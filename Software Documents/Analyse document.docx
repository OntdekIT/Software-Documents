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2011E" w14:textId="498633B9" w:rsidR="00856392" w:rsidRPr="00856392" w:rsidRDefault="00070957" w:rsidP="003F3985">
      <w:pPr>
        <w:pStyle w:val="Titel"/>
        <w:jc w:val="center"/>
      </w:pPr>
      <w:r>
        <w:t>Analysedocument</w:t>
      </w:r>
      <w:r w:rsidR="001D4BAE">
        <w:br/>
        <w:t>Monitor van de stad</w:t>
      </w:r>
    </w:p>
    <w:p w14:paraId="09BF865E" w14:textId="1A22CB19" w:rsidR="00856392" w:rsidRPr="003F3985" w:rsidDel="00856392" w:rsidRDefault="00E51C51" w:rsidP="34E0F190">
      <w:pPr>
        <w:pStyle w:val="Ondertitel"/>
        <w:jc w:val="center"/>
      </w:pPr>
      <w:r w:rsidRPr="34E0F190">
        <w:rPr>
          <w:rStyle w:val="Subtielebenadrukking"/>
          <w:i w:val="0"/>
          <w:iCs w:val="0"/>
          <w:color w:val="5A5A5A"/>
        </w:rPr>
        <w:t>Ontdekstation013 &amp; Bibliotheken Midden-Brabant</w:t>
      </w:r>
    </w:p>
    <w:p w14:paraId="7631B9DB" w14:textId="77777777" w:rsidR="00C32124" w:rsidRPr="00994D64" w:rsidRDefault="003B52F1" w:rsidP="00C32124">
      <w:pPr>
        <w:pStyle w:val="Ondertitel"/>
        <w:jc w:val="center"/>
      </w:pPr>
      <w:r w:rsidRPr="00994D64">
        <w:t>Fontys Hogeschool | Tilburg</w:t>
      </w:r>
    </w:p>
    <w:p w14:paraId="70EF6D4C" w14:textId="77777777" w:rsidR="00074589" w:rsidRDefault="00074589" w:rsidP="00EB6A54">
      <w:pPr>
        <w:pStyle w:val="Kop1"/>
        <w:numPr>
          <w:ilvl w:val="0"/>
          <w:numId w:val="0"/>
        </w:numPr>
      </w:pPr>
    </w:p>
    <w:p w14:paraId="4D6AEA5B" w14:textId="77777777" w:rsidR="00074589" w:rsidRDefault="00074589" w:rsidP="00EB6A54">
      <w:pPr>
        <w:pStyle w:val="Kop1"/>
        <w:numPr>
          <w:ilvl w:val="0"/>
          <w:numId w:val="0"/>
        </w:numPr>
      </w:pPr>
    </w:p>
    <w:p w14:paraId="4F8F66F2" w14:textId="77777777" w:rsidR="00091961" w:rsidRPr="00994D64" w:rsidRDefault="00091961" w:rsidP="001744CA"/>
    <w:tbl>
      <w:tblPr>
        <w:tblStyle w:val="Tabelraster"/>
        <w:tblpPr w:leftFromText="141" w:rightFromText="141" w:vertAnchor="text" w:horzAnchor="margin" w:tblpY="80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3"/>
        <w:gridCol w:w="7652"/>
      </w:tblGrid>
      <w:tr w:rsidR="00074589" w:rsidRPr="00994D64" w14:paraId="240D8BFB" w14:textId="77777777" w:rsidTr="00074589">
        <w:trPr>
          <w:trHeight w:val="5"/>
        </w:trPr>
        <w:tc>
          <w:tcPr>
            <w:tcW w:w="1253" w:type="dxa"/>
          </w:tcPr>
          <w:p w14:paraId="3FA269A0" w14:textId="161A34AC" w:rsidR="00074589" w:rsidRPr="00994D64" w:rsidRDefault="00074589" w:rsidP="00074589">
            <w:r w:rsidRPr="00914BD7">
              <w:rPr>
                <w:b/>
                <w:bCs/>
              </w:rPr>
              <w:t>Auteur</w:t>
            </w:r>
            <w:r w:rsidR="00D43575">
              <w:rPr>
                <w:b/>
                <w:bCs/>
              </w:rPr>
              <w:t>s</w:t>
            </w:r>
            <w:r w:rsidRPr="00994D64">
              <w:t>:</w:t>
            </w:r>
          </w:p>
        </w:tc>
        <w:tc>
          <w:tcPr>
            <w:tcW w:w="7652" w:type="dxa"/>
          </w:tcPr>
          <w:p w14:paraId="54BAF9CA" w14:textId="64BE518C" w:rsidR="00074589" w:rsidRPr="00994D64" w:rsidRDefault="00074589" w:rsidP="00074589">
            <w:r>
              <w:t>Cyrion van dongen, Janno Vos, Janiek van Pelt, Stan Akkermans, Fabi</w:t>
            </w:r>
            <w:r w:rsidR="00BF7B0F">
              <w:t>ë</w:t>
            </w:r>
            <w:r>
              <w:t>nne Leidekker, Daan Brouwer</w:t>
            </w:r>
          </w:p>
        </w:tc>
      </w:tr>
      <w:tr w:rsidR="00074589" w:rsidRPr="00994D64" w14:paraId="126E326A" w14:textId="77777777" w:rsidTr="00074589">
        <w:trPr>
          <w:trHeight w:val="2"/>
        </w:trPr>
        <w:tc>
          <w:tcPr>
            <w:tcW w:w="1253" w:type="dxa"/>
          </w:tcPr>
          <w:p w14:paraId="36BFEE9B" w14:textId="77777777" w:rsidR="00074589" w:rsidRPr="00994D64" w:rsidRDefault="00074589" w:rsidP="00074589">
            <w:r w:rsidRPr="00914BD7">
              <w:rPr>
                <w:b/>
                <w:bCs/>
              </w:rPr>
              <w:t>Locatie</w:t>
            </w:r>
            <w:r w:rsidRPr="00994D64">
              <w:t>:</w:t>
            </w:r>
          </w:p>
        </w:tc>
        <w:tc>
          <w:tcPr>
            <w:tcW w:w="7652" w:type="dxa"/>
          </w:tcPr>
          <w:p w14:paraId="7C3182A7" w14:textId="77777777" w:rsidR="00074589" w:rsidRPr="00994D64" w:rsidRDefault="00074589" w:rsidP="00074589">
            <w:r w:rsidRPr="00994D64">
              <w:t>Tilburg</w:t>
            </w:r>
          </w:p>
        </w:tc>
      </w:tr>
      <w:tr w:rsidR="00074589" w:rsidRPr="00994D64" w14:paraId="20D4149B" w14:textId="77777777" w:rsidTr="00074589">
        <w:trPr>
          <w:trHeight w:val="2"/>
        </w:trPr>
        <w:tc>
          <w:tcPr>
            <w:tcW w:w="1253" w:type="dxa"/>
          </w:tcPr>
          <w:p w14:paraId="2890B5CC" w14:textId="77777777" w:rsidR="00074589" w:rsidRPr="00914BD7" w:rsidRDefault="00074589" w:rsidP="00074589">
            <w:pPr>
              <w:rPr>
                <w:b/>
                <w:bCs/>
              </w:rPr>
            </w:pPr>
            <w:r w:rsidRPr="00914BD7">
              <w:rPr>
                <w:b/>
                <w:bCs/>
              </w:rPr>
              <w:t>Versie:</w:t>
            </w:r>
          </w:p>
        </w:tc>
        <w:tc>
          <w:tcPr>
            <w:tcW w:w="7652" w:type="dxa"/>
          </w:tcPr>
          <w:p w14:paraId="529B09CE" w14:textId="3970CC82" w:rsidR="00074589" w:rsidRPr="00994D64" w:rsidRDefault="00074589" w:rsidP="00074589">
            <w:r>
              <w:t>1.</w:t>
            </w:r>
            <w:r w:rsidR="007F7ADB">
              <w:t>1</w:t>
            </w:r>
          </w:p>
        </w:tc>
      </w:tr>
      <w:tr w:rsidR="00074589" w:rsidRPr="00994D64" w14:paraId="3B4F3607" w14:textId="77777777" w:rsidTr="00074589">
        <w:trPr>
          <w:trHeight w:val="2"/>
        </w:trPr>
        <w:tc>
          <w:tcPr>
            <w:tcW w:w="1253" w:type="dxa"/>
          </w:tcPr>
          <w:p w14:paraId="03273FF3" w14:textId="77777777" w:rsidR="00074589" w:rsidRPr="00994D64" w:rsidRDefault="00074589" w:rsidP="00074589">
            <w:r w:rsidRPr="00914BD7">
              <w:rPr>
                <w:b/>
                <w:bCs/>
              </w:rPr>
              <w:t>Datum</w:t>
            </w:r>
            <w:r w:rsidRPr="00994D64">
              <w:t>:</w:t>
            </w:r>
          </w:p>
        </w:tc>
        <w:tc>
          <w:tcPr>
            <w:tcW w:w="7652" w:type="dxa"/>
          </w:tcPr>
          <w:p w14:paraId="13CD0540" w14:textId="39AAB8F9" w:rsidR="00074589" w:rsidRPr="00994D64" w:rsidRDefault="001F7592" w:rsidP="00074589">
            <w:r>
              <w:t>14</w:t>
            </w:r>
            <w:r w:rsidR="00074589">
              <w:t xml:space="preserve"> </w:t>
            </w:r>
            <w:r>
              <w:t>april</w:t>
            </w:r>
            <w:r w:rsidR="00074589">
              <w:t xml:space="preserve"> 2022</w:t>
            </w:r>
          </w:p>
        </w:tc>
      </w:tr>
      <w:tr w:rsidR="00074589" w:rsidRPr="00994D64" w14:paraId="22C309D7" w14:textId="77777777" w:rsidTr="00074589">
        <w:trPr>
          <w:trHeight w:val="2"/>
        </w:trPr>
        <w:tc>
          <w:tcPr>
            <w:tcW w:w="1253" w:type="dxa"/>
          </w:tcPr>
          <w:p w14:paraId="68D889D9" w14:textId="77777777" w:rsidR="00074589" w:rsidRPr="00914BD7" w:rsidRDefault="00074589" w:rsidP="00074589">
            <w:pPr>
              <w:rPr>
                <w:b/>
                <w:bCs/>
              </w:rPr>
            </w:pPr>
          </w:p>
        </w:tc>
        <w:tc>
          <w:tcPr>
            <w:tcW w:w="7652" w:type="dxa"/>
          </w:tcPr>
          <w:p w14:paraId="562D4BD5" w14:textId="77777777" w:rsidR="00074589" w:rsidRDefault="00074589" w:rsidP="00074589"/>
        </w:tc>
      </w:tr>
    </w:tbl>
    <w:p w14:paraId="031C38BC" w14:textId="1CC01467" w:rsidR="00074589" w:rsidRDefault="00091961" w:rsidP="005201F5">
      <w:r w:rsidRPr="00994D64">
        <w:br w:type="page"/>
      </w:r>
    </w:p>
    <w:tbl>
      <w:tblPr>
        <w:tblStyle w:val="Onopgemaaktetabel1"/>
        <w:tblpPr w:leftFromText="141" w:rightFromText="141" w:vertAnchor="text" w:horzAnchor="margin" w:tblpY="669"/>
        <w:tblW w:w="9351" w:type="dxa"/>
        <w:tblLook w:val="04A0" w:firstRow="1" w:lastRow="0" w:firstColumn="1" w:lastColumn="0" w:noHBand="0" w:noVBand="1"/>
      </w:tblPr>
      <w:tblGrid>
        <w:gridCol w:w="1588"/>
        <w:gridCol w:w="5920"/>
        <w:gridCol w:w="1843"/>
      </w:tblGrid>
      <w:tr w:rsidR="001F7592" w:rsidRPr="00994D64" w14:paraId="70FA87E4" w14:textId="77777777" w:rsidTr="001F7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10C1EB20" w14:textId="77777777" w:rsidR="001F7592" w:rsidRPr="00994D64" w:rsidRDefault="001F7592" w:rsidP="005201F5">
            <w:r w:rsidRPr="00994D64">
              <w:lastRenderedPageBreak/>
              <w:t>Versie</w:t>
            </w:r>
          </w:p>
        </w:tc>
        <w:tc>
          <w:tcPr>
            <w:tcW w:w="5920" w:type="dxa"/>
          </w:tcPr>
          <w:p w14:paraId="7A65D482" w14:textId="77777777" w:rsidR="001F7592" w:rsidRPr="00994D64" w:rsidRDefault="001F7592" w:rsidP="005201F5">
            <w:pPr>
              <w:cnfStyle w:val="100000000000" w:firstRow="1" w:lastRow="0" w:firstColumn="0" w:lastColumn="0" w:oddVBand="0" w:evenVBand="0" w:oddHBand="0" w:evenHBand="0" w:firstRowFirstColumn="0" w:firstRowLastColumn="0" w:lastRowFirstColumn="0" w:lastRowLastColumn="0"/>
            </w:pPr>
            <w:r w:rsidRPr="00994D64">
              <w:t>Wijziging</w:t>
            </w:r>
          </w:p>
        </w:tc>
        <w:tc>
          <w:tcPr>
            <w:tcW w:w="1843" w:type="dxa"/>
          </w:tcPr>
          <w:p w14:paraId="2F966DAC" w14:textId="77777777" w:rsidR="001F7592" w:rsidRPr="00E51C51" w:rsidRDefault="001F7592" w:rsidP="005201F5">
            <w:pPr>
              <w:cnfStyle w:val="100000000000" w:firstRow="1" w:lastRow="0" w:firstColumn="0" w:lastColumn="0" w:oddVBand="0" w:evenVBand="0" w:oddHBand="0" w:evenHBand="0" w:firstRowFirstColumn="0" w:firstRowLastColumn="0" w:lastRowFirstColumn="0" w:lastRowLastColumn="0"/>
              <w:rPr>
                <w:b w:val="0"/>
                <w:bCs w:val="0"/>
              </w:rPr>
            </w:pPr>
            <w:r w:rsidRPr="00994D64">
              <w:t>Datum</w:t>
            </w:r>
          </w:p>
        </w:tc>
      </w:tr>
      <w:tr w:rsidR="001F7592" w:rsidRPr="00994D64" w14:paraId="038E4D2C" w14:textId="77777777" w:rsidTr="001F7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563C3C79" w14:textId="7F463D57" w:rsidR="001F7592" w:rsidRPr="00994D64" w:rsidRDefault="001F7592" w:rsidP="005201F5">
            <w:r>
              <w:t>1.1</w:t>
            </w:r>
          </w:p>
        </w:tc>
        <w:tc>
          <w:tcPr>
            <w:tcW w:w="5920" w:type="dxa"/>
          </w:tcPr>
          <w:p w14:paraId="5FE8D788" w14:textId="6DC264F2" w:rsidR="001F7592" w:rsidRPr="00994D64" w:rsidRDefault="001F7592" w:rsidP="005201F5">
            <w:pPr>
              <w:cnfStyle w:val="000000100000" w:firstRow="0" w:lastRow="0" w:firstColumn="0" w:lastColumn="0" w:oddVBand="0" w:evenVBand="0" w:oddHBand="1" w:evenHBand="0" w:firstRowFirstColumn="0" w:firstRowLastColumn="0" w:lastRowFirstColumn="0" w:lastRowLastColumn="0"/>
            </w:pPr>
            <w:r>
              <w:t>Extra requirements toegevoegd</w:t>
            </w:r>
          </w:p>
        </w:tc>
        <w:tc>
          <w:tcPr>
            <w:tcW w:w="1843" w:type="dxa"/>
          </w:tcPr>
          <w:p w14:paraId="02A153A0" w14:textId="1238246B" w:rsidR="001F7592" w:rsidRPr="00994D64" w:rsidRDefault="001F7592" w:rsidP="005201F5">
            <w:pPr>
              <w:cnfStyle w:val="000000100000" w:firstRow="0" w:lastRow="0" w:firstColumn="0" w:lastColumn="0" w:oddVBand="0" w:evenVBand="0" w:oddHBand="1" w:evenHBand="0" w:firstRowFirstColumn="0" w:firstRowLastColumn="0" w:lastRowFirstColumn="0" w:lastRowLastColumn="0"/>
            </w:pPr>
            <w:r>
              <w:t>14-04-2022</w:t>
            </w:r>
          </w:p>
        </w:tc>
      </w:tr>
    </w:tbl>
    <w:p w14:paraId="1ADF3E9D" w14:textId="1ED0F33E" w:rsidR="00074589" w:rsidRDefault="005201F5" w:rsidP="005201F5">
      <w:pPr>
        <w:pStyle w:val="Kop1"/>
      </w:pPr>
      <w:bookmarkStart w:id="0" w:name="_Toc101255635"/>
      <w:bookmarkStart w:id="1" w:name="_Toc604621432"/>
      <w:bookmarkStart w:id="2" w:name="_Toc1290839027"/>
      <w:r>
        <w:t>Versiebeheer</w:t>
      </w:r>
      <w:bookmarkEnd w:id="0"/>
      <w:r w:rsidRPr="01BD21E1">
        <w:rPr>
          <w:rFonts w:asciiTheme="minorHAnsi" w:eastAsiaTheme="minorEastAsia" w:hAnsiTheme="minorHAnsi" w:cstheme="minorBidi"/>
          <w:color w:val="auto"/>
          <w:sz w:val="22"/>
          <w:szCs w:val="22"/>
        </w:rPr>
        <w:br w:type="page"/>
      </w:r>
      <w:bookmarkEnd w:id="1"/>
      <w:bookmarkEnd w:id="2"/>
    </w:p>
    <w:p w14:paraId="57024337" w14:textId="156CDAC8" w:rsidR="00074589" w:rsidRPr="00074589" w:rsidRDefault="00B52253" w:rsidP="00074589">
      <w:pPr>
        <w:pStyle w:val="Kopvaninhoudsopgave"/>
      </w:pPr>
      <w:r>
        <w:lastRenderedPageBreak/>
        <w:t>Inhoud</w:t>
      </w:r>
    </w:p>
    <w:sdt>
      <w:sdtPr>
        <w:id w:val="1101787533"/>
        <w:docPartObj>
          <w:docPartGallery w:val="Table of Contents"/>
          <w:docPartUnique/>
        </w:docPartObj>
      </w:sdtPr>
      <w:sdtEndPr/>
      <w:sdtContent>
        <w:p w14:paraId="6BAE80EF" w14:textId="0ABD5C06" w:rsidR="003C4D1C" w:rsidRDefault="41A9828D">
          <w:pPr>
            <w:pStyle w:val="Inhopg1"/>
            <w:tabs>
              <w:tab w:val="left" w:pos="440"/>
              <w:tab w:val="right" w:pos="9062"/>
            </w:tabs>
            <w:rPr>
              <w:rFonts w:eastAsiaTheme="minorEastAsia"/>
              <w:noProof/>
              <w:lang w:eastAsia="nl-NL"/>
            </w:rPr>
          </w:pPr>
          <w:r>
            <w:fldChar w:fldCharType="begin"/>
          </w:r>
          <w:r w:rsidR="35951B75">
            <w:instrText>TOC \o \z \u \h</w:instrText>
          </w:r>
          <w:r>
            <w:fldChar w:fldCharType="separate"/>
          </w:r>
          <w:hyperlink w:anchor="_Toc101255635" w:history="1">
            <w:r w:rsidR="003C4D1C" w:rsidRPr="00802D3B">
              <w:rPr>
                <w:rStyle w:val="Hyperlink"/>
                <w:noProof/>
              </w:rPr>
              <w:t>1</w:t>
            </w:r>
            <w:r w:rsidR="003C4D1C">
              <w:rPr>
                <w:rFonts w:eastAsiaTheme="minorEastAsia"/>
                <w:noProof/>
                <w:lang w:eastAsia="nl-NL"/>
              </w:rPr>
              <w:tab/>
            </w:r>
            <w:r w:rsidR="003C4D1C" w:rsidRPr="00802D3B">
              <w:rPr>
                <w:rStyle w:val="Hyperlink"/>
                <w:noProof/>
              </w:rPr>
              <w:t>Versiebeheer</w:t>
            </w:r>
            <w:r w:rsidR="003C4D1C">
              <w:rPr>
                <w:noProof/>
                <w:webHidden/>
              </w:rPr>
              <w:tab/>
            </w:r>
            <w:r w:rsidR="003C4D1C">
              <w:rPr>
                <w:noProof/>
                <w:webHidden/>
              </w:rPr>
              <w:fldChar w:fldCharType="begin"/>
            </w:r>
            <w:r w:rsidR="003C4D1C">
              <w:rPr>
                <w:noProof/>
                <w:webHidden/>
              </w:rPr>
              <w:instrText xml:space="preserve"> PAGEREF _Toc101255635 \h </w:instrText>
            </w:r>
            <w:r w:rsidR="003C4D1C">
              <w:rPr>
                <w:noProof/>
                <w:webHidden/>
              </w:rPr>
            </w:r>
            <w:r w:rsidR="003C4D1C">
              <w:rPr>
                <w:noProof/>
                <w:webHidden/>
              </w:rPr>
              <w:fldChar w:fldCharType="separate"/>
            </w:r>
            <w:r w:rsidR="003C4D1C">
              <w:rPr>
                <w:noProof/>
                <w:webHidden/>
              </w:rPr>
              <w:t>2</w:t>
            </w:r>
            <w:r w:rsidR="003C4D1C">
              <w:rPr>
                <w:noProof/>
                <w:webHidden/>
              </w:rPr>
              <w:fldChar w:fldCharType="end"/>
            </w:r>
          </w:hyperlink>
        </w:p>
        <w:p w14:paraId="20953169" w14:textId="65DE85AB" w:rsidR="003C4D1C" w:rsidRDefault="001F034B">
          <w:pPr>
            <w:pStyle w:val="Inhopg1"/>
            <w:tabs>
              <w:tab w:val="left" w:pos="440"/>
              <w:tab w:val="right" w:pos="9062"/>
            </w:tabs>
            <w:rPr>
              <w:rFonts w:eastAsiaTheme="minorEastAsia"/>
              <w:noProof/>
              <w:lang w:eastAsia="nl-NL"/>
            </w:rPr>
          </w:pPr>
          <w:hyperlink w:anchor="_Toc101255636" w:history="1">
            <w:r w:rsidR="003C4D1C" w:rsidRPr="00802D3B">
              <w:rPr>
                <w:rStyle w:val="Hyperlink"/>
                <w:noProof/>
              </w:rPr>
              <w:t>3</w:t>
            </w:r>
            <w:r w:rsidR="003C4D1C">
              <w:rPr>
                <w:rFonts w:eastAsiaTheme="minorEastAsia"/>
                <w:noProof/>
                <w:lang w:eastAsia="nl-NL"/>
              </w:rPr>
              <w:tab/>
            </w:r>
            <w:r w:rsidR="003C4D1C" w:rsidRPr="00802D3B">
              <w:rPr>
                <w:rStyle w:val="Hyperlink"/>
                <w:noProof/>
              </w:rPr>
              <w:t>Inleiding</w:t>
            </w:r>
            <w:r w:rsidR="003C4D1C">
              <w:rPr>
                <w:noProof/>
                <w:webHidden/>
              </w:rPr>
              <w:tab/>
            </w:r>
            <w:r w:rsidR="003C4D1C">
              <w:rPr>
                <w:noProof/>
                <w:webHidden/>
              </w:rPr>
              <w:fldChar w:fldCharType="begin"/>
            </w:r>
            <w:r w:rsidR="003C4D1C">
              <w:rPr>
                <w:noProof/>
                <w:webHidden/>
              </w:rPr>
              <w:instrText xml:space="preserve"> PAGEREF _Toc101255636 \h </w:instrText>
            </w:r>
            <w:r w:rsidR="003C4D1C">
              <w:rPr>
                <w:noProof/>
                <w:webHidden/>
              </w:rPr>
            </w:r>
            <w:r w:rsidR="003C4D1C">
              <w:rPr>
                <w:noProof/>
                <w:webHidden/>
              </w:rPr>
              <w:fldChar w:fldCharType="separate"/>
            </w:r>
            <w:r w:rsidR="003C4D1C">
              <w:rPr>
                <w:noProof/>
                <w:webHidden/>
              </w:rPr>
              <w:t>4</w:t>
            </w:r>
            <w:r w:rsidR="003C4D1C">
              <w:rPr>
                <w:noProof/>
                <w:webHidden/>
              </w:rPr>
              <w:fldChar w:fldCharType="end"/>
            </w:r>
          </w:hyperlink>
        </w:p>
        <w:p w14:paraId="169541DE" w14:textId="3EE1108B" w:rsidR="003C4D1C" w:rsidRDefault="001F034B">
          <w:pPr>
            <w:pStyle w:val="Inhopg1"/>
            <w:tabs>
              <w:tab w:val="left" w:pos="440"/>
              <w:tab w:val="right" w:pos="9062"/>
            </w:tabs>
            <w:rPr>
              <w:rFonts w:eastAsiaTheme="minorEastAsia"/>
              <w:noProof/>
              <w:lang w:eastAsia="nl-NL"/>
            </w:rPr>
          </w:pPr>
          <w:hyperlink w:anchor="_Toc101255637" w:history="1">
            <w:r w:rsidR="003C4D1C" w:rsidRPr="00802D3B">
              <w:rPr>
                <w:rStyle w:val="Hyperlink"/>
                <w:noProof/>
              </w:rPr>
              <w:t>4</w:t>
            </w:r>
            <w:r w:rsidR="003C4D1C">
              <w:rPr>
                <w:rFonts w:eastAsiaTheme="minorEastAsia"/>
                <w:noProof/>
                <w:lang w:eastAsia="nl-NL"/>
              </w:rPr>
              <w:tab/>
            </w:r>
            <w:r w:rsidR="003C4D1C" w:rsidRPr="00802D3B">
              <w:rPr>
                <w:rStyle w:val="Hyperlink"/>
                <w:noProof/>
              </w:rPr>
              <w:t>Context</w:t>
            </w:r>
            <w:r w:rsidR="003C4D1C">
              <w:rPr>
                <w:noProof/>
                <w:webHidden/>
              </w:rPr>
              <w:tab/>
            </w:r>
            <w:r w:rsidR="003C4D1C">
              <w:rPr>
                <w:noProof/>
                <w:webHidden/>
              </w:rPr>
              <w:fldChar w:fldCharType="begin"/>
            </w:r>
            <w:r w:rsidR="003C4D1C">
              <w:rPr>
                <w:noProof/>
                <w:webHidden/>
              </w:rPr>
              <w:instrText xml:space="preserve"> PAGEREF _Toc101255637 \h </w:instrText>
            </w:r>
            <w:r w:rsidR="003C4D1C">
              <w:rPr>
                <w:noProof/>
                <w:webHidden/>
              </w:rPr>
            </w:r>
            <w:r w:rsidR="003C4D1C">
              <w:rPr>
                <w:noProof/>
                <w:webHidden/>
              </w:rPr>
              <w:fldChar w:fldCharType="separate"/>
            </w:r>
            <w:r w:rsidR="003C4D1C">
              <w:rPr>
                <w:noProof/>
                <w:webHidden/>
              </w:rPr>
              <w:t>4</w:t>
            </w:r>
            <w:r w:rsidR="003C4D1C">
              <w:rPr>
                <w:noProof/>
                <w:webHidden/>
              </w:rPr>
              <w:fldChar w:fldCharType="end"/>
            </w:r>
          </w:hyperlink>
        </w:p>
        <w:p w14:paraId="770CA861" w14:textId="031FE829" w:rsidR="003C4D1C" w:rsidRDefault="001F034B">
          <w:pPr>
            <w:pStyle w:val="Inhopg1"/>
            <w:tabs>
              <w:tab w:val="left" w:pos="440"/>
              <w:tab w:val="right" w:pos="9062"/>
            </w:tabs>
            <w:rPr>
              <w:rFonts w:eastAsiaTheme="minorEastAsia"/>
              <w:noProof/>
              <w:lang w:eastAsia="nl-NL"/>
            </w:rPr>
          </w:pPr>
          <w:hyperlink w:anchor="_Toc101255638" w:history="1">
            <w:r w:rsidR="003C4D1C" w:rsidRPr="00802D3B">
              <w:rPr>
                <w:rStyle w:val="Hyperlink"/>
                <w:noProof/>
              </w:rPr>
              <w:t>5</w:t>
            </w:r>
            <w:r w:rsidR="003C4D1C">
              <w:rPr>
                <w:rFonts w:eastAsiaTheme="minorEastAsia"/>
                <w:noProof/>
                <w:lang w:eastAsia="nl-NL"/>
              </w:rPr>
              <w:tab/>
            </w:r>
            <w:r w:rsidR="003C4D1C" w:rsidRPr="00802D3B">
              <w:rPr>
                <w:rStyle w:val="Hyperlink"/>
                <w:noProof/>
              </w:rPr>
              <w:t>Requirements</w:t>
            </w:r>
            <w:r w:rsidR="003C4D1C">
              <w:rPr>
                <w:noProof/>
                <w:webHidden/>
              </w:rPr>
              <w:tab/>
            </w:r>
            <w:r w:rsidR="003C4D1C">
              <w:rPr>
                <w:noProof/>
                <w:webHidden/>
              </w:rPr>
              <w:fldChar w:fldCharType="begin"/>
            </w:r>
            <w:r w:rsidR="003C4D1C">
              <w:rPr>
                <w:noProof/>
                <w:webHidden/>
              </w:rPr>
              <w:instrText xml:space="preserve"> PAGEREF _Toc101255638 \h </w:instrText>
            </w:r>
            <w:r w:rsidR="003C4D1C">
              <w:rPr>
                <w:noProof/>
                <w:webHidden/>
              </w:rPr>
            </w:r>
            <w:r w:rsidR="003C4D1C">
              <w:rPr>
                <w:noProof/>
                <w:webHidden/>
              </w:rPr>
              <w:fldChar w:fldCharType="separate"/>
            </w:r>
            <w:r w:rsidR="003C4D1C">
              <w:rPr>
                <w:noProof/>
                <w:webHidden/>
              </w:rPr>
              <w:t>5</w:t>
            </w:r>
            <w:r w:rsidR="003C4D1C">
              <w:rPr>
                <w:noProof/>
                <w:webHidden/>
              </w:rPr>
              <w:fldChar w:fldCharType="end"/>
            </w:r>
          </w:hyperlink>
        </w:p>
        <w:p w14:paraId="3BA47D10" w14:textId="684D3671" w:rsidR="003C4D1C" w:rsidRDefault="001F034B">
          <w:pPr>
            <w:pStyle w:val="Inhopg2"/>
            <w:tabs>
              <w:tab w:val="left" w:pos="880"/>
              <w:tab w:val="right" w:pos="9062"/>
            </w:tabs>
            <w:rPr>
              <w:rFonts w:eastAsiaTheme="minorEastAsia"/>
              <w:noProof/>
              <w:lang w:eastAsia="nl-NL"/>
            </w:rPr>
          </w:pPr>
          <w:hyperlink w:anchor="_Toc101255639" w:history="1">
            <w:r w:rsidR="003C4D1C" w:rsidRPr="00802D3B">
              <w:rPr>
                <w:rStyle w:val="Hyperlink"/>
                <w:noProof/>
              </w:rPr>
              <w:t>5.1</w:t>
            </w:r>
            <w:r w:rsidR="003C4D1C">
              <w:rPr>
                <w:rFonts w:eastAsiaTheme="minorEastAsia"/>
                <w:noProof/>
                <w:lang w:eastAsia="nl-NL"/>
              </w:rPr>
              <w:tab/>
            </w:r>
            <w:r w:rsidR="003C4D1C" w:rsidRPr="00802D3B">
              <w:rPr>
                <w:rStyle w:val="Hyperlink"/>
                <w:noProof/>
              </w:rPr>
              <w:t>Functionele requirements</w:t>
            </w:r>
            <w:r w:rsidR="003C4D1C">
              <w:rPr>
                <w:noProof/>
                <w:webHidden/>
              </w:rPr>
              <w:tab/>
            </w:r>
            <w:r w:rsidR="003C4D1C">
              <w:rPr>
                <w:noProof/>
                <w:webHidden/>
              </w:rPr>
              <w:fldChar w:fldCharType="begin"/>
            </w:r>
            <w:r w:rsidR="003C4D1C">
              <w:rPr>
                <w:noProof/>
                <w:webHidden/>
              </w:rPr>
              <w:instrText xml:space="preserve"> PAGEREF _Toc101255639 \h </w:instrText>
            </w:r>
            <w:r w:rsidR="003C4D1C">
              <w:rPr>
                <w:noProof/>
                <w:webHidden/>
              </w:rPr>
            </w:r>
            <w:r w:rsidR="003C4D1C">
              <w:rPr>
                <w:noProof/>
                <w:webHidden/>
              </w:rPr>
              <w:fldChar w:fldCharType="separate"/>
            </w:r>
            <w:r w:rsidR="003C4D1C">
              <w:rPr>
                <w:noProof/>
                <w:webHidden/>
              </w:rPr>
              <w:t>5</w:t>
            </w:r>
            <w:r w:rsidR="003C4D1C">
              <w:rPr>
                <w:noProof/>
                <w:webHidden/>
              </w:rPr>
              <w:fldChar w:fldCharType="end"/>
            </w:r>
          </w:hyperlink>
        </w:p>
        <w:p w14:paraId="305E90FA" w14:textId="28D43E12" w:rsidR="003C4D1C" w:rsidRDefault="001F034B">
          <w:pPr>
            <w:pStyle w:val="Inhopg2"/>
            <w:tabs>
              <w:tab w:val="left" w:pos="880"/>
              <w:tab w:val="right" w:pos="9062"/>
            </w:tabs>
            <w:rPr>
              <w:rFonts w:eastAsiaTheme="minorEastAsia"/>
              <w:noProof/>
              <w:lang w:eastAsia="nl-NL"/>
            </w:rPr>
          </w:pPr>
          <w:hyperlink w:anchor="_Toc101255640" w:history="1">
            <w:r w:rsidR="003C4D1C" w:rsidRPr="00802D3B">
              <w:rPr>
                <w:rStyle w:val="Hyperlink"/>
                <w:noProof/>
              </w:rPr>
              <w:t>5.2</w:t>
            </w:r>
            <w:r w:rsidR="003C4D1C">
              <w:rPr>
                <w:rFonts w:eastAsiaTheme="minorEastAsia"/>
                <w:noProof/>
                <w:lang w:eastAsia="nl-NL"/>
              </w:rPr>
              <w:tab/>
            </w:r>
            <w:r w:rsidR="003C4D1C" w:rsidRPr="00802D3B">
              <w:rPr>
                <w:rStyle w:val="Hyperlink"/>
                <w:noProof/>
              </w:rPr>
              <w:t>Acties</w:t>
            </w:r>
            <w:r w:rsidR="003C4D1C">
              <w:rPr>
                <w:noProof/>
                <w:webHidden/>
              </w:rPr>
              <w:tab/>
            </w:r>
            <w:r w:rsidR="003C4D1C">
              <w:rPr>
                <w:noProof/>
                <w:webHidden/>
              </w:rPr>
              <w:fldChar w:fldCharType="begin"/>
            </w:r>
            <w:r w:rsidR="003C4D1C">
              <w:rPr>
                <w:noProof/>
                <w:webHidden/>
              </w:rPr>
              <w:instrText xml:space="preserve"> PAGEREF _Toc101255640 \h </w:instrText>
            </w:r>
            <w:r w:rsidR="003C4D1C">
              <w:rPr>
                <w:noProof/>
                <w:webHidden/>
              </w:rPr>
            </w:r>
            <w:r w:rsidR="003C4D1C">
              <w:rPr>
                <w:noProof/>
                <w:webHidden/>
              </w:rPr>
              <w:fldChar w:fldCharType="separate"/>
            </w:r>
            <w:r w:rsidR="003C4D1C">
              <w:rPr>
                <w:noProof/>
                <w:webHidden/>
              </w:rPr>
              <w:t>6</w:t>
            </w:r>
            <w:r w:rsidR="003C4D1C">
              <w:rPr>
                <w:noProof/>
                <w:webHidden/>
              </w:rPr>
              <w:fldChar w:fldCharType="end"/>
            </w:r>
          </w:hyperlink>
        </w:p>
        <w:p w14:paraId="36EC8935" w14:textId="7A39773F" w:rsidR="003C4D1C" w:rsidRDefault="001F034B">
          <w:pPr>
            <w:pStyle w:val="Inhopg2"/>
            <w:tabs>
              <w:tab w:val="left" w:pos="880"/>
              <w:tab w:val="right" w:pos="9062"/>
            </w:tabs>
            <w:rPr>
              <w:rFonts w:eastAsiaTheme="minorEastAsia"/>
              <w:noProof/>
              <w:lang w:eastAsia="nl-NL"/>
            </w:rPr>
          </w:pPr>
          <w:hyperlink w:anchor="_Toc101255641" w:history="1">
            <w:r w:rsidR="003C4D1C" w:rsidRPr="00802D3B">
              <w:rPr>
                <w:rStyle w:val="Hyperlink"/>
                <w:noProof/>
              </w:rPr>
              <w:t>5.3</w:t>
            </w:r>
            <w:r w:rsidR="003C4D1C">
              <w:rPr>
                <w:rFonts w:eastAsiaTheme="minorEastAsia"/>
                <w:noProof/>
                <w:lang w:eastAsia="nl-NL"/>
              </w:rPr>
              <w:tab/>
            </w:r>
            <w:r w:rsidR="003C4D1C" w:rsidRPr="00802D3B">
              <w:rPr>
                <w:rStyle w:val="Hyperlink"/>
                <w:noProof/>
              </w:rPr>
              <w:t>Non functional requirements</w:t>
            </w:r>
            <w:r w:rsidR="003C4D1C">
              <w:rPr>
                <w:noProof/>
                <w:webHidden/>
              </w:rPr>
              <w:tab/>
            </w:r>
            <w:r w:rsidR="003C4D1C">
              <w:rPr>
                <w:noProof/>
                <w:webHidden/>
              </w:rPr>
              <w:fldChar w:fldCharType="begin"/>
            </w:r>
            <w:r w:rsidR="003C4D1C">
              <w:rPr>
                <w:noProof/>
                <w:webHidden/>
              </w:rPr>
              <w:instrText xml:space="preserve"> PAGEREF _Toc101255641 \h </w:instrText>
            </w:r>
            <w:r w:rsidR="003C4D1C">
              <w:rPr>
                <w:noProof/>
                <w:webHidden/>
              </w:rPr>
            </w:r>
            <w:r w:rsidR="003C4D1C">
              <w:rPr>
                <w:noProof/>
                <w:webHidden/>
              </w:rPr>
              <w:fldChar w:fldCharType="separate"/>
            </w:r>
            <w:r w:rsidR="003C4D1C">
              <w:rPr>
                <w:noProof/>
                <w:webHidden/>
              </w:rPr>
              <w:t>6</w:t>
            </w:r>
            <w:r w:rsidR="003C4D1C">
              <w:rPr>
                <w:noProof/>
                <w:webHidden/>
              </w:rPr>
              <w:fldChar w:fldCharType="end"/>
            </w:r>
          </w:hyperlink>
        </w:p>
        <w:p w14:paraId="2B588D8C" w14:textId="06DEA779" w:rsidR="003C4D1C" w:rsidRDefault="001F034B">
          <w:pPr>
            <w:pStyle w:val="Inhopg2"/>
            <w:tabs>
              <w:tab w:val="left" w:pos="880"/>
              <w:tab w:val="right" w:pos="9062"/>
            </w:tabs>
            <w:rPr>
              <w:rFonts w:eastAsiaTheme="minorEastAsia"/>
              <w:noProof/>
              <w:lang w:eastAsia="nl-NL"/>
            </w:rPr>
          </w:pPr>
          <w:hyperlink w:anchor="_Toc101255642" w:history="1">
            <w:r w:rsidR="003C4D1C" w:rsidRPr="00802D3B">
              <w:rPr>
                <w:rStyle w:val="Hyperlink"/>
                <w:noProof/>
                <w:lang w:val="en-US"/>
              </w:rPr>
              <w:t>5.4</w:t>
            </w:r>
            <w:r w:rsidR="003C4D1C">
              <w:rPr>
                <w:rFonts w:eastAsiaTheme="minorEastAsia"/>
                <w:noProof/>
                <w:lang w:eastAsia="nl-NL"/>
              </w:rPr>
              <w:tab/>
            </w:r>
            <w:r w:rsidR="003C4D1C" w:rsidRPr="00802D3B">
              <w:rPr>
                <w:rStyle w:val="Hyperlink"/>
                <w:noProof/>
                <w:lang w:val="en-US"/>
              </w:rPr>
              <w:t>MoSCoW-Methode</w:t>
            </w:r>
            <w:r w:rsidR="003C4D1C">
              <w:rPr>
                <w:noProof/>
                <w:webHidden/>
              </w:rPr>
              <w:tab/>
            </w:r>
            <w:r w:rsidR="003C4D1C">
              <w:rPr>
                <w:noProof/>
                <w:webHidden/>
              </w:rPr>
              <w:fldChar w:fldCharType="begin"/>
            </w:r>
            <w:r w:rsidR="003C4D1C">
              <w:rPr>
                <w:noProof/>
                <w:webHidden/>
              </w:rPr>
              <w:instrText xml:space="preserve"> PAGEREF _Toc101255642 \h </w:instrText>
            </w:r>
            <w:r w:rsidR="003C4D1C">
              <w:rPr>
                <w:noProof/>
                <w:webHidden/>
              </w:rPr>
            </w:r>
            <w:r w:rsidR="003C4D1C">
              <w:rPr>
                <w:noProof/>
                <w:webHidden/>
              </w:rPr>
              <w:fldChar w:fldCharType="separate"/>
            </w:r>
            <w:r w:rsidR="003C4D1C">
              <w:rPr>
                <w:noProof/>
                <w:webHidden/>
              </w:rPr>
              <w:t>7</w:t>
            </w:r>
            <w:r w:rsidR="003C4D1C">
              <w:rPr>
                <w:noProof/>
                <w:webHidden/>
              </w:rPr>
              <w:fldChar w:fldCharType="end"/>
            </w:r>
          </w:hyperlink>
        </w:p>
        <w:p w14:paraId="7F3AFEC9" w14:textId="5A1406EA" w:rsidR="003C4D1C" w:rsidRDefault="001F034B">
          <w:pPr>
            <w:pStyle w:val="Inhopg2"/>
            <w:tabs>
              <w:tab w:val="left" w:pos="880"/>
              <w:tab w:val="right" w:pos="9062"/>
            </w:tabs>
            <w:rPr>
              <w:rFonts w:eastAsiaTheme="minorEastAsia"/>
              <w:noProof/>
              <w:lang w:eastAsia="nl-NL"/>
            </w:rPr>
          </w:pPr>
          <w:hyperlink w:anchor="_Toc101255643" w:history="1">
            <w:r w:rsidR="003C4D1C" w:rsidRPr="00802D3B">
              <w:rPr>
                <w:rStyle w:val="Hyperlink"/>
                <w:noProof/>
                <w:lang w:val="en-US"/>
              </w:rPr>
              <w:t>5.5</w:t>
            </w:r>
            <w:r w:rsidR="003C4D1C">
              <w:rPr>
                <w:rFonts w:eastAsiaTheme="minorEastAsia"/>
                <w:noProof/>
                <w:lang w:eastAsia="nl-NL"/>
              </w:rPr>
              <w:tab/>
            </w:r>
            <w:r w:rsidR="003C4D1C" w:rsidRPr="00802D3B">
              <w:rPr>
                <w:rStyle w:val="Hyperlink"/>
                <w:noProof/>
                <w:lang w:val="en-US"/>
              </w:rPr>
              <w:t>Definition of Done</w:t>
            </w:r>
            <w:r w:rsidR="003C4D1C">
              <w:rPr>
                <w:noProof/>
                <w:webHidden/>
              </w:rPr>
              <w:tab/>
            </w:r>
            <w:r w:rsidR="003C4D1C">
              <w:rPr>
                <w:noProof/>
                <w:webHidden/>
              </w:rPr>
              <w:fldChar w:fldCharType="begin"/>
            </w:r>
            <w:r w:rsidR="003C4D1C">
              <w:rPr>
                <w:noProof/>
                <w:webHidden/>
              </w:rPr>
              <w:instrText xml:space="preserve"> PAGEREF _Toc101255643 \h </w:instrText>
            </w:r>
            <w:r w:rsidR="003C4D1C">
              <w:rPr>
                <w:noProof/>
                <w:webHidden/>
              </w:rPr>
            </w:r>
            <w:r w:rsidR="003C4D1C">
              <w:rPr>
                <w:noProof/>
                <w:webHidden/>
              </w:rPr>
              <w:fldChar w:fldCharType="separate"/>
            </w:r>
            <w:r w:rsidR="003C4D1C">
              <w:rPr>
                <w:noProof/>
                <w:webHidden/>
              </w:rPr>
              <w:t>8</w:t>
            </w:r>
            <w:r w:rsidR="003C4D1C">
              <w:rPr>
                <w:noProof/>
                <w:webHidden/>
              </w:rPr>
              <w:fldChar w:fldCharType="end"/>
            </w:r>
          </w:hyperlink>
        </w:p>
        <w:p w14:paraId="154D5770" w14:textId="62F69F4D" w:rsidR="003C4D1C" w:rsidRDefault="001F034B">
          <w:pPr>
            <w:pStyle w:val="Inhopg2"/>
            <w:tabs>
              <w:tab w:val="left" w:pos="880"/>
              <w:tab w:val="right" w:pos="9062"/>
            </w:tabs>
            <w:rPr>
              <w:rFonts w:eastAsiaTheme="minorEastAsia"/>
              <w:noProof/>
              <w:lang w:eastAsia="nl-NL"/>
            </w:rPr>
          </w:pPr>
          <w:hyperlink w:anchor="_Toc101255644" w:history="1">
            <w:r w:rsidR="003C4D1C" w:rsidRPr="00802D3B">
              <w:rPr>
                <w:rStyle w:val="Hyperlink"/>
                <w:noProof/>
              </w:rPr>
              <w:t>5.6</w:t>
            </w:r>
            <w:r w:rsidR="003C4D1C">
              <w:rPr>
                <w:rFonts w:eastAsiaTheme="minorEastAsia"/>
                <w:noProof/>
                <w:lang w:eastAsia="nl-NL"/>
              </w:rPr>
              <w:tab/>
            </w:r>
            <w:r w:rsidR="003C4D1C" w:rsidRPr="00802D3B">
              <w:rPr>
                <w:rStyle w:val="Hyperlink"/>
                <w:noProof/>
              </w:rPr>
              <w:t>Documentatie kwaliteit</w:t>
            </w:r>
            <w:r w:rsidR="003C4D1C">
              <w:rPr>
                <w:noProof/>
                <w:webHidden/>
              </w:rPr>
              <w:tab/>
            </w:r>
            <w:r w:rsidR="003C4D1C">
              <w:rPr>
                <w:noProof/>
                <w:webHidden/>
              </w:rPr>
              <w:fldChar w:fldCharType="begin"/>
            </w:r>
            <w:r w:rsidR="003C4D1C">
              <w:rPr>
                <w:noProof/>
                <w:webHidden/>
              </w:rPr>
              <w:instrText xml:space="preserve"> PAGEREF _Toc101255644 \h </w:instrText>
            </w:r>
            <w:r w:rsidR="003C4D1C">
              <w:rPr>
                <w:noProof/>
                <w:webHidden/>
              </w:rPr>
            </w:r>
            <w:r w:rsidR="003C4D1C">
              <w:rPr>
                <w:noProof/>
                <w:webHidden/>
              </w:rPr>
              <w:fldChar w:fldCharType="separate"/>
            </w:r>
            <w:r w:rsidR="003C4D1C">
              <w:rPr>
                <w:noProof/>
                <w:webHidden/>
              </w:rPr>
              <w:t>8</w:t>
            </w:r>
            <w:r w:rsidR="003C4D1C">
              <w:rPr>
                <w:noProof/>
                <w:webHidden/>
              </w:rPr>
              <w:fldChar w:fldCharType="end"/>
            </w:r>
          </w:hyperlink>
        </w:p>
        <w:p w14:paraId="53202540" w14:textId="31ADAB1F" w:rsidR="003C4D1C" w:rsidRDefault="001F034B">
          <w:pPr>
            <w:pStyle w:val="Inhopg2"/>
            <w:tabs>
              <w:tab w:val="left" w:pos="880"/>
              <w:tab w:val="right" w:pos="9062"/>
            </w:tabs>
            <w:rPr>
              <w:rFonts w:eastAsiaTheme="minorEastAsia"/>
              <w:noProof/>
              <w:lang w:eastAsia="nl-NL"/>
            </w:rPr>
          </w:pPr>
          <w:hyperlink w:anchor="_Toc101255645" w:history="1">
            <w:r w:rsidR="003C4D1C" w:rsidRPr="00802D3B">
              <w:rPr>
                <w:rStyle w:val="Hyperlink"/>
                <w:noProof/>
              </w:rPr>
              <w:t>5.7</w:t>
            </w:r>
            <w:r w:rsidR="003C4D1C">
              <w:rPr>
                <w:rFonts w:eastAsiaTheme="minorEastAsia"/>
                <w:noProof/>
                <w:lang w:eastAsia="nl-NL"/>
              </w:rPr>
              <w:tab/>
            </w:r>
            <w:r w:rsidR="003C4D1C" w:rsidRPr="00802D3B">
              <w:rPr>
                <w:rStyle w:val="Hyperlink"/>
                <w:noProof/>
              </w:rPr>
              <w:t>Ease of use</w:t>
            </w:r>
            <w:r w:rsidR="003C4D1C">
              <w:rPr>
                <w:noProof/>
                <w:webHidden/>
              </w:rPr>
              <w:tab/>
            </w:r>
            <w:r w:rsidR="003C4D1C">
              <w:rPr>
                <w:noProof/>
                <w:webHidden/>
              </w:rPr>
              <w:fldChar w:fldCharType="begin"/>
            </w:r>
            <w:r w:rsidR="003C4D1C">
              <w:rPr>
                <w:noProof/>
                <w:webHidden/>
              </w:rPr>
              <w:instrText xml:space="preserve"> PAGEREF _Toc101255645 \h </w:instrText>
            </w:r>
            <w:r w:rsidR="003C4D1C">
              <w:rPr>
                <w:noProof/>
                <w:webHidden/>
              </w:rPr>
            </w:r>
            <w:r w:rsidR="003C4D1C">
              <w:rPr>
                <w:noProof/>
                <w:webHidden/>
              </w:rPr>
              <w:fldChar w:fldCharType="separate"/>
            </w:r>
            <w:r w:rsidR="003C4D1C">
              <w:rPr>
                <w:noProof/>
                <w:webHidden/>
              </w:rPr>
              <w:t>8</w:t>
            </w:r>
            <w:r w:rsidR="003C4D1C">
              <w:rPr>
                <w:noProof/>
                <w:webHidden/>
              </w:rPr>
              <w:fldChar w:fldCharType="end"/>
            </w:r>
          </w:hyperlink>
        </w:p>
        <w:p w14:paraId="1341DF9F" w14:textId="7C24EFCF" w:rsidR="003C4D1C" w:rsidRDefault="001F034B">
          <w:pPr>
            <w:pStyle w:val="Inhopg2"/>
            <w:tabs>
              <w:tab w:val="left" w:pos="880"/>
              <w:tab w:val="right" w:pos="9062"/>
            </w:tabs>
            <w:rPr>
              <w:rFonts w:eastAsiaTheme="minorEastAsia"/>
              <w:noProof/>
              <w:lang w:eastAsia="nl-NL"/>
            </w:rPr>
          </w:pPr>
          <w:hyperlink w:anchor="_Toc101255646" w:history="1">
            <w:r w:rsidR="003C4D1C" w:rsidRPr="00802D3B">
              <w:rPr>
                <w:rStyle w:val="Hyperlink"/>
                <w:noProof/>
              </w:rPr>
              <w:t>5.8</w:t>
            </w:r>
            <w:r w:rsidR="003C4D1C">
              <w:rPr>
                <w:rFonts w:eastAsiaTheme="minorEastAsia"/>
                <w:noProof/>
                <w:lang w:eastAsia="nl-NL"/>
              </w:rPr>
              <w:tab/>
            </w:r>
            <w:r w:rsidR="003C4D1C" w:rsidRPr="00802D3B">
              <w:rPr>
                <w:rStyle w:val="Hyperlink"/>
                <w:noProof/>
              </w:rPr>
              <w:t>Schaalbaarheid</w:t>
            </w:r>
            <w:r w:rsidR="003C4D1C">
              <w:rPr>
                <w:noProof/>
                <w:webHidden/>
              </w:rPr>
              <w:tab/>
            </w:r>
            <w:r w:rsidR="003C4D1C">
              <w:rPr>
                <w:noProof/>
                <w:webHidden/>
              </w:rPr>
              <w:fldChar w:fldCharType="begin"/>
            </w:r>
            <w:r w:rsidR="003C4D1C">
              <w:rPr>
                <w:noProof/>
                <w:webHidden/>
              </w:rPr>
              <w:instrText xml:space="preserve"> PAGEREF _Toc101255646 \h </w:instrText>
            </w:r>
            <w:r w:rsidR="003C4D1C">
              <w:rPr>
                <w:noProof/>
                <w:webHidden/>
              </w:rPr>
            </w:r>
            <w:r w:rsidR="003C4D1C">
              <w:rPr>
                <w:noProof/>
                <w:webHidden/>
              </w:rPr>
              <w:fldChar w:fldCharType="separate"/>
            </w:r>
            <w:r w:rsidR="003C4D1C">
              <w:rPr>
                <w:noProof/>
                <w:webHidden/>
              </w:rPr>
              <w:t>8</w:t>
            </w:r>
            <w:r w:rsidR="003C4D1C">
              <w:rPr>
                <w:noProof/>
                <w:webHidden/>
              </w:rPr>
              <w:fldChar w:fldCharType="end"/>
            </w:r>
          </w:hyperlink>
        </w:p>
        <w:p w14:paraId="612C824B" w14:textId="37CC4765" w:rsidR="003C4D1C" w:rsidRDefault="001F034B">
          <w:pPr>
            <w:pStyle w:val="Inhopg1"/>
            <w:tabs>
              <w:tab w:val="left" w:pos="440"/>
              <w:tab w:val="right" w:pos="9062"/>
            </w:tabs>
            <w:rPr>
              <w:rFonts w:eastAsiaTheme="minorEastAsia"/>
              <w:noProof/>
              <w:lang w:eastAsia="nl-NL"/>
            </w:rPr>
          </w:pPr>
          <w:hyperlink w:anchor="_Toc101255647" w:history="1">
            <w:r w:rsidR="003C4D1C" w:rsidRPr="00802D3B">
              <w:rPr>
                <w:rStyle w:val="Hyperlink"/>
                <w:rFonts w:ascii="Calibri Light" w:eastAsia="Yu Gothic Light" w:hAnsi="Calibri Light" w:cs="Times New Roman"/>
                <w:noProof/>
              </w:rPr>
              <w:t>6</w:t>
            </w:r>
            <w:r w:rsidR="003C4D1C">
              <w:rPr>
                <w:rFonts w:eastAsiaTheme="minorEastAsia"/>
                <w:noProof/>
                <w:lang w:eastAsia="nl-NL"/>
              </w:rPr>
              <w:tab/>
            </w:r>
            <w:r w:rsidR="003C4D1C" w:rsidRPr="00802D3B">
              <w:rPr>
                <w:rStyle w:val="Hyperlink"/>
                <w:noProof/>
              </w:rPr>
              <w:t>Use case</w:t>
            </w:r>
            <w:r w:rsidR="003C4D1C">
              <w:rPr>
                <w:noProof/>
                <w:webHidden/>
              </w:rPr>
              <w:tab/>
            </w:r>
            <w:r w:rsidR="003C4D1C">
              <w:rPr>
                <w:noProof/>
                <w:webHidden/>
              </w:rPr>
              <w:fldChar w:fldCharType="begin"/>
            </w:r>
            <w:r w:rsidR="003C4D1C">
              <w:rPr>
                <w:noProof/>
                <w:webHidden/>
              </w:rPr>
              <w:instrText xml:space="preserve"> PAGEREF _Toc101255647 \h </w:instrText>
            </w:r>
            <w:r w:rsidR="003C4D1C">
              <w:rPr>
                <w:noProof/>
                <w:webHidden/>
              </w:rPr>
            </w:r>
            <w:r w:rsidR="003C4D1C">
              <w:rPr>
                <w:noProof/>
                <w:webHidden/>
              </w:rPr>
              <w:fldChar w:fldCharType="separate"/>
            </w:r>
            <w:r w:rsidR="003C4D1C">
              <w:rPr>
                <w:noProof/>
                <w:webHidden/>
              </w:rPr>
              <w:t>9</w:t>
            </w:r>
            <w:r w:rsidR="003C4D1C">
              <w:rPr>
                <w:noProof/>
                <w:webHidden/>
              </w:rPr>
              <w:fldChar w:fldCharType="end"/>
            </w:r>
          </w:hyperlink>
        </w:p>
        <w:p w14:paraId="038F658B" w14:textId="7D25185C" w:rsidR="003C4D1C" w:rsidRDefault="001F034B">
          <w:pPr>
            <w:pStyle w:val="Inhopg1"/>
            <w:tabs>
              <w:tab w:val="left" w:pos="440"/>
              <w:tab w:val="right" w:pos="9062"/>
            </w:tabs>
            <w:rPr>
              <w:rFonts w:eastAsiaTheme="minorEastAsia"/>
              <w:noProof/>
              <w:lang w:eastAsia="nl-NL"/>
            </w:rPr>
          </w:pPr>
          <w:hyperlink w:anchor="_Toc101255648" w:history="1">
            <w:r w:rsidR="003C4D1C" w:rsidRPr="00802D3B">
              <w:rPr>
                <w:rStyle w:val="Hyperlink"/>
                <w:noProof/>
              </w:rPr>
              <w:t>7</w:t>
            </w:r>
            <w:r w:rsidR="003C4D1C">
              <w:rPr>
                <w:rFonts w:eastAsiaTheme="minorEastAsia"/>
                <w:noProof/>
                <w:lang w:eastAsia="nl-NL"/>
              </w:rPr>
              <w:tab/>
            </w:r>
            <w:r w:rsidR="003C4D1C" w:rsidRPr="00802D3B">
              <w:rPr>
                <w:rStyle w:val="Hyperlink"/>
                <w:noProof/>
              </w:rPr>
              <w:t>Use case diagram</w:t>
            </w:r>
            <w:r w:rsidR="003C4D1C">
              <w:rPr>
                <w:noProof/>
                <w:webHidden/>
              </w:rPr>
              <w:tab/>
            </w:r>
            <w:r w:rsidR="003C4D1C">
              <w:rPr>
                <w:noProof/>
                <w:webHidden/>
              </w:rPr>
              <w:fldChar w:fldCharType="begin"/>
            </w:r>
            <w:r w:rsidR="003C4D1C">
              <w:rPr>
                <w:noProof/>
                <w:webHidden/>
              </w:rPr>
              <w:instrText xml:space="preserve"> PAGEREF _Toc101255648 \h </w:instrText>
            </w:r>
            <w:r w:rsidR="003C4D1C">
              <w:rPr>
                <w:noProof/>
                <w:webHidden/>
              </w:rPr>
            </w:r>
            <w:r w:rsidR="003C4D1C">
              <w:rPr>
                <w:noProof/>
                <w:webHidden/>
              </w:rPr>
              <w:fldChar w:fldCharType="separate"/>
            </w:r>
            <w:r w:rsidR="003C4D1C">
              <w:rPr>
                <w:noProof/>
                <w:webHidden/>
              </w:rPr>
              <w:t>14</w:t>
            </w:r>
            <w:r w:rsidR="003C4D1C">
              <w:rPr>
                <w:noProof/>
                <w:webHidden/>
              </w:rPr>
              <w:fldChar w:fldCharType="end"/>
            </w:r>
          </w:hyperlink>
        </w:p>
        <w:p w14:paraId="2F37475C" w14:textId="6FD4A0EA" w:rsidR="003C4D1C" w:rsidRDefault="001F034B">
          <w:pPr>
            <w:pStyle w:val="Inhopg1"/>
            <w:tabs>
              <w:tab w:val="left" w:pos="440"/>
              <w:tab w:val="right" w:pos="9062"/>
            </w:tabs>
            <w:rPr>
              <w:rFonts w:eastAsiaTheme="minorEastAsia"/>
              <w:noProof/>
              <w:lang w:eastAsia="nl-NL"/>
            </w:rPr>
          </w:pPr>
          <w:hyperlink w:anchor="_Toc101255649" w:history="1">
            <w:r w:rsidR="003C4D1C" w:rsidRPr="00802D3B">
              <w:rPr>
                <w:rStyle w:val="Hyperlink"/>
                <w:noProof/>
              </w:rPr>
              <w:t>8</w:t>
            </w:r>
            <w:r w:rsidR="003C4D1C">
              <w:rPr>
                <w:rFonts w:eastAsiaTheme="minorEastAsia"/>
                <w:noProof/>
                <w:lang w:eastAsia="nl-NL"/>
              </w:rPr>
              <w:tab/>
            </w:r>
            <w:r w:rsidR="003C4D1C" w:rsidRPr="00802D3B">
              <w:rPr>
                <w:rStyle w:val="Hyperlink"/>
                <w:noProof/>
              </w:rPr>
              <w:t>Double Diamond</w:t>
            </w:r>
            <w:r w:rsidR="003C4D1C">
              <w:rPr>
                <w:noProof/>
                <w:webHidden/>
              </w:rPr>
              <w:tab/>
            </w:r>
            <w:r w:rsidR="003C4D1C">
              <w:rPr>
                <w:noProof/>
                <w:webHidden/>
              </w:rPr>
              <w:fldChar w:fldCharType="begin"/>
            </w:r>
            <w:r w:rsidR="003C4D1C">
              <w:rPr>
                <w:noProof/>
                <w:webHidden/>
              </w:rPr>
              <w:instrText xml:space="preserve"> PAGEREF _Toc101255649 \h </w:instrText>
            </w:r>
            <w:r w:rsidR="003C4D1C">
              <w:rPr>
                <w:noProof/>
                <w:webHidden/>
              </w:rPr>
            </w:r>
            <w:r w:rsidR="003C4D1C">
              <w:rPr>
                <w:noProof/>
                <w:webHidden/>
              </w:rPr>
              <w:fldChar w:fldCharType="separate"/>
            </w:r>
            <w:r w:rsidR="003C4D1C">
              <w:rPr>
                <w:noProof/>
                <w:webHidden/>
              </w:rPr>
              <w:t>15</w:t>
            </w:r>
            <w:r w:rsidR="003C4D1C">
              <w:rPr>
                <w:noProof/>
                <w:webHidden/>
              </w:rPr>
              <w:fldChar w:fldCharType="end"/>
            </w:r>
          </w:hyperlink>
        </w:p>
        <w:p w14:paraId="76B9614C" w14:textId="1757CEDB" w:rsidR="003C4D1C" w:rsidRDefault="001F034B">
          <w:pPr>
            <w:pStyle w:val="Inhopg2"/>
            <w:tabs>
              <w:tab w:val="left" w:pos="880"/>
              <w:tab w:val="right" w:pos="9062"/>
            </w:tabs>
            <w:rPr>
              <w:rFonts w:eastAsiaTheme="minorEastAsia"/>
              <w:noProof/>
              <w:lang w:eastAsia="nl-NL"/>
            </w:rPr>
          </w:pPr>
          <w:hyperlink w:anchor="_Toc101255650" w:history="1">
            <w:r w:rsidR="003C4D1C" w:rsidRPr="00802D3B">
              <w:rPr>
                <w:rStyle w:val="Hyperlink"/>
                <w:noProof/>
              </w:rPr>
              <w:t>8.1</w:t>
            </w:r>
            <w:r w:rsidR="003C4D1C">
              <w:rPr>
                <w:rFonts w:eastAsiaTheme="minorEastAsia"/>
                <w:noProof/>
                <w:lang w:eastAsia="nl-NL"/>
              </w:rPr>
              <w:tab/>
            </w:r>
            <w:r w:rsidR="003C4D1C" w:rsidRPr="00802D3B">
              <w:rPr>
                <w:rStyle w:val="Hyperlink"/>
                <w:rFonts w:ascii="Calibri Light" w:eastAsia="Yu Gothic Light" w:hAnsi="Calibri Light" w:cs="Times New Roman"/>
                <w:noProof/>
              </w:rPr>
              <w:t>Wat fase</w:t>
            </w:r>
            <w:r w:rsidR="003C4D1C">
              <w:rPr>
                <w:noProof/>
                <w:webHidden/>
              </w:rPr>
              <w:tab/>
            </w:r>
            <w:r w:rsidR="003C4D1C">
              <w:rPr>
                <w:noProof/>
                <w:webHidden/>
              </w:rPr>
              <w:fldChar w:fldCharType="begin"/>
            </w:r>
            <w:r w:rsidR="003C4D1C">
              <w:rPr>
                <w:noProof/>
                <w:webHidden/>
              </w:rPr>
              <w:instrText xml:space="preserve"> PAGEREF _Toc101255650 \h </w:instrText>
            </w:r>
            <w:r w:rsidR="003C4D1C">
              <w:rPr>
                <w:noProof/>
                <w:webHidden/>
              </w:rPr>
            </w:r>
            <w:r w:rsidR="003C4D1C">
              <w:rPr>
                <w:noProof/>
                <w:webHidden/>
              </w:rPr>
              <w:fldChar w:fldCharType="separate"/>
            </w:r>
            <w:r w:rsidR="003C4D1C">
              <w:rPr>
                <w:noProof/>
                <w:webHidden/>
              </w:rPr>
              <w:t>15</w:t>
            </w:r>
            <w:r w:rsidR="003C4D1C">
              <w:rPr>
                <w:noProof/>
                <w:webHidden/>
              </w:rPr>
              <w:fldChar w:fldCharType="end"/>
            </w:r>
          </w:hyperlink>
        </w:p>
        <w:p w14:paraId="40D68863" w14:textId="2233B1F6" w:rsidR="003C4D1C" w:rsidRDefault="001F034B">
          <w:pPr>
            <w:pStyle w:val="Inhopg3"/>
            <w:tabs>
              <w:tab w:val="left" w:pos="1320"/>
              <w:tab w:val="right" w:pos="9062"/>
            </w:tabs>
            <w:rPr>
              <w:rFonts w:eastAsiaTheme="minorEastAsia"/>
              <w:noProof/>
              <w:lang w:eastAsia="nl-NL"/>
            </w:rPr>
          </w:pPr>
          <w:hyperlink w:anchor="_Toc101255651" w:history="1">
            <w:r w:rsidR="003C4D1C" w:rsidRPr="00802D3B">
              <w:rPr>
                <w:rStyle w:val="Hyperlink"/>
                <w:noProof/>
              </w:rPr>
              <w:t>8.1.1</w:t>
            </w:r>
            <w:r w:rsidR="003C4D1C">
              <w:rPr>
                <w:rFonts w:eastAsiaTheme="minorEastAsia"/>
                <w:noProof/>
                <w:lang w:eastAsia="nl-NL"/>
              </w:rPr>
              <w:tab/>
            </w:r>
            <w:r w:rsidR="003C4D1C" w:rsidRPr="00802D3B">
              <w:rPr>
                <w:rStyle w:val="Hyperlink"/>
                <w:noProof/>
              </w:rPr>
              <w:t>UC01: Account aanmaken</w:t>
            </w:r>
            <w:r w:rsidR="003C4D1C">
              <w:rPr>
                <w:noProof/>
                <w:webHidden/>
              </w:rPr>
              <w:tab/>
            </w:r>
            <w:r w:rsidR="003C4D1C">
              <w:rPr>
                <w:noProof/>
                <w:webHidden/>
              </w:rPr>
              <w:fldChar w:fldCharType="begin"/>
            </w:r>
            <w:r w:rsidR="003C4D1C">
              <w:rPr>
                <w:noProof/>
                <w:webHidden/>
              </w:rPr>
              <w:instrText xml:space="preserve"> PAGEREF _Toc101255651 \h </w:instrText>
            </w:r>
            <w:r w:rsidR="003C4D1C">
              <w:rPr>
                <w:noProof/>
                <w:webHidden/>
              </w:rPr>
            </w:r>
            <w:r w:rsidR="003C4D1C">
              <w:rPr>
                <w:noProof/>
                <w:webHidden/>
              </w:rPr>
              <w:fldChar w:fldCharType="separate"/>
            </w:r>
            <w:r w:rsidR="003C4D1C">
              <w:rPr>
                <w:noProof/>
                <w:webHidden/>
              </w:rPr>
              <w:t>15</w:t>
            </w:r>
            <w:r w:rsidR="003C4D1C">
              <w:rPr>
                <w:noProof/>
                <w:webHidden/>
              </w:rPr>
              <w:fldChar w:fldCharType="end"/>
            </w:r>
          </w:hyperlink>
        </w:p>
        <w:p w14:paraId="013B0779" w14:textId="1C15F495" w:rsidR="003C4D1C" w:rsidRDefault="001F034B">
          <w:pPr>
            <w:pStyle w:val="Inhopg3"/>
            <w:tabs>
              <w:tab w:val="left" w:pos="1320"/>
              <w:tab w:val="right" w:pos="9062"/>
            </w:tabs>
            <w:rPr>
              <w:rFonts w:eastAsiaTheme="minorEastAsia"/>
              <w:noProof/>
              <w:lang w:eastAsia="nl-NL"/>
            </w:rPr>
          </w:pPr>
          <w:hyperlink w:anchor="_Toc101255652" w:history="1">
            <w:r w:rsidR="003C4D1C" w:rsidRPr="00802D3B">
              <w:rPr>
                <w:rStyle w:val="Hyperlink"/>
                <w:noProof/>
              </w:rPr>
              <w:t>8.1.2</w:t>
            </w:r>
            <w:r w:rsidR="003C4D1C">
              <w:rPr>
                <w:rFonts w:eastAsiaTheme="minorEastAsia"/>
                <w:noProof/>
                <w:lang w:eastAsia="nl-NL"/>
              </w:rPr>
              <w:tab/>
            </w:r>
            <w:r w:rsidR="003C4D1C" w:rsidRPr="00802D3B">
              <w:rPr>
                <w:rStyle w:val="Hyperlink"/>
                <w:noProof/>
              </w:rPr>
              <w:t>UC02: Inloggen</w:t>
            </w:r>
            <w:r w:rsidR="003C4D1C">
              <w:rPr>
                <w:noProof/>
                <w:webHidden/>
              </w:rPr>
              <w:tab/>
            </w:r>
            <w:r w:rsidR="003C4D1C">
              <w:rPr>
                <w:noProof/>
                <w:webHidden/>
              </w:rPr>
              <w:fldChar w:fldCharType="begin"/>
            </w:r>
            <w:r w:rsidR="003C4D1C">
              <w:rPr>
                <w:noProof/>
                <w:webHidden/>
              </w:rPr>
              <w:instrText xml:space="preserve"> PAGEREF _Toc101255652 \h </w:instrText>
            </w:r>
            <w:r w:rsidR="003C4D1C">
              <w:rPr>
                <w:noProof/>
                <w:webHidden/>
              </w:rPr>
            </w:r>
            <w:r w:rsidR="003C4D1C">
              <w:rPr>
                <w:noProof/>
                <w:webHidden/>
              </w:rPr>
              <w:fldChar w:fldCharType="separate"/>
            </w:r>
            <w:r w:rsidR="003C4D1C">
              <w:rPr>
                <w:noProof/>
                <w:webHidden/>
              </w:rPr>
              <w:t>16</w:t>
            </w:r>
            <w:r w:rsidR="003C4D1C">
              <w:rPr>
                <w:noProof/>
                <w:webHidden/>
              </w:rPr>
              <w:fldChar w:fldCharType="end"/>
            </w:r>
          </w:hyperlink>
        </w:p>
        <w:p w14:paraId="509A67B3" w14:textId="4A5BAA55" w:rsidR="003C4D1C" w:rsidRDefault="001F034B">
          <w:pPr>
            <w:pStyle w:val="Inhopg3"/>
            <w:tabs>
              <w:tab w:val="left" w:pos="1320"/>
              <w:tab w:val="right" w:pos="9062"/>
            </w:tabs>
            <w:rPr>
              <w:rFonts w:eastAsiaTheme="minorEastAsia"/>
              <w:noProof/>
              <w:lang w:eastAsia="nl-NL"/>
            </w:rPr>
          </w:pPr>
          <w:hyperlink w:anchor="_Toc101255653" w:history="1">
            <w:r w:rsidR="003C4D1C" w:rsidRPr="00802D3B">
              <w:rPr>
                <w:rStyle w:val="Hyperlink"/>
                <w:noProof/>
              </w:rPr>
              <w:t>8.1.3</w:t>
            </w:r>
            <w:r w:rsidR="003C4D1C">
              <w:rPr>
                <w:rFonts w:eastAsiaTheme="minorEastAsia"/>
                <w:noProof/>
                <w:lang w:eastAsia="nl-NL"/>
              </w:rPr>
              <w:tab/>
            </w:r>
            <w:r w:rsidR="003C4D1C" w:rsidRPr="00802D3B">
              <w:rPr>
                <w:rStyle w:val="Hyperlink"/>
                <w:noProof/>
              </w:rPr>
              <w:t>UC03: Uitloggen</w:t>
            </w:r>
            <w:r w:rsidR="003C4D1C">
              <w:rPr>
                <w:noProof/>
                <w:webHidden/>
              </w:rPr>
              <w:tab/>
            </w:r>
            <w:r w:rsidR="003C4D1C">
              <w:rPr>
                <w:noProof/>
                <w:webHidden/>
              </w:rPr>
              <w:fldChar w:fldCharType="begin"/>
            </w:r>
            <w:r w:rsidR="003C4D1C">
              <w:rPr>
                <w:noProof/>
                <w:webHidden/>
              </w:rPr>
              <w:instrText xml:space="preserve"> PAGEREF _Toc101255653 \h </w:instrText>
            </w:r>
            <w:r w:rsidR="003C4D1C">
              <w:rPr>
                <w:noProof/>
                <w:webHidden/>
              </w:rPr>
            </w:r>
            <w:r w:rsidR="003C4D1C">
              <w:rPr>
                <w:noProof/>
                <w:webHidden/>
              </w:rPr>
              <w:fldChar w:fldCharType="separate"/>
            </w:r>
            <w:r w:rsidR="003C4D1C">
              <w:rPr>
                <w:noProof/>
                <w:webHidden/>
              </w:rPr>
              <w:t>16</w:t>
            </w:r>
            <w:r w:rsidR="003C4D1C">
              <w:rPr>
                <w:noProof/>
                <w:webHidden/>
              </w:rPr>
              <w:fldChar w:fldCharType="end"/>
            </w:r>
          </w:hyperlink>
        </w:p>
        <w:p w14:paraId="4E892774" w14:textId="727C543C" w:rsidR="003C4D1C" w:rsidRDefault="001F034B">
          <w:pPr>
            <w:pStyle w:val="Inhopg3"/>
            <w:tabs>
              <w:tab w:val="left" w:pos="1320"/>
              <w:tab w:val="right" w:pos="9062"/>
            </w:tabs>
            <w:rPr>
              <w:rFonts w:eastAsiaTheme="minorEastAsia"/>
              <w:noProof/>
              <w:lang w:eastAsia="nl-NL"/>
            </w:rPr>
          </w:pPr>
          <w:hyperlink w:anchor="_Toc101255654" w:history="1">
            <w:r w:rsidR="003C4D1C" w:rsidRPr="00802D3B">
              <w:rPr>
                <w:rStyle w:val="Hyperlink"/>
                <w:noProof/>
              </w:rPr>
              <w:t>8.1.4</w:t>
            </w:r>
            <w:r w:rsidR="003C4D1C">
              <w:rPr>
                <w:rFonts w:eastAsiaTheme="minorEastAsia"/>
                <w:noProof/>
                <w:lang w:eastAsia="nl-NL"/>
              </w:rPr>
              <w:tab/>
            </w:r>
            <w:r w:rsidR="003C4D1C" w:rsidRPr="00802D3B">
              <w:rPr>
                <w:rStyle w:val="Hyperlink"/>
                <w:noProof/>
              </w:rPr>
              <w:t>UC04: Aanmaken persoonlijk meetpunt</w:t>
            </w:r>
            <w:r w:rsidR="003C4D1C">
              <w:rPr>
                <w:noProof/>
                <w:webHidden/>
              </w:rPr>
              <w:tab/>
            </w:r>
            <w:r w:rsidR="003C4D1C">
              <w:rPr>
                <w:noProof/>
                <w:webHidden/>
              </w:rPr>
              <w:fldChar w:fldCharType="begin"/>
            </w:r>
            <w:r w:rsidR="003C4D1C">
              <w:rPr>
                <w:noProof/>
                <w:webHidden/>
              </w:rPr>
              <w:instrText xml:space="preserve"> PAGEREF _Toc101255654 \h </w:instrText>
            </w:r>
            <w:r w:rsidR="003C4D1C">
              <w:rPr>
                <w:noProof/>
                <w:webHidden/>
              </w:rPr>
            </w:r>
            <w:r w:rsidR="003C4D1C">
              <w:rPr>
                <w:noProof/>
                <w:webHidden/>
              </w:rPr>
              <w:fldChar w:fldCharType="separate"/>
            </w:r>
            <w:r w:rsidR="003C4D1C">
              <w:rPr>
                <w:noProof/>
                <w:webHidden/>
              </w:rPr>
              <w:t>16</w:t>
            </w:r>
            <w:r w:rsidR="003C4D1C">
              <w:rPr>
                <w:noProof/>
                <w:webHidden/>
              </w:rPr>
              <w:fldChar w:fldCharType="end"/>
            </w:r>
          </w:hyperlink>
        </w:p>
        <w:p w14:paraId="7EBB61E2" w14:textId="47F92C0A" w:rsidR="003C4D1C" w:rsidRDefault="001F034B">
          <w:pPr>
            <w:pStyle w:val="Inhopg3"/>
            <w:tabs>
              <w:tab w:val="left" w:pos="1320"/>
              <w:tab w:val="right" w:pos="9062"/>
            </w:tabs>
            <w:rPr>
              <w:rFonts w:eastAsiaTheme="minorEastAsia"/>
              <w:noProof/>
              <w:lang w:eastAsia="nl-NL"/>
            </w:rPr>
          </w:pPr>
          <w:hyperlink w:anchor="_Toc101255655" w:history="1">
            <w:r w:rsidR="003C4D1C" w:rsidRPr="00802D3B">
              <w:rPr>
                <w:rStyle w:val="Hyperlink"/>
                <w:noProof/>
              </w:rPr>
              <w:t>8.1.5</w:t>
            </w:r>
            <w:r w:rsidR="003C4D1C">
              <w:rPr>
                <w:rFonts w:eastAsiaTheme="minorEastAsia"/>
                <w:noProof/>
                <w:lang w:eastAsia="nl-NL"/>
              </w:rPr>
              <w:tab/>
            </w:r>
            <w:r w:rsidR="003C4D1C" w:rsidRPr="00802D3B">
              <w:rPr>
                <w:rStyle w:val="Hyperlink"/>
                <w:noProof/>
              </w:rPr>
              <w:t>UC05: Verwijder persoonlijk meetpunt</w:t>
            </w:r>
            <w:r w:rsidR="003C4D1C">
              <w:rPr>
                <w:noProof/>
                <w:webHidden/>
              </w:rPr>
              <w:tab/>
            </w:r>
            <w:r w:rsidR="003C4D1C">
              <w:rPr>
                <w:noProof/>
                <w:webHidden/>
              </w:rPr>
              <w:fldChar w:fldCharType="begin"/>
            </w:r>
            <w:r w:rsidR="003C4D1C">
              <w:rPr>
                <w:noProof/>
                <w:webHidden/>
              </w:rPr>
              <w:instrText xml:space="preserve"> PAGEREF _Toc101255655 \h </w:instrText>
            </w:r>
            <w:r w:rsidR="003C4D1C">
              <w:rPr>
                <w:noProof/>
                <w:webHidden/>
              </w:rPr>
            </w:r>
            <w:r w:rsidR="003C4D1C">
              <w:rPr>
                <w:noProof/>
                <w:webHidden/>
              </w:rPr>
              <w:fldChar w:fldCharType="separate"/>
            </w:r>
            <w:r w:rsidR="003C4D1C">
              <w:rPr>
                <w:noProof/>
                <w:webHidden/>
              </w:rPr>
              <w:t>17</w:t>
            </w:r>
            <w:r w:rsidR="003C4D1C">
              <w:rPr>
                <w:noProof/>
                <w:webHidden/>
              </w:rPr>
              <w:fldChar w:fldCharType="end"/>
            </w:r>
          </w:hyperlink>
        </w:p>
        <w:p w14:paraId="75A705A6" w14:textId="7C91173C" w:rsidR="003C4D1C" w:rsidRDefault="001F034B">
          <w:pPr>
            <w:pStyle w:val="Inhopg3"/>
            <w:tabs>
              <w:tab w:val="left" w:pos="1320"/>
              <w:tab w:val="right" w:pos="9062"/>
            </w:tabs>
            <w:rPr>
              <w:rFonts w:eastAsiaTheme="minorEastAsia"/>
              <w:noProof/>
              <w:lang w:eastAsia="nl-NL"/>
            </w:rPr>
          </w:pPr>
          <w:hyperlink w:anchor="_Toc101255656" w:history="1">
            <w:r w:rsidR="003C4D1C" w:rsidRPr="00802D3B">
              <w:rPr>
                <w:rStyle w:val="Hyperlink"/>
                <w:noProof/>
              </w:rPr>
              <w:t>8.1.6</w:t>
            </w:r>
            <w:r w:rsidR="003C4D1C">
              <w:rPr>
                <w:rFonts w:eastAsiaTheme="minorEastAsia"/>
                <w:noProof/>
                <w:lang w:eastAsia="nl-NL"/>
              </w:rPr>
              <w:tab/>
            </w:r>
            <w:r w:rsidR="003C4D1C" w:rsidRPr="00802D3B">
              <w:rPr>
                <w:rStyle w:val="Hyperlink"/>
                <w:noProof/>
              </w:rPr>
              <w:t>UC06: Wijzigen persoonlijk meetpunt</w:t>
            </w:r>
            <w:r w:rsidR="003C4D1C">
              <w:rPr>
                <w:noProof/>
                <w:webHidden/>
              </w:rPr>
              <w:tab/>
            </w:r>
            <w:r w:rsidR="003C4D1C">
              <w:rPr>
                <w:noProof/>
                <w:webHidden/>
              </w:rPr>
              <w:fldChar w:fldCharType="begin"/>
            </w:r>
            <w:r w:rsidR="003C4D1C">
              <w:rPr>
                <w:noProof/>
                <w:webHidden/>
              </w:rPr>
              <w:instrText xml:space="preserve"> PAGEREF _Toc101255656 \h </w:instrText>
            </w:r>
            <w:r w:rsidR="003C4D1C">
              <w:rPr>
                <w:noProof/>
                <w:webHidden/>
              </w:rPr>
            </w:r>
            <w:r w:rsidR="003C4D1C">
              <w:rPr>
                <w:noProof/>
                <w:webHidden/>
              </w:rPr>
              <w:fldChar w:fldCharType="separate"/>
            </w:r>
            <w:r w:rsidR="003C4D1C">
              <w:rPr>
                <w:noProof/>
                <w:webHidden/>
              </w:rPr>
              <w:t>17</w:t>
            </w:r>
            <w:r w:rsidR="003C4D1C">
              <w:rPr>
                <w:noProof/>
                <w:webHidden/>
              </w:rPr>
              <w:fldChar w:fldCharType="end"/>
            </w:r>
          </w:hyperlink>
        </w:p>
        <w:p w14:paraId="23909689" w14:textId="5C39941D" w:rsidR="003C4D1C" w:rsidRDefault="001F034B">
          <w:pPr>
            <w:pStyle w:val="Inhopg3"/>
            <w:tabs>
              <w:tab w:val="left" w:pos="1320"/>
              <w:tab w:val="right" w:pos="9062"/>
            </w:tabs>
            <w:rPr>
              <w:rFonts w:eastAsiaTheme="minorEastAsia"/>
              <w:noProof/>
              <w:lang w:eastAsia="nl-NL"/>
            </w:rPr>
          </w:pPr>
          <w:hyperlink w:anchor="_Toc101255657" w:history="1">
            <w:r w:rsidR="003C4D1C" w:rsidRPr="00802D3B">
              <w:rPr>
                <w:rStyle w:val="Hyperlink"/>
                <w:noProof/>
              </w:rPr>
              <w:t>8.1.7</w:t>
            </w:r>
            <w:r w:rsidR="003C4D1C">
              <w:rPr>
                <w:rFonts w:eastAsiaTheme="minorEastAsia"/>
                <w:noProof/>
                <w:lang w:eastAsia="nl-NL"/>
              </w:rPr>
              <w:tab/>
            </w:r>
            <w:r w:rsidR="003C4D1C" w:rsidRPr="00802D3B">
              <w:rPr>
                <w:rStyle w:val="Hyperlink"/>
                <w:noProof/>
              </w:rPr>
              <w:t>UC07: Huidige metingen pand</w:t>
            </w:r>
            <w:r w:rsidR="003C4D1C">
              <w:rPr>
                <w:noProof/>
                <w:webHidden/>
              </w:rPr>
              <w:tab/>
            </w:r>
            <w:r w:rsidR="003C4D1C">
              <w:rPr>
                <w:noProof/>
                <w:webHidden/>
              </w:rPr>
              <w:fldChar w:fldCharType="begin"/>
            </w:r>
            <w:r w:rsidR="003C4D1C">
              <w:rPr>
                <w:noProof/>
                <w:webHidden/>
              </w:rPr>
              <w:instrText xml:space="preserve"> PAGEREF _Toc101255657 \h </w:instrText>
            </w:r>
            <w:r w:rsidR="003C4D1C">
              <w:rPr>
                <w:noProof/>
                <w:webHidden/>
              </w:rPr>
            </w:r>
            <w:r w:rsidR="003C4D1C">
              <w:rPr>
                <w:noProof/>
                <w:webHidden/>
              </w:rPr>
              <w:fldChar w:fldCharType="separate"/>
            </w:r>
            <w:r w:rsidR="003C4D1C">
              <w:rPr>
                <w:noProof/>
                <w:webHidden/>
              </w:rPr>
              <w:t>18</w:t>
            </w:r>
            <w:r w:rsidR="003C4D1C">
              <w:rPr>
                <w:noProof/>
                <w:webHidden/>
              </w:rPr>
              <w:fldChar w:fldCharType="end"/>
            </w:r>
          </w:hyperlink>
        </w:p>
        <w:p w14:paraId="7CEBC887" w14:textId="330CC24E" w:rsidR="003C4D1C" w:rsidRDefault="001F034B">
          <w:pPr>
            <w:pStyle w:val="Inhopg3"/>
            <w:tabs>
              <w:tab w:val="left" w:pos="1320"/>
              <w:tab w:val="right" w:pos="9062"/>
            </w:tabs>
            <w:rPr>
              <w:rFonts w:eastAsiaTheme="minorEastAsia"/>
              <w:noProof/>
              <w:lang w:eastAsia="nl-NL"/>
            </w:rPr>
          </w:pPr>
          <w:hyperlink w:anchor="_Toc101255658" w:history="1">
            <w:r w:rsidR="003C4D1C" w:rsidRPr="00802D3B">
              <w:rPr>
                <w:rStyle w:val="Hyperlink"/>
                <w:noProof/>
              </w:rPr>
              <w:t>8.1.8</w:t>
            </w:r>
            <w:r w:rsidR="003C4D1C">
              <w:rPr>
                <w:rFonts w:eastAsiaTheme="minorEastAsia"/>
                <w:noProof/>
                <w:lang w:eastAsia="nl-NL"/>
              </w:rPr>
              <w:tab/>
            </w:r>
            <w:r w:rsidR="003C4D1C" w:rsidRPr="00802D3B">
              <w:rPr>
                <w:rStyle w:val="Hyperlink"/>
                <w:noProof/>
              </w:rPr>
              <w:t>UC08: Huidige metingen gebied</w:t>
            </w:r>
            <w:r w:rsidR="003C4D1C">
              <w:rPr>
                <w:noProof/>
                <w:webHidden/>
              </w:rPr>
              <w:tab/>
            </w:r>
            <w:r w:rsidR="003C4D1C">
              <w:rPr>
                <w:noProof/>
                <w:webHidden/>
              </w:rPr>
              <w:fldChar w:fldCharType="begin"/>
            </w:r>
            <w:r w:rsidR="003C4D1C">
              <w:rPr>
                <w:noProof/>
                <w:webHidden/>
              </w:rPr>
              <w:instrText xml:space="preserve"> PAGEREF _Toc101255658 \h </w:instrText>
            </w:r>
            <w:r w:rsidR="003C4D1C">
              <w:rPr>
                <w:noProof/>
                <w:webHidden/>
              </w:rPr>
            </w:r>
            <w:r w:rsidR="003C4D1C">
              <w:rPr>
                <w:noProof/>
                <w:webHidden/>
              </w:rPr>
              <w:fldChar w:fldCharType="separate"/>
            </w:r>
            <w:r w:rsidR="003C4D1C">
              <w:rPr>
                <w:noProof/>
                <w:webHidden/>
              </w:rPr>
              <w:t>18</w:t>
            </w:r>
            <w:r w:rsidR="003C4D1C">
              <w:rPr>
                <w:noProof/>
                <w:webHidden/>
              </w:rPr>
              <w:fldChar w:fldCharType="end"/>
            </w:r>
          </w:hyperlink>
        </w:p>
        <w:p w14:paraId="7C78DD2C" w14:textId="3D2DB5C6" w:rsidR="003C4D1C" w:rsidRDefault="001F034B">
          <w:pPr>
            <w:pStyle w:val="Inhopg3"/>
            <w:tabs>
              <w:tab w:val="left" w:pos="1320"/>
              <w:tab w:val="right" w:pos="9062"/>
            </w:tabs>
            <w:rPr>
              <w:rFonts w:eastAsiaTheme="minorEastAsia"/>
              <w:noProof/>
              <w:lang w:eastAsia="nl-NL"/>
            </w:rPr>
          </w:pPr>
          <w:hyperlink w:anchor="_Toc101255659" w:history="1">
            <w:r w:rsidR="003C4D1C" w:rsidRPr="00802D3B">
              <w:rPr>
                <w:rStyle w:val="Hyperlink"/>
                <w:noProof/>
              </w:rPr>
              <w:t>8.1.9</w:t>
            </w:r>
            <w:r w:rsidR="003C4D1C">
              <w:rPr>
                <w:rFonts w:eastAsiaTheme="minorEastAsia"/>
                <w:noProof/>
                <w:lang w:eastAsia="nl-NL"/>
              </w:rPr>
              <w:tab/>
            </w:r>
            <w:r w:rsidR="003C4D1C" w:rsidRPr="00802D3B">
              <w:rPr>
                <w:rStyle w:val="Hyperlink"/>
                <w:noProof/>
              </w:rPr>
              <w:t>UC09: Huidige metingen meetpunt</w:t>
            </w:r>
            <w:r w:rsidR="003C4D1C">
              <w:rPr>
                <w:noProof/>
                <w:webHidden/>
              </w:rPr>
              <w:tab/>
            </w:r>
            <w:r w:rsidR="003C4D1C">
              <w:rPr>
                <w:noProof/>
                <w:webHidden/>
              </w:rPr>
              <w:fldChar w:fldCharType="begin"/>
            </w:r>
            <w:r w:rsidR="003C4D1C">
              <w:rPr>
                <w:noProof/>
                <w:webHidden/>
              </w:rPr>
              <w:instrText xml:space="preserve"> PAGEREF _Toc101255659 \h </w:instrText>
            </w:r>
            <w:r w:rsidR="003C4D1C">
              <w:rPr>
                <w:noProof/>
                <w:webHidden/>
              </w:rPr>
            </w:r>
            <w:r w:rsidR="003C4D1C">
              <w:rPr>
                <w:noProof/>
                <w:webHidden/>
              </w:rPr>
              <w:fldChar w:fldCharType="separate"/>
            </w:r>
            <w:r w:rsidR="003C4D1C">
              <w:rPr>
                <w:noProof/>
                <w:webHidden/>
              </w:rPr>
              <w:t>19</w:t>
            </w:r>
            <w:r w:rsidR="003C4D1C">
              <w:rPr>
                <w:noProof/>
                <w:webHidden/>
              </w:rPr>
              <w:fldChar w:fldCharType="end"/>
            </w:r>
          </w:hyperlink>
        </w:p>
        <w:p w14:paraId="43C9E42F" w14:textId="76205C06" w:rsidR="003C4D1C" w:rsidRDefault="001F034B">
          <w:pPr>
            <w:pStyle w:val="Inhopg3"/>
            <w:tabs>
              <w:tab w:val="left" w:pos="1320"/>
              <w:tab w:val="right" w:pos="9062"/>
            </w:tabs>
            <w:rPr>
              <w:rFonts w:eastAsiaTheme="minorEastAsia"/>
              <w:noProof/>
              <w:lang w:eastAsia="nl-NL"/>
            </w:rPr>
          </w:pPr>
          <w:hyperlink w:anchor="_Toc101255660" w:history="1">
            <w:r w:rsidR="003C4D1C" w:rsidRPr="00802D3B">
              <w:rPr>
                <w:rStyle w:val="Hyperlink"/>
                <w:noProof/>
              </w:rPr>
              <w:t>8.1.10</w:t>
            </w:r>
            <w:r w:rsidR="003C4D1C">
              <w:rPr>
                <w:rFonts w:eastAsiaTheme="minorEastAsia"/>
                <w:noProof/>
                <w:lang w:eastAsia="nl-NL"/>
              </w:rPr>
              <w:tab/>
            </w:r>
            <w:r w:rsidR="003C4D1C" w:rsidRPr="00802D3B">
              <w:rPr>
                <w:rStyle w:val="Hyperlink"/>
                <w:noProof/>
              </w:rPr>
              <w:t>UC10: Gegevensdistributie bekijken</w:t>
            </w:r>
            <w:r w:rsidR="003C4D1C">
              <w:rPr>
                <w:noProof/>
                <w:webHidden/>
              </w:rPr>
              <w:tab/>
            </w:r>
            <w:r w:rsidR="003C4D1C">
              <w:rPr>
                <w:noProof/>
                <w:webHidden/>
              </w:rPr>
              <w:fldChar w:fldCharType="begin"/>
            </w:r>
            <w:r w:rsidR="003C4D1C">
              <w:rPr>
                <w:noProof/>
                <w:webHidden/>
              </w:rPr>
              <w:instrText xml:space="preserve"> PAGEREF _Toc101255660 \h </w:instrText>
            </w:r>
            <w:r w:rsidR="003C4D1C">
              <w:rPr>
                <w:noProof/>
                <w:webHidden/>
              </w:rPr>
            </w:r>
            <w:r w:rsidR="003C4D1C">
              <w:rPr>
                <w:noProof/>
                <w:webHidden/>
              </w:rPr>
              <w:fldChar w:fldCharType="separate"/>
            </w:r>
            <w:r w:rsidR="003C4D1C">
              <w:rPr>
                <w:noProof/>
                <w:webHidden/>
              </w:rPr>
              <w:t>19</w:t>
            </w:r>
            <w:r w:rsidR="003C4D1C">
              <w:rPr>
                <w:noProof/>
                <w:webHidden/>
              </w:rPr>
              <w:fldChar w:fldCharType="end"/>
            </w:r>
          </w:hyperlink>
        </w:p>
        <w:p w14:paraId="3343BB03" w14:textId="47E15A23" w:rsidR="003C4D1C" w:rsidRDefault="001F034B">
          <w:pPr>
            <w:pStyle w:val="Inhopg3"/>
            <w:tabs>
              <w:tab w:val="left" w:pos="1320"/>
              <w:tab w:val="right" w:pos="9062"/>
            </w:tabs>
            <w:rPr>
              <w:rFonts w:eastAsiaTheme="minorEastAsia"/>
              <w:noProof/>
              <w:lang w:eastAsia="nl-NL"/>
            </w:rPr>
          </w:pPr>
          <w:hyperlink w:anchor="_Toc101255661" w:history="1">
            <w:r w:rsidR="003C4D1C" w:rsidRPr="00802D3B">
              <w:rPr>
                <w:rStyle w:val="Hyperlink"/>
                <w:noProof/>
              </w:rPr>
              <w:t>8.1.11</w:t>
            </w:r>
            <w:r w:rsidR="003C4D1C">
              <w:rPr>
                <w:rFonts w:eastAsiaTheme="minorEastAsia"/>
                <w:noProof/>
                <w:lang w:eastAsia="nl-NL"/>
              </w:rPr>
              <w:tab/>
            </w:r>
            <w:r w:rsidR="003C4D1C" w:rsidRPr="00802D3B">
              <w:rPr>
                <w:rStyle w:val="Hyperlink"/>
                <w:noProof/>
              </w:rPr>
              <w:t>UC11: Meetpunten van een gebied bekijken</w:t>
            </w:r>
            <w:r w:rsidR="003C4D1C">
              <w:rPr>
                <w:noProof/>
                <w:webHidden/>
              </w:rPr>
              <w:tab/>
            </w:r>
            <w:r w:rsidR="003C4D1C">
              <w:rPr>
                <w:noProof/>
                <w:webHidden/>
              </w:rPr>
              <w:fldChar w:fldCharType="begin"/>
            </w:r>
            <w:r w:rsidR="003C4D1C">
              <w:rPr>
                <w:noProof/>
                <w:webHidden/>
              </w:rPr>
              <w:instrText xml:space="preserve"> PAGEREF _Toc101255661 \h </w:instrText>
            </w:r>
            <w:r w:rsidR="003C4D1C">
              <w:rPr>
                <w:noProof/>
                <w:webHidden/>
              </w:rPr>
            </w:r>
            <w:r w:rsidR="003C4D1C">
              <w:rPr>
                <w:noProof/>
                <w:webHidden/>
              </w:rPr>
              <w:fldChar w:fldCharType="separate"/>
            </w:r>
            <w:r w:rsidR="003C4D1C">
              <w:rPr>
                <w:noProof/>
                <w:webHidden/>
              </w:rPr>
              <w:t>20</w:t>
            </w:r>
            <w:r w:rsidR="003C4D1C">
              <w:rPr>
                <w:noProof/>
                <w:webHidden/>
              </w:rPr>
              <w:fldChar w:fldCharType="end"/>
            </w:r>
          </w:hyperlink>
        </w:p>
        <w:p w14:paraId="486A370F" w14:textId="2169D61D" w:rsidR="003C4D1C" w:rsidRDefault="001F034B">
          <w:pPr>
            <w:pStyle w:val="Inhopg2"/>
            <w:tabs>
              <w:tab w:val="left" w:pos="880"/>
              <w:tab w:val="right" w:pos="9062"/>
            </w:tabs>
            <w:rPr>
              <w:rFonts w:eastAsiaTheme="minorEastAsia"/>
              <w:noProof/>
              <w:lang w:eastAsia="nl-NL"/>
            </w:rPr>
          </w:pPr>
          <w:hyperlink w:anchor="_Toc101255662" w:history="1">
            <w:r w:rsidR="003C4D1C" w:rsidRPr="00802D3B">
              <w:rPr>
                <w:rStyle w:val="Hyperlink"/>
                <w:rFonts w:ascii="Calibri Light" w:eastAsia="Yu Gothic Light" w:hAnsi="Calibri Light" w:cs="Times New Roman"/>
                <w:noProof/>
              </w:rPr>
              <w:t>8.2</w:t>
            </w:r>
            <w:r w:rsidR="003C4D1C">
              <w:rPr>
                <w:rFonts w:eastAsiaTheme="minorEastAsia"/>
                <w:noProof/>
                <w:lang w:eastAsia="nl-NL"/>
              </w:rPr>
              <w:tab/>
            </w:r>
            <w:r w:rsidR="003C4D1C" w:rsidRPr="00802D3B">
              <w:rPr>
                <w:rStyle w:val="Hyperlink"/>
                <w:rFonts w:ascii="Calibri Light" w:eastAsia="Yu Gothic Light" w:hAnsi="Calibri Light" w:cs="Times New Roman"/>
                <w:noProof/>
              </w:rPr>
              <w:t>BPMN Diagrammen</w:t>
            </w:r>
            <w:r w:rsidR="003C4D1C">
              <w:rPr>
                <w:noProof/>
                <w:webHidden/>
              </w:rPr>
              <w:tab/>
            </w:r>
            <w:r w:rsidR="003C4D1C">
              <w:rPr>
                <w:noProof/>
                <w:webHidden/>
              </w:rPr>
              <w:fldChar w:fldCharType="begin"/>
            </w:r>
            <w:r w:rsidR="003C4D1C">
              <w:rPr>
                <w:noProof/>
                <w:webHidden/>
              </w:rPr>
              <w:instrText xml:space="preserve"> PAGEREF _Toc101255662 \h </w:instrText>
            </w:r>
            <w:r w:rsidR="003C4D1C">
              <w:rPr>
                <w:noProof/>
                <w:webHidden/>
              </w:rPr>
            </w:r>
            <w:r w:rsidR="003C4D1C">
              <w:rPr>
                <w:noProof/>
                <w:webHidden/>
              </w:rPr>
              <w:fldChar w:fldCharType="separate"/>
            </w:r>
            <w:r w:rsidR="003C4D1C">
              <w:rPr>
                <w:noProof/>
                <w:webHidden/>
              </w:rPr>
              <w:t>21</w:t>
            </w:r>
            <w:r w:rsidR="003C4D1C">
              <w:rPr>
                <w:noProof/>
                <w:webHidden/>
              </w:rPr>
              <w:fldChar w:fldCharType="end"/>
            </w:r>
          </w:hyperlink>
        </w:p>
        <w:p w14:paraId="2DCF138A" w14:textId="0475F7F0" w:rsidR="003C4D1C" w:rsidRDefault="001F034B">
          <w:pPr>
            <w:pStyle w:val="Inhopg1"/>
            <w:tabs>
              <w:tab w:val="left" w:pos="440"/>
              <w:tab w:val="right" w:pos="9062"/>
            </w:tabs>
            <w:rPr>
              <w:rFonts w:eastAsiaTheme="minorEastAsia"/>
              <w:noProof/>
              <w:lang w:eastAsia="nl-NL"/>
            </w:rPr>
          </w:pPr>
          <w:hyperlink w:anchor="_Toc101255663" w:history="1">
            <w:r w:rsidR="003C4D1C" w:rsidRPr="00802D3B">
              <w:rPr>
                <w:rStyle w:val="Hyperlink"/>
                <w:noProof/>
              </w:rPr>
              <w:t>9</w:t>
            </w:r>
            <w:r w:rsidR="003C4D1C">
              <w:rPr>
                <w:rFonts w:eastAsiaTheme="minorEastAsia"/>
                <w:noProof/>
                <w:lang w:eastAsia="nl-NL"/>
              </w:rPr>
              <w:tab/>
            </w:r>
            <w:r w:rsidR="003C4D1C" w:rsidRPr="00802D3B">
              <w:rPr>
                <w:rStyle w:val="Hyperlink"/>
                <w:noProof/>
              </w:rPr>
              <w:t>Domeinmodel</w:t>
            </w:r>
            <w:r w:rsidR="003C4D1C">
              <w:rPr>
                <w:noProof/>
                <w:webHidden/>
              </w:rPr>
              <w:tab/>
            </w:r>
            <w:r w:rsidR="003C4D1C">
              <w:rPr>
                <w:noProof/>
                <w:webHidden/>
              </w:rPr>
              <w:fldChar w:fldCharType="begin"/>
            </w:r>
            <w:r w:rsidR="003C4D1C">
              <w:rPr>
                <w:noProof/>
                <w:webHidden/>
              </w:rPr>
              <w:instrText xml:space="preserve"> PAGEREF _Toc101255663 \h </w:instrText>
            </w:r>
            <w:r w:rsidR="003C4D1C">
              <w:rPr>
                <w:noProof/>
                <w:webHidden/>
              </w:rPr>
            </w:r>
            <w:r w:rsidR="003C4D1C">
              <w:rPr>
                <w:noProof/>
                <w:webHidden/>
              </w:rPr>
              <w:fldChar w:fldCharType="separate"/>
            </w:r>
            <w:r w:rsidR="003C4D1C">
              <w:rPr>
                <w:noProof/>
                <w:webHidden/>
              </w:rPr>
              <w:t>25</w:t>
            </w:r>
            <w:r w:rsidR="003C4D1C">
              <w:rPr>
                <w:noProof/>
                <w:webHidden/>
              </w:rPr>
              <w:fldChar w:fldCharType="end"/>
            </w:r>
          </w:hyperlink>
        </w:p>
        <w:p w14:paraId="0B9D5B2F" w14:textId="7C2D6DD8" w:rsidR="41A9828D" w:rsidRDefault="41A9828D" w:rsidP="41A9828D">
          <w:pPr>
            <w:pStyle w:val="Inhopg1"/>
            <w:tabs>
              <w:tab w:val="right" w:leader="dot" w:pos="9060"/>
              <w:tab w:val="left" w:pos="435"/>
            </w:tabs>
          </w:pPr>
          <w:r>
            <w:fldChar w:fldCharType="end"/>
          </w:r>
        </w:p>
      </w:sdtContent>
    </w:sdt>
    <w:p w14:paraId="1484F675" w14:textId="156CDAC8" w:rsidR="35951B75" w:rsidRDefault="35951B75" w:rsidP="35951B75"/>
    <w:p w14:paraId="36D14E30" w14:textId="7DE20793" w:rsidR="00B52253" w:rsidRPr="00994D64" w:rsidRDefault="00B52253"/>
    <w:p w14:paraId="16B14D0C" w14:textId="77777777" w:rsidR="0054354B" w:rsidRPr="00994D64" w:rsidRDefault="0054354B">
      <w:r w:rsidRPr="00994D64">
        <w:br w:type="page"/>
      </w:r>
    </w:p>
    <w:p w14:paraId="2D26B110" w14:textId="0F5B4869" w:rsidR="00900ADB" w:rsidRDefault="00B40B83" w:rsidP="00835DE7">
      <w:pPr>
        <w:pStyle w:val="Kop1"/>
      </w:pPr>
      <w:bookmarkStart w:id="3" w:name="_Toc42267724"/>
      <w:bookmarkStart w:id="4" w:name="_Toc826626500"/>
      <w:bookmarkStart w:id="5" w:name="_Toc101255636"/>
      <w:r>
        <w:lastRenderedPageBreak/>
        <w:t>Inleiding</w:t>
      </w:r>
      <w:bookmarkEnd w:id="3"/>
      <w:bookmarkEnd w:id="4"/>
      <w:bookmarkEnd w:id="5"/>
    </w:p>
    <w:p w14:paraId="75933092" w14:textId="42534CAB" w:rsidR="00B809CD" w:rsidRDefault="00771784" w:rsidP="00771784">
      <w:r>
        <w:t>In dit document wordt al beschreven wat voor functionaliteiten in de applicatie komen, krijgen deze functionaliteiten een prioriteit en worden er ook beperkingen gegeven aan deze prioriteiten zodat ze binnen de scope blijven en het een duidelijke requirement blijft. Met behulp van Use Cases krijgen deze requirements meer vorm door ze in een context te plaatsen. Ook wordt er met een Use Case diagram getoond wat mogelijk is voor welke actoren binnen de applicatie. Hiernaast worden er ook Non Functionals opgesteld om de kwaliteiten van de applicatie te beschrijven en wordt er al een kleine schets gemaakt door middel van een domeinmodel.</w:t>
      </w:r>
    </w:p>
    <w:p w14:paraId="7033DD2A" w14:textId="77777777" w:rsidR="00B809CD" w:rsidRDefault="00B809CD" w:rsidP="00771784"/>
    <w:p w14:paraId="7309AA6C" w14:textId="1151BCD9" w:rsidR="00E63C7C" w:rsidRDefault="00E63C7C" w:rsidP="00B809CD">
      <w:pPr>
        <w:pStyle w:val="Kop1"/>
      </w:pPr>
      <w:bookmarkStart w:id="6" w:name="_Toc1778280198"/>
      <w:bookmarkStart w:id="7" w:name="_Toc1730910253"/>
      <w:bookmarkStart w:id="8" w:name="_Toc101255637"/>
      <w:r>
        <w:t>Context</w:t>
      </w:r>
      <w:bookmarkEnd w:id="6"/>
      <w:bookmarkEnd w:id="7"/>
      <w:bookmarkEnd w:id="8"/>
    </w:p>
    <w:p w14:paraId="00F7B125" w14:textId="23938077" w:rsidR="396E9FEF" w:rsidRDefault="396E9FEF" w:rsidP="6BD7B72D">
      <w:pPr>
        <w:spacing w:line="257" w:lineRule="auto"/>
      </w:pPr>
      <w:r w:rsidRPr="6BD7B72D">
        <w:rPr>
          <w:rFonts w:ascii="Calibri" w:eastAsia="Calibri" w:hAnsi="Calibri" w:cs="Calibri"/>
        </w:rPr>
        <w:t>Daarvoor willen we inzicht creëren in de luchtkwaliteit in de openbare ruimte en in huizen en gebouwen. De meetgegevens willen we op een aansprekende wijze presenteren.</w:t>
      </w:r>
      <w:r w:rsidR="382866E2" w:rsidRPr="6BD7B72D">
        <w:rPr>
          <w:rFonts w:ascii="Calibri" w:eastAsia="Calibri" w:hAnsi="Calibri" w:cs="Calibri"/>
        </w:rPr>
        <w:t xml:space="preserve"> </w:t>
      </w:r>
      <w:r>
        <w:t xml:space="preserve">De opdrachtgever Ontdekstation 013 werkt aan projecten samen met jongeren om hen te interesseren in de techniek. </w:t>
      </w:r>
      <w:r w:rsidRPr="6BD7B72D">
        <w:rPr>
          <w:rFonts w:ascii="Calibri" w:eastAsia="Calibri" w:hAnsi="Calibri" w:cs="Calibri"/>
        </w:rPr>
        <w:t>Vanuit de betrokkenheid bij Klimaatadaptatie, Energietransitie en schone lucht willen wij samen met de Bibliotheek Midden-Brabant een project rondom het meten van luchtkwaliteit in de regio Tilburg vormgeven.</w:t>
      </w:r>
    </w:p>
    <w:p w14:paraId="6C6E0BE9" w14:textId="4C051773" w:rsidR="4A6DBF05" w:rsidRDefault="0C87AC6A" w:rsidP="009B4990">
      <w:pPr>
        <w:spacing w:line="257" w:lineRule="auto"/>
        <w:rPr>
          <w:rFonts w:ascii="Calibri" w:eastAsia="Calibri" w:hAnsi="Calibri" w:cs="Calibri"/>
          <w:color w:val="000000" w:themeColor="text1"/>
        </w:rPr>
      </w:pPr>
      <w:r w:rsidRPr="7AE05B44">
        <w:rPr>
          <w:rFonts w:ascii="Calibri" w:eastAsia="Calibri" w:hAnsi="Calibri" w:cs="Calibri"/>
        </w:rPr>
        <w:t xml:space="preserve">In </w:t>
      </w:r>
      <w:r w:rsidR="75F944B8" w:rsidRPr="7093E995">
        <w:rPr>
          <w:rFonts w:ascii="Calibri" w:eastAsia="Calibri" w:hAnsi="Calibri" w:cs="Calibri"/>
        </w:rPr>
        <w:t>Tilburg</w:t>
      </w:r>
      <w:r w:rsidR="518D38C6" w:rsidRPr="7AE05B44">
        <w:rPr>
          <w:rFonts w:ascii="Calibri" w:eastAsia="Calibri" w:hAnsi="Calibri" w:cs="Calibri"/>
        </w:rPr>
        <w:t xml:space="preserve"> staan op het moment </w:t>
      </w:r>
      <w:r w:rsidR="5B28301B" w:rsidRPr="7AE05B44">
        <w:rPr>
          <w:rFonts w:ascii="Calibri" w:eastAsia="Calibri" w:hAnsi="Calibri" w:cs="Calibri"/>
        </w:rPr>
        <w:t xml:space="preserve">verschillende sensoren die verschillende waardes kunnen meten. </w:t>
      </w:r>
      <w:r w:rsidR="5B28301B" w:rsidRPr="21CC5C2A">
        <w:rPr>
          <w:rFonts w:ascii="Calibri" w:eastAsia="Calibri" w:hAnsi="Calibri" w:cs="Calibri"/>
          <w:color w:val="000000" w:themeColor="text1"/>
        </w:rPr>
        <w:t xml:space="preserve">Aan ons de taak om een </w:t>
      </w:r>
      <w:r w:rsidR="5B28301B" w:rsidRPr="1D18C6DA">
        <w:rPr>
          <w:rFonts w:ascii="Calibri" w:eastAsia="Calibri" w:hAnsi="Calibri" w:cs="Calibri"/>
          <w:color w:val="000000" w:themeColor="text1"/>
        </w:rPr>
        <w:t>gebruikersvriendelijke</w:t>
      </w:r>
      <w:r w:rsidR="5B28301B" w:rsidRPr="21CC5C2A">
        <w:rPr>
          <w:rFonts w:ascii="Calibri" w:eastAsia="Calibri" w:hAnsi="Calibri" w:cs="Calibri"/>
          <w:color w:val="000000" w:themeColor="text1"/>
        </w:rPr>
        <w:t xml:space="preserve"> website te maken</w:t>
      </w:r>
      <w:r w:rsidR="5B28301B" w:rsidRPr="1629558B">
        <w:rPr>
          <w:rFonts w:ascii="Calibri" w:eastAsia="Calibri" w:hAnsi="Calibri" w:cs="Calibri"/>
          <w:color w:val="000000" w:themeColor="text1"/>
        </w:rPr>
        <w:t xml:space="preserve"> met een goed functionerende back-end. Het is voor dit project erg belangrijk dat dit zo modulair mogelijk wordt opgezet </w:t>
      </w:r>
      <w:r w:rsidR="5B28301B" w:rsidRPr="1D18C6DA">
        <w:rPr>
          <w:rFonts w:ascii="Calibri" w:eastAsia="Calibri" w:hAnsi="Calibri" w:cs="Calibri"/>
          <w:color w:val="000000" w:themeColor="text1"/>
        </w:rPr>
        <w:t>zodat</w:t>
      </w:r>
      <w:r w:rsidR="5B28301B" w:rsidRPr="1629558B">
        <w:rPr>
          <w:rFonts w:ascii="Calibri" w:eastAsia="Calibri" w:hAnsi="Calibri" w:cs="Calibri"/>
          <w:color w:val="000000" w:themeColor="text1"/>
        </w:rPr>
        <w:t xml:space="preserve"> er nog mak</w:t>
      </w:r>
      <w:r w:rsidR="089C067F" w:rsidRPr="1629558B">
        <w:rPr>
          <w:rFonts w:ascii="Calibri" w:eastAsia="Calibri" w:hAnsi="Calibri" w:cs="Calibri"/>
          <w:color w:val="000000" w:themeColor="text1"/>
        </w:rPr>
        <w:t>kelijk dingen aangepast kunnen worden.</w:t>
      </w:r>
      <w:r w:rsidR="26B2C466" w:rsidRPr="0DE4E252">
        <w:rPr>
          <w:rFonts w:ascii="Calibri" w:eastAsia="Calibri" w:hAnsi="Calibri" w:cs="Calibri"/>
          <w:color w:val="000000" w:themeColor="text1"/>
        </w:rPr>
        <w:t xml:space="preserve"> </w:t>
      </w:r>
      <w:r w:rsidR="26B2C466" w:rsidRPr="3F1A9959">
        <w:rPr>
          <w:rFonts w:ascii="Calibri" w:eastAsia="Calibri" w:hAnsi="Calibri" w:cs="Calibri"/>
          <w:color w:val="000000" w:themeColor="text1"/>
        </w:rPr>
        <w:t xml:space="preserve">Bij voorkeur moet de applicatie ook </w:t>
      </w:r>
      <w:r w:rsidR="26B2C466" w:rsidRPr="2955D25E">
        <w:rPr>
          <w:rFonts w:ascii="Calibri" w:eastAsia="Calibri" w:hAnsi="Calibri" w:cs="Calibri"/>
          <w:color w:val="000000" w:themeColor="text1"/>
        </w:rPr>
        <w:t xml:space="preserve">werken in </w:t>
      </w:r>
      <w:r w:rsidR="26B2C466" w:rsidRPr="6CC2F522">
        <w:rPr>
          <w:rFonts w:ascii="Calibri" w:eastAsia="Calibri" w:hAnsi="Calibri" w:cs="Calibri"/>
          <w:color w:val="000000" w:themeColor="text1"/>
        </w:rPr>
        <w:t xml:space="preserve">combinatie met het TTN </w:t>
      </w:r>
      <w:r w:rsidR="26B2C466" w:rsidRPr="3E025DE2">
        <w:rPr>
          <w:rFonts w:ascii="Calibri" w:eastAsia="Calibri" w:hAnsi="Calibri" w:cs="Calibri"/>
          <w:color w:val="000000" w:themeColor="text1"/>
        </w:rPr>
        <w:t xml:space="preserve">LoRa </w:t>
      </w:r>
      <w:r w:rsidR="26B2C466" w:rsidRPr="615473E9">
        <w:rPr>
          <w:rFonts w:ascii="Calibri" w:eastAsia="Calibri" w:hAnsi="Calibri" w:cs="Calibri"/>
          <w:color w:val="000000" w:themeColor="text1"/>
        </w:rPr>
        <w:t xml:space="preserve">netwerk in de </w:t>
      </w:r>
      <w:r w:rsidR="26B2C466" w:rsidRPr="6FB5077D">
        <w:rPr>
          <w:rFonts w:ascii="Calibri" w:eastAsia="Calibri" w:hAnsi="Calibri" w:cs="Calibri"/>
          <w:color w:val="000000" w:themeColor="text1"/>
        </w:rPr>
        <w:t xml:space="preserve">regio </w:t>
      </w:r>
      <w:r w:rsidR="26B2C466" w:rsidRPr="7A0B4D3F">
        <w:rPr>
          <w:rFonts w:ascii="Calibri" w:eastAsia="Calibri" w:hAnsi="Calibri" w:cs="Calibri"/>
          <w:color w:val="000000" w:themeColor="text1"/>
        </w:rPr>
        <w:t xml:space="preserve">tilburg. </w:t>
      </w:r>
      <w:r w:rsidR="0302F72D" w:rsidRPr="2DDCC4AE">
        <w:rPr>
          <w:rFonts w:ascii="Calibri" w:eastAsia="Calibri" w:hAnsi="Calibri" w:cs="Calibri"/>
          <w:color w:val="000000" w:themeColor="text1"/>
        </w:rPr>
        <w:t>Hier</w:t>
      </w:r>
      <w:r w:rsidR="3F7CED1B" w:rsidRPr="2DDCC4AE">
        <w:rPr>
          <w:rFonts w:ascii="Calibri" w:eastAsia="Calibri" w:hAnsi="Calibri" w:cs="Calibri"/>
          <w:color w:val="000000" w:themeColor="text1"/>
        </w:rPr>
        <w:t>bij zal ook gebruik gemaakt</w:t>
      </w:r>
      <w:r w:rsidR="3F7CED1B" w:rsidRPr="09727330">
        <w:rPr>
          <w:rFonts w:ascii="Calibri" w:eastAsia="Calibri" w:hAnsi="Calibri" w:cs="Calibri"/>
          <w:color w:val="000000" w:themeColor="text1"/>
        </w:rPr>
        <w:t xml:space="preserve"> moeten worden </w:t>
      </w:r>
      <w:r w:rsidR="3F7CED1B" w:rsidRPr="69126F83">
        <w:rPr>
          <w:rFonts w:ascii="Calibri" w:eastAsia="Calibri" w:hAnsi="Calibri" w:cs="Calibri"/>
          <w:color w:val="000000" w:themeColor="text1"/>
        </w:rPr>
        <w:t>van open source standaarden.</w:t>
      </w:r>
    </w:p>
    <w:p w14:paraId="71885784" w14:textId="18D84520" w:rsidR="4A6DBF05" w:rsidRDefault="4A6DBF05" w:rsidP="4A6DBF05"/>
    <w:p w14:paraId="2C57BF3D" w14:textId="37FA9C07" w:rsidR="00900ADB" w:rsidRDefault="00900ADB" w:rsidP="00E63C7C">
      <w:pPr>
        <w:pStyle w:val="Geenafstand"/>
        <w:rPr>
          <w:rFonts w:asciiTheme="majorHAnsi" w:eastAsiaTheme="majorEastAsia" w:hAnsiTheme="majorHAnsi" w:cstheme="majorBidi"/>
          <w:color w:val="2F5496" w:themeColor="accent1" w:themeShade="BF"/>
          <w:sz w:val="32"/>
          <w:szCs w:val="32"/>
        </w:rPr>
      </w:pPr>
      <w:r>
        <w:br w:type="page"/>
      </w:r>
    </w:p>
    <w:p w14:paraId="2829077D" w14:textId="7C2E2F7A" w:rsidR="00F462D2" w:rsidRDefault="00900ADB" w:rsidP="00835DE7">
      <w:pPr>
        <w:pStyle w:val="Kop1"/>
      </w:pPr>
      <w:bookmarkStart w:id="9" w:name="_Toc392355251"/>
      <w:bookmarkStart w:id="10" w:name="_Toc1101652759"/>
      <w:bookmarkStart w:id="11" w:name="_Toc101255638"/>
      <w:r>
        <w:lastRenderedPageBreak/>
        <w:t>Requirements</w:t>
      </w:r>
      <w:bookmarkEnd w:id="9"/>
      <w:bookmarkEnd w:id="10"/>
      <w:bookmarkEnd w:id="11"/>
    </w:p>
    <w:p w14:paraId="487CB3CD" w14:textId="69FBC03B" w:rsidR="00900ADB" w:rsidRDefault="00900ADB" w:rsidP="00900ADB">
      <w:pPr>
        <w:pStyle w:val="Kop2"/>
      </w:pPr>
      <w:bookmarkStart w:id="12" w:name="_Toc979883617"/>
      <w:bookmarkStart w:id="13" w:name="_Toc1604073368"/>
      <w:bookmarkStart w:id="14" w:name="_Toc101255639"/>
      <w:r>
        <w:t>Functionele requirements</w:t>
      </w:r>
      <w:bookmarkEnd w:id="12"/>
      <w:bookmarkEnd w:id="13"/>
      <w:bookmarkEnd w:id="14"/>
    </w:p>
    <w:p w14:paraId="244FD95D" w14:textId="3024A361" w:rsidR="3AFE56F4" w:rsidRDefault="3AFE56F4" w:rsidP="00C23968">
      <w:pPr>
        <w:pStyle w:val="Geenafstand"/>
      </w:pPr>
    </w:p>
    <w:p w14:paraId="357A5213" w14:textId="2162480B" w:rsidR="0058700C" w:rsidRDefault="49CA746F" w:rsidP="00C23968">
      <w:pPr>
        <w:pStyle w:val="Geenafstand"/>
      </w:pPr>
      <w:r>
        <w:t>FR-01</w:t>
      </w:r>
      <w:r>
        <w:tab/>
        <w:t xml:space="preserve">Als gebruiker wil ik de huidige metingen in kunnen zien van een </w:t>
      </w:r>
      <w:r w:rsidR="00483078">
        <w:t>gebied.</w:t>
      </w:r>
      <w:r>
        <w:br/>
      </w:r>
      <w:r>
        <w:tab/>
      </w:r>
      <w:r>
        <w:tab/>
      </w:r>
      <w:r w:rsidR="487D1198">
        <w:t xml:space="preserve">K-01.1 </w:t>
      </w:r>
      <w:r>
        <w:tab/>
      </w:r>
      <w:r w:rsidR="6DB0EE0C">
        <w:t xml:space="preserve">Verschillende </w:t>
      </w:r>
      <w:r w:rsidR="62C99D5A">
        <w:t>soorten data zijn op te halen</w:t>
      </w:r>
    </w:p>
    <w:p w14:paraId="7A572EFF" w14:textId="77777777" w:rsidR="00C23968" w:rsidRPr="00F22DA0" w:rsidRDefault="00C23968" w:rsidP="00C23968">
      <w:pPr>
        <w:pStyle w:val="Geenafstand"/>
      </w:pPr>
    </w:p>
    <w:p w14:paraId="2D66E7BB" w14:textId="00FF6110" w:rsidR="6EEFF60B" w:rsidRDefault="6EEFF60B" w:rsidP="6BD7B72D">
      <w:pPr>
        <w:pStyle w:val="Geenafstand"/>
      </w:pPr>
      <w:r w:rsidRPr="6B7B5E49">
        <w:t>FR-02</w:t>
      </w:r>
      <w:r>
        <w:tab/>
      </w:r>
      <w:r w:rsidRPr="6B7B5E49">
        <w:t>Als gebruiker wil ik per meetpunt de gemeten data in kunnen zien.</w:t>
      </w:r>
    </w:p>
    <w:p w14:paraId="44192484" w14:textId="75F73ED5" w:rsidR="003C5E4E" w:rsidRDefault="003C5E4E" w:rsidP="6B7B5E49">
      <w:pPr>
        <w:pStyle w:val="Geenafstand"/>
      </w:pPr>
      <w:r>
        <w:tab/>
      </w:r>
      <w:r w:rsidR="0006059F">
        <w:tab/>
      </w:r>
      <w:r w:rsidR="00784797">
        <w:t>K-02.1</w:t>
      </w:r>
      <w:r w:rsidR="00784797">
        <w:tab/>
        <w:t xml:space="preserve">Ieder meetpunt is </w:t>
      </w:r>
      <w:r w:rsidR="00E2547C">
        <w:t>individueel</w:t>
      </w:r>
    </w:p>
    <w:p w14:paraId="364283A8" w14:textId="38B05DCA" w:rsidR="3AFE56F4" w:rsidRDefault="3AFE56F4" w:rsidP="00C23968">
      <w:pPr>
        <w:pStyle w:val="Geenafstand"/>
      </w:pPr>
    </w:p>
    <w:p w14:paraId="2A3CC2C7" w14:textId="02EC418A" w:rsidR="6EEFF60B" w:rsidRDefault="49CA746F" w:rsidP="3AFE56F4">
      <w:pPr>
        <w:pStyle w:val="Geenafstand"/>
      </w:pPr>
      <w:r>
        <w:t>FR-03</w:t>
      </w:r>
      <w:r w:rsidR="6EEFF60B">
        <w:tab/>
      </w:r>
      <w:r>
        <w:t>Als gebruiker wil ik kunnen inloggen</w:t>
      </w:r>
      <w:r w:rsidR="00BE6ACA">
        <w:t>.</w:t>
      </w:r>
    </w:p>
    <w:p w14:paraId="53E89E98" w14:textId="29326F56" w:rsidR="00C94B4F" w:rsidRDefault="00C94B4F" w:rsidP="00C23968">
      <w:pPr>
        <w:pStyle w:val="Geenafstand"/>
      </w:pPr>
      <w:r>
        <w:tab/>
      </w:r>
      <w:r w:rsidR="0006059F">
        <w:tab/>
      </w:r>
      <w:r>
        <w:t>B-03.1</w:t>
      </w:r>
      <w:r>
        <w:tab/>
        <w:t xml:space="preserve">De gebruiker </w:t>
      </w:r>
      <w:r w:rsidR="00EF14B9">
        <w:t xml:space="preserve">moet </w:t>
      </w:r>
      <w:r w:rsidR="00C746E8">
        <w:t>gegevens invullen</w:t>
      </w:r>
    </w:p>
    <w:p w14:paraId="0A692376" w14:textId="5D9FC2BF" w:rsidR="3AFE56F4" w:rsidRDefault="3AFE56F4" w:rsidP="00C23968">
      <w:pPr>
        <w:pStyle w:val="Geenafstand"/>
      </w:pPr>
    </w:p>
    <w:p w14:paraId="07120A97" w14:textId="3C9AF16C" w:rsidR="6EEFF60B" w:rsidRDefault="6EEFF60B" w:rsidP="6BD7B72D">
      <w:pPr>
        <w:pStyle w:val="Geenafstand"/>
      </w:pPr>
      <w:r w:rsidRPr="6B7B5E49">
        <w:t>FR-04</w:t>
      </w:r>
      <w:r>
        <w:tab/>
      </w:r>
      <w:r w:rsidRPr="6B7B5E49">
        <w:t>Als gebruiker wil ik kunnen uitloggen</w:t>
      </w:r>
      <w:r w:rsidR="00BE6ACA">
        <w:t>.</w:t>
      </w:r>
    </w:p>
    <w:p w14:paraId="4EF102AE" w14:textId="0EE5F6C2" w:rsidR="006201A4" w:rsidRDefault="00C94B4F" w:rsidP="008D5417">
      <w:pPr>
        <w:pStyle w:val="Geenafstand"/>
      </w:pPr>
      <w:r>
        <w:tab/>
      </w:r>
      <w:r w:rsidR="0006059F">
        <w:tab/>
      </w:r>
      <w:r>
        <w:t>B-04.1</w:t>
      </w:r>
      <w:r>
        <w:tab/>
        <w:t>De gebruiker moet ingelogd zijn</w:t>
      </w:r>
    </w:p>
    <w:p w14:paraId="29537771" w14:textId="77777777" w:rsidR="00E32A03" w:rsidRDefault="00E32A03" w:rsidP="008D5417">
      <w:pPr>
        <w:pStyle w:val="Geenafstand"/>
      </w:pPr>
    </w:p>
    <w:p w14:paraId="019F9BEB" w14:textId="012044C2" w:rsidR="00A74839" w:rsidRDefault="002C59CE" w:rsidP="008D5417">
      <w:pPr>
        <w:pStyle w:val="Geenafstand"/>
      </w:pPr>
      <w:r>
        <w:t>FR</w:t>
      </w:r>
      <w:r w:rsidR="00E32A03">
        <w:t>-05</w:t>
      </w:r>
      <w:r w:rsidR="00E32A03">
        <w:tab/>
      </w:r>
      <w:r w:rsidR="00E32A03" w:rsidRPr="008D5763">
        <w:t xml:space="preserve">Als ingelogde gebruiker wil ik </w:t>
      </w:r>
      <w:r w:rsidR="00AE4BF1">
        <w:t xml:space="preserve">data van mijn eigen </w:t>
      </w:r>
      <w:r w:rsidR="00CA7532">
        <w:t>pand</w:t>
      </w:r>
      <w:r w:rsidR="00E32A03" w:rsidRPr="008D5763">
        <w:t xml:space="preserve"> in kunnen zien.</w:t>
      </w:r>
    </w:p>
    <w:p w14:paraId="61484F32" w14:textId="269324CB" w:rsidR="00F509F6" w:rsidRDefault="00F509F6" w:rsidP="008D5417">
      <w:pPr>
        <w:pStyle w:val="Geenafstand"/>
      </w:pPr>
      <w:r>
        <w:tab/>
      </w:r>
      <w:r w:rsidR="002C0D5D">
        <w:tab/>
      </w:r>
      <w:r w:rsidR="00302A81">
        <w:t>B-06.1</w:t>
      </w:r>
      <w:r w:rsidR="0006059F">
        <w:tab/>
        <w:t>De gebruiker moet ingelogd zijn</w:t>
      </w:r>
    </w:p>
    <w:p w14:paraId="0424CF00" w14:textId="47B69718" w:rsidR="3AFE56F4" w:rsidRDefault="3AFE56F4" w:rsidP="00C23968">
      <w:pPr>
        <w:pStyle w:val="Geenafstand"/>
      </w:pPr>
    </w:p>
    <w:p w14:paraId="085732DF" w14:textId="1F2C8F1C" w:rsidR="6EEFF60B" w:rsidRDefault="49CA746F" w:rsidP="3AFE56F4">
      <w:pPr>
        <w:pStyle w:val="Geenafstand"/>
      </w:pPr>
      <w:r>
        <w:t>FR-06</w:t>
      </w:r>
      <w:r w:rsidR="6EEFF60B">
        <w:tab/>
      </w:r>
      <w:r>
        <w:t>Als ingelogde gebruiker wil ik een meetpunt aan kunnen maken</w:t>
      </w:r>
      <w:r w:rsidR="00BE6ACA">
        <w:t>.</w:t>
      </w:r>
    </w:p>
    <w:p w14:paraId="6E79C101" w14:textId="27383304" w:rsidR="0024663B" w:rsidRDefault="005C7F7D" w:rsidP="00C23968">
      <w:pPr>
        <w:pStyle w:val="Geenafstand"/>
      </w:pPr>
      <w:r>
        <w:tab/>
      </w:r>
      <w:r w:rsidR="0006059F">
        <w:tab/>
      </w:r>
      <w:r w:rsidR="7BAB845A">
        <w:t>B-06.1</w:t>
      </w:r>
      <w:r w:rsidR="00667347">
        <w:tab/>
      </w:r>
      <w:r w:rsidR="7BAB845A">
        <w:t>De gebruiker moet</w:t>
      </w:r>
      <w:r w:rsidR="0AB7021D">
        <w:t xml:space="preserve"> </w:t>
      </w:r>
      <w:r w:rsidR="79EC0D14">
        <w:t>de gewenste gegevens invullen</w:t>
      </w:r>
    </w:p>
    <w:p w14:paraId="259B431E" w14:textId="2AAFA2AF" w:rsidR="13AAEDBF" w:rsidRDefault="13AAEDBF" w:rsidP="0006059F">
      <w:pPr>
        <w:pStyle w:val="Geenafstand"/>
        <w:ind w:left="708" w:firstLine="708"/>
      </w:pPr>
      <w:r>
        <w:t>B-06.2</w:t>
      </w:r>
      <w:r>
        <w:tab/>
        <w:t>De gebruiker moet ingelogd zijn</w:t>
      </w:r>
    </w:p>
    <w:p w14:paraId="2F00DE5B" w14:textId="52D426DD" w:rsidR="00CA68F1" w:rsidRDefault="00CA68F1" w:rsidP="0006059F">
      <w:pPr>
        <w:pStyle w:val="Geenafstand"/>
        <w:ind w:left="708" w:firstLine="708"/>
      </w:pPr>
      <w:r>
        <w:t>K-</w:t>
      </w:r>
      <w:r w:rsidR="007518A2">
        <w:t>06.3</w:t>
      </w:r>
      <w:r w:rsidR="007518A2">
        <w:tab/>
        <w:t xml:space="preserve">Opties om in te vullen zijn de naam, </w:t>
      </w:r>
      <w:r w:rsidR="007444D4">
        <w:t>registratie</w:t>
      </w:r>
      <w:r w:rsidR="007518A2">
        <w:t xml:space="preserve">code, </w:t>
      </w:r>
      <w:r w:rsidR="00E04652">
        <w:t>of het publiekelijk zichtbaar is, de hoogte, directie en welke sensoren erop staan</w:t>
      </w:r>
    </w:p>
    <w:p w14:paraId="0FDA1822" w14:textId="0CC56073" w:rsidR="3AFE56F4" w:rsidRDefault="3AFE56F4" w:rsidP="00C23968">
      <w:pPr>
        <w:pStyle w:val="Geenafstand"/>
      </w:pPr>
    </w:p>
    <w:p w14:paraId="6F649C09" w14:textId="0B7AEB9C" w:rsidR="6EEFF60B" w:rsidRDefault="49CA746F" w:rsidP="3AFE56F4">
      <w:pPr>
        <w:pStyle w:val="Geenafstand"/>
      </w:pPr>
      <w:r>
        <w:t xml:space="preserve">FR-07 </w:t>
      </w:r>
      <w:r w:rsidR="6EEFF60B">
        <w:tab/>
      </w:r>
      <w:r>
        <w:t xml:space="preserve">Als ingelogde gebruiker wil ik een </w:t>
      </w:r>
      <w:r w:rsidR="00D60074">
        <w:t>zelfgemaakt</w:t>
      </w:r>
      <w:r>
        <w:t xml:space="preserve"> meetpunt kunnen verwijderen</w:t>
      </w:r>
      <w:r w:rsidR="00BE6ACA">
        <w:t>.</w:t>
      </w:r>
    </w:p>
    <w:p w14:paraId="1194966A" w14:textId="3209DF52" w:rsidR="000D19A2" w:rsidRDefault="000D19A2" w:rsidP="00C23968">
      <w:pPr>
        <w:pStyle w:val="Geenafstand"/>
      </w:pPr>
      <w:r>
        <w:tab/>
      </w:r>
      <w:r w:rsidR="0006059F">
        <w:tab/>
      </w:r>
      <w:r w:rsidR="2FDCA2F1">
        <w:t>B-07.1</w:t>
      </w:r>
      <w:r>
        <w:tab/>
      </w:r>
      <w:r w:rsidR="2FDCA2F1">
        <w:t>Er moeten meetpunten zijn</w:t>
      </w:r>
    </w:p>
    <w:p w14:paraId="02EEC8E7" w14:textId="491FDF64" w:rsidR="13AAEDBF" w:rsidRDefault="13AAEDBF" w:rsidP="0006059F">
      <w:pPr>
        <w:pStyle w:val="Geenafstand"/>
        <w:ind w:left="708" w:firstLine="708"/>
      </w:pPr>
      <w:r>
        <w:t>B-07.2</w:t>
      </w:r>
      <w:r>
        <w:tab/>
        <w:t>De gebruiker moet ingelogd zijn</w:t>
      </w:r>
    </w:p>
    <w:p w14:paraId="431F2A3C" w14:textId="58544068" w:rsidR="3AFE56F4" w:rsidRDefault="3AFE56F4" w:rsidP="00C23968">
      <w:pPr>
        <w:pStyle w:val="Geenafstand"/>
      </w:pPr>
    </w:p>
    <w:p w14:paraId="19CC8EF0" w14:textId="05AD6943" w:rsidR="6EEFF60B" w:rsidRDefault="49CA746F" w:rsidP="3AFE56F4">
      <w:pPr>
        <w:pStyle w:val="Geenafstand"/>
      </w:pPr>
      <w:r>
        <w:t>FR-0</w:t>
      </w:r>
      <w:r w:rsidR="146E6470">
        <w:t>8</w:t>
      </w:r>
      <w:r w:rsidR="6EEFF60B">
        <w:tab/>
      </w:r>
      <w:r>
        <w:t xml:space="preserve">Als ingelogde gebruiker wil ik een </w:t>
      </w:r>
      <w:r w:rsidR="00D60074">
        <w:t>zelfgemaakt</w:t>
      </w:r>
      <w:r>
        <w:t xml:space="preserve"> meetpunt kunnen wijzigen</w:t>
      </w:r>
      <w:r w:rsidR="00BE6ACA">
        <w:t>.</w:t>
      </w:r>
    </w:p>
    <w:p w14:paraId="048E45E9" w14:textId="3FC90F7A" w:rsidR="00775C1C" w:rsidRDefault="00775C1C" w:rsidP="00C23968">
      <w:pPr>
        <w:pStyle w:val="Geenafstand"/>
      </w:pPr>
      <w:r>
        <w:tab/>
      </w:r>
      <w:r w:rsidR="0006059F">
        <w:tab/>
      </w:r>
      <w:r>
        <w:t>B-08.1</w:t>
      </w:r>
      <w:r>
        <w:tab/>
        <w:t xml:space="preserve">Er moet </w:t>
      </w:r>
      <w:r w:rsidR="00D60074">
        <w:t>minimaal één</w:t>
      </w:r>
      <w:r>
        <w:t xml:space="preserve"> meetpunt zijn</w:t>
      </w:r>
    </w:p>
    <w:p w14:paraId="483CDED7" w14:textId="662CC7AE" w:rsidR="00775C1C" w:rsidRDefault="00775C1C" w:rsidP="00C23968">
      <w:pPr>
        <w:pStyle w:val="Geenafstand"/>
      </w:pPr>
      <w:r>
        <w:tab/>
      </w:r>
      <w:r w:rsidR="0006059F">
        <w:tab/>
      </w:r>
      <w:r w:rsidR="00F6D906">
        <w:t>B-08.2</w:t>
      </w:r>
      <w:r>
        <w:tab/>
      </w:r>
      <w:r w:rsidR="00F6D906">
        <w:t>De gebruiker moet ingelogd zijn</w:t>
      </w:r>
      <w:r w:rsidR="00674B6B">
        <w:br/>
      </w:r>
      <w:r w:rsidR="00674B6B">
        <w:tab/>
      </w:r>
      <w:r w:rsidR="00674B6B">
        <w:tab/>
        <w:t>K-08.3</w:t>
      </w:r>
      <w:r w:rsidR="00674B6B">
        <w:tab/>
        <w:t>Alle gegevens kunnen worden aangepast, behalve de registratiecode</w:t>
      </w:r>
    </w:p>
    <w:p w14:paraId="52C29691" w14:textId="77777777" w:rsidR="004F5706" w:rsidRDefault="004F5706" w:rsidP="00C23968">
      <w:pPr>
        <w:pStyle w:val="Geenafstand"/>
      </w:pPr>
    </w:p>
    <w:p w14:paraId="4D1D62B1" w14:textId="68ABDB8C" w:rsidR="004F5706" w:rsidRDefault="004F5706" w:rsidP="00DD0A97">
      <w:pPr>
        <w:pStyle w:val="Geenafstand"/>
      </w:pPr>
      <w:r>
        <w:t>FR-09</w:t>
      </w:r>
      <w:r>
        <w:tab/>
        <w:t>Als gebruiker wil ik een nieuw account aan kunnen maken</w:t>
      </w:r>
      <w:r w:rsidR="00BE6ACA">
        <w:t>.</w:t>
      </w:r>
    </w:p>
    <w:p w14:paraId="3EA574E7" w14:textId="4869EE12" w:rsidR="00142DDC" w:rsidRDefault="00142DDC" w:rsidP="00C23968">
      <w:pPr>
        <w:pStyle w:val="Geenafstand"/>
      </w:pPr>
      <w:r>
        <w:tab/>
      </w:r>
      <w:r w:rsidR="0006059F">
        <w:tab/>
      </w:r>
      <w:r>
        <w:t>B-09.2</w:t>
      </w:r>
      <w:r>
        <w:tab/>
        <w:t>De gebruiker moet een wachtwoord en gebruikersnaam aangeven</w:t>
      </w:r>
    </w:p>
    <w:p w14:paraId="09D2A5AF" w14:textId="31D1714D" w:rsidR="40FE2025" w:rsidRDefault="40FE2025" w:rsidP="40FE2025">
      <w:pPr>
        <w:pStyle w:val="Geenafstand"/>
      </w:pPr>
    </w:p>
    <w:p w14:paraId="45270567" w14:textId="3D26DB4F" w:rsidR="00F01DF7" w:rsidRDefault="0008065D" w:rsidP="03897B9F">
      <w:pPr>
        <w:pStyle w:val="Geenafstand"/>
      </w:pPr>
      <w:r>
        <w:t>FR-10</w:t>
      </w:r>
      <w:r w:rsidR="00144BC0">
        <w:tab/>
      </w:r>
      <w:r w:rsidR="00756D73">
        <w:t>Als gebruiker wil ik gegevensdistributie kunnen zien via een heatmap</w:t>
      </w:r>
      <w:r w:rsidR="00165A9E">
        <w:t>.</w:t>
      </w:r>
    </w:p>
    <w:p w14:paraId="1FB4F8CE" w14:textId="77777777" w:rsidR="00D34B09" w:rsidRDefault="00D34B09" w:rsidP="03897B9F">
      <w:pPr>
        <w:pStyle w:val="Geenafstand"/>
      </w:pPr>
    </w:p>
    <w:p w14:paraId="7B4E7F25" w14:textId="323897A3" w:rsidR="00D34B09" w:rsidRDefault="00D34B09" w:rsidP="03897B9F">
      <w:pPr>
        <w:pStyle w:val="Geenafstand"/>
      </w:pPr>
      <w:r>
        <w:t>FR-1</w:t>
      </w:r>
      <w:r w:rsidR="00CF120A">
        <w:t>1</w:t>
      </w:r>
      <w:r>
        <w:tab/>
      </w:r>
      <w:r w:rsidR="00D4220F">
        <w:t>Als gebruiker wil ik de meetpunten binnen een gebied kunnen bekijken.</w:t>
      </w:r>
    </w:p>
    <w:p w14:paraId="7A473262" w14:textId="111D0A0E" w:rsidR="00D4220F" w:rsidRDefault="00D4220F" w:rsidP="03897B9F">
      <w:pPr>
        <w:pStyle w:val="Geenafstand"/>
      </w:pPr>
      <w:r>
        <w:tab/>
      </w:r>
      <w:r>
        <w:tab/>
      </w:r>
      <w:r w:rsidR="00CB7C63">
        <w:t>K</w:t>
      </w:r>
      <w:r w:rsidR="00BE0371">
        <w:t>-1</w:t>
      </w:r>
      <w:r w:rsidR="00B7224D">
        <w:t>1</w:t>
      </w:r>
      <w:r w:rsidR="00BE0371">
        <w:t>.1</w:t>
      </w:r>
      <w:r w:rsidR="00BE0371">
        <w:tab/>
        <w:t>Alleen stations die niet als privé staan kunnen worden bekeken</w:t>
      </w:r>
    </w:p>
    <w:p w14:paraId="26F26F1C" w14:textId="0CE80B29" w:rsidR="004C173F" w:rsidRDefault="004C173F">
      <w:r>
        <w:br w:type="page"/>
      </w:r>
    </w:p>
    <w:p w14:paraId="3D00CC95" w14:textId="6AF0BCEA" w:rsidR="006A5AC7" w:rsidRDefault="004C173F" w:rsidP="004C173F">
      <w:pPr>
        <w:pStyle w:val="Kop2"/>
      </w:pPr>
      <w:bookmarkStart w:id="15" w:name="_Toc101255640"/>
      <w:r>
        <w:lastRenderedPageBreak/>
        <w:t>Acties</w:t>
      </w:r>
      <w:bookmarkEnd w:id="15"/>
    </w:p>
    <w:p w14:paraId="1268233C" w14:textId="139B9C35" w:rsidR="004C173F" w:rsidRPr="004C173F" w:rsidRDefault="00AD1DE4" w:rsidP="004C173F">
      <w:r>
        <w:t xml:space="preserve">Acties zijn requirements die niet zozeer door een persoon uitgevoerd moeten worden, maar wel </w:t>
      </w:r>
      <w:r w:rsidR="00A63647">
        <w:t>nodig zijn om het systeem werkend te hebben.</w:t>
      </w:r>
    </w:p>
    <w:p w14:paraId="5425A361" w14:textId="67D49589" w:rsidR="006A5AC7" w:rsidRDefault="00690BA1" w:rsidP="03897B9F">
      <w:pPr>
        <w:pStyle w:val="Geenafstand"/>
      </w:pPr>
      <w:r>
        <w:t>F</w:t>
      </w:r>
      <w:r w:rsidR="00A63647">
        <w:t>A</w:t>
      </w:r>
      <w:r>
        <w:t>-</w:t>
      </w:r>
      <w:r w:rsidR="00D81F20">
        <w:t>01</w:t>
      </w:r>
      <w:r>
        <w:tab/>
        <w:t xml:space="preserve">Als </w:t>
      </w:r>
      <w:r w:rsidR="008907BD">
        <w:t xml:space="preserve">gebruiker wil ik meldingen krijgen als er iets </w:t>
      </w:r>
      <w:r w:rsidR="00C23F0C">
        <w:t>m</w:t>
      </w:r>
      <w:r w:rsidR="008907BD">
        <w:t>is is met mijn station.</w:t>
      </w:r>
    </w:p>
    <w:p w14:paraId="12340400" w14:textId="57264530" w:rsidR="008907BD" w:rsidRDefault="008907BD" w:rsidP="03897B9F">
      <w:pPr>
        <w:pStyle w:val="Geenafstand"/>
      </w:pPr>
      <w:r>
        <w:tab/>
      </w:r>
      <w:r>
        <w:tab/>
        <w:t>B-1</w:t>
      </w:r>
      <w:r w:rsidR="00B7224D">
        <w:t>2</w:t>
      </w:r>
      <w:r>
        <w:t>.1</w:t>
      </w:r>
      <w:r>
        <w:tab/>
        <w:t>De gebruiker moet een account hebben</w:t>
      </w:r>
    </w:p>
    <w:p w14:paraId="43F31EDD" w14:textId="7AEC6BA3" w:rsidR="008907BD" w:rsidRDefault="008907BD" w:rsidP="03897B9F">
      <w:pPr>
        <w:pStyle w:val="Geenafstand"/>
      </w:pPr>
      <w:r>
        <w:tab/>
      </w:r>
      <w:r>
        <w:tab/>
        <w:t>B-1</w:t>
      </w:r>
      <w:r w:rsidR="00B7224D">
        <w:t>2</w:t>
      </w:r>
      <w:r>
        <w:t>.2</w:t>
      </w:r>
      <w:r>
        <w:tab/>
        <w:t xml:space="preserve">De </w:t>
      </w:r>
      <w:r w:rsidR="00740DE6">
        <w:t xml:space="preserve">gebruiker moet </w:t>
      </w:r>
      <w:r w:rsidR="00C23F0C">
        <w:t>eigen meetpunten hebben</w:t>
      </w:r>
    </w:p>
    <w:p w14:paraId="68540DE5" w14:textId="77777777" w:rsidR="00DC4351" w:rsidRDefault="00DC4351" w:rsidP="03897B9F">
      <w:pPr>
        <w:pStyle w:val="Geenafstand"/>
      </w:pPr>
    </w:p>
    <w:p w14:paraId="28408086" w14:textId="2660F757" w:rsidR="00DC4351" w:rsidRDefault="00000F3B" w:rsidP="03897B9F">
      <w:pPr>
        <w:pStyle w:val="Geenafstand"/>
      </w:pPr>
      <w:r>
        <w:t>F</w:t>
      </w:r>
      <w:r w:rsidR="00A63647">
        <w:t>A</w:t>
      </w:r>
      <w:r>
        <w:t>-</w:t>
      </w:r>
      <w:r w:rsidR="00D81F20">
        <w:t>02</w:t>
      </w:r>
      <w:r>
        <w:tab/>
        <w:t xml:space="preserve">Als </w:t>
      </w:r>
      <w:r w:rsidR="00345487">
        <w:t>beheerder wil ik dat de data van stations ontvangen word</w:t>
      </w:r>
      <w:r w:rsidR="00042491">
        <w:t xml:space="preserve">t </w:t>
      </w:r>
      <w:r w:rsidR="002F389F">
        <w:t>via het LoRa netwerk.</w:t>
      </w:r>
    </w:p>
    <w:p w14:paraId="2F930E00" w14:textId="77777777" w:rsidR="00A63647" w:rsidRDefault="00A63647" w:rsidP="03897B9F">
      <w:pPr>
        <w:pStyle w:val="Geenafstand"/>
      </w:pPr>
    </w:p>
    <w:p w14:paraId="333BEF67" w14:textId="2BA6A1B6" w:rsidR="00A63647" w:rsidRDefault="00A63647" w:rsidP="03897B9F">
      <w:pPr>
        <w:pStyle w:val="Geenafstand"/>
      </w:pPr>
      <w:r>
        <w:t>FA-</w:t>
      </w:r>
      <w:r w:rsidR="00D81F20">
        <w:t>03</w:t>
      </w:r>
      <w:r>
        <w:tab/>
        <w:t>Als gebruiker wil ik de windrichting op de kaart kunnen zien.</w:t>
      </w:r>
    </w:p>
    <w:p w14:paraId="45794539" w14:textId="2DED0D46" w:rsidR="006D6380" w:rsidRDefault="006D6380" w:rsidP="03897B9F">
      <w:pPr>
        <w:pStyle w:val="Geenafstand"/>
      </w:pPr>
      <w:r>
        <w:tab/>
      </w:r>
      <w:r>
        <w:tab/>
      </w:r>
    </w:p>
    <w:p w14:paraId="68925B6B" w14:textId="6D7FC8A6" w:rsidR="03897B9F" w:rsidRDefault="00F03915" w:rsidP="03897B9F">
      <w:pPr>
        <w:pStyle w:val="Geenafstand"/>
      </w:pPr>
      <w:r>
        <w:tab/>
      </w:r>
      <w:r>
        <w:tab/>
      </w:r>
      <w:r w:rsidR="00756D73">
        <w:t xml:space="preserve"> </w:t>
      </w:r>
    </w:p>
    <w:p w14:paraId="11599CCB" w14:textId="58B8368D" w:rsidR="3AFE56F4" w:rsidRDefault="3AFE56F4" w:rsidP="00C23968">
      <w:pPr>
        <w:pStyle w:val="Geenafstand"/>
      </w:pPr>
    </w:p>
    <w:p w14:paraId="57A51D3D" w14:textId="6BC63EAB" w:rsidR="00D0559C" w:rsidRDefault="00D0559C" w:rsidP="00C23968">
      <w:pPr>
        <w:pStyle w:val="Geenafstand"/>
      </w:pPr>
    </w:p>
    <w:p w14:paraId="46366B25" w14:textId="586BBF11" w:rsidR="00E67422" w:rsidRDefault="00900ADB" w:rsidP="00900ADB">
      <w:pPr>
        <w:pStyle w:val="Kop2"/>
      </w:pPr>
      <w:bookmarkStart w:id="16" w:name="_Toc162373076"/>
      <w:bookmarkStart w:id="17" w:name="_Toc1708564584"/>
      <w:bookmarkStart w:id="18" w:name="_Toc101255641"/>
      <w:r>
        <w:t>Non functional requirements</w:t>
      </w:r>
      <w:bookmarkEnd w:id="16"/>
      <w:bookmarkEnd w:id="17"/>
      <w:bookmarkEnd w:id="18"/>
    </w:p>
    <w:p w14:paraId="241FA3A8" w14:textId="77777777" w:rsidR="00AC3190" w:rsidRDefault="00AC3190"/>
    <w:tbl>
      <w:tblPr>
        <w:tblStyle w:val="Onopgemaaktetabel1"/>
        <w:tblW w:w="0" w:type="auto"/>
        <w:tblLook w:val="04A0" w:firstRow="1" w:lastRow="0" w:firstColumn="1" w:lastColumn="0" w:noHBand="0" w:noVBand="1"/>
      </w:tblPr>
      <w:tblGrid>
        <w:gridCol w:w="1129"/>
        <w:gridCol w:w="2835"/>
        <w:gridCol w:w="5098"/>
      </w:tblGrid>
      <w:tr w:rsidR="008A38B5" w14:paraId="0D921FAE" w14:textId="77777777" w:rsidTr="6DA9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95EF981" w14:textId="083A28A3" w:rsidR="008A38B5" w:rsidRDefault="008A38B5" w:rsidP="008A38B5">
            <w:r>
              <w:t>I</w:t>
            </w:r>
            <w:r w:rsidR="00483740">
              <w:t>D</w:t>
            </w:r>
          </w:p>
        </w:tc>
        <w:tc>
          <w:tcPr>
            <w:tcW w:w="2835" w:type="dxa"/>
          </w:tcPr>
          <w:p w14:paraId="3B968D73" w14:textId="06EA487F" w:rsidR="008A38B5" w:rsidRPr="005A346F" w:rsidRDefault="008A38B5" w:rsidP="008A38B5">
            <w:pPr>
              <w:cnfStyle w:val="100000000000" w:firstRow="1" w:lastRow="0" w:firstColumn="0" w:lastColumn="0" w:oddVBand="0" w:evenVBand="0" w:oddHBand="0" w:evenHBand="0" w:firstRowFirstColumn="0" w:firstRowLastColumn="0" w:lastRowFirstColumn="0" w:lastRowLastColumn="0"/>
              <w:rPr>
                <w:bCs w:val="0"/>
              </w:rPr>
            </w:pPr>
            <w:r w:rsidRPr="005A346F">
              <w:rPr>
                <w:bCs w:val="0"/>
              </w:rPr>
              <w:t>Categorie ISO 25010</w:t>
            </w:r>
          </w:p>
        </w:tc>
        <w:tc>
          <w:tcPr>
            <w:tcW w:w="5098" w:type="dxa"/>
          </w:tcPr>
          <w:p w14:paraId="19BD487A" w14:textId="7CF9F7CB" w:rsidR="008A38B5" w:rsidRDefault="008A38B5" w:rsidP="008A38B5">
            <w:pPr>
              <w:cnfStyle w:val="100000000000" w:firstRow="1" w:lastRow="0" w:firstColumn="0" w:lastColumn="0" w:oddVBand="0" w:evenVBand="0" w:oddHBand="0" w:evenHBand="0" w:firstRowFirstColumn="0" w:firstRowLastColumn="0" w:lastRowFirstColumn="0" w:lastRowLastColumn="0"/>
            </w:pPr>
            <w:r w:rsidRPr="005A346F">
              <w:rPr>
                <w:bCs w:val="0"/>
              </w:rPr>
              <w:t>Omschrijving</w:t>
            </w:r>
          </w:p>
        </w:tc>
      </w:tr>
      <w:tr w:rsidR="00E51C51" w14:paraId="1BBACD43" w14:textId="77777777" w:rsidTr="6DA9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2523205" w14:textId="15A845AB" w:rsidR="00E51C51" w:rsidRDefault="2F3D9107" w:rsidP="6BD7B72D">
            <w:pPr>
              <w:spacing w:line="259" w:lineRule="auto"/>
            </w:pPr>
            <w:r>
              <w:t>NF</w:t>
            </w:r>
            <w:r w:rsidR="000A13D0">
              <w:t>R</w:t>
            </w:r>
            <w:r>
              <w:t>-01</w:t>
            </w:r>
          </w:p>
        </w:tc>
        <w:tc>
          <w:tcPr>
            <w:tcW w:w="2835" w:type="dxa"/>
          </w:tcPr>
          <w:p w14:paraId="2655961A" w14:textId="5B8D975B" w:rsidR="00E51C51" w:rsidRPr="005A346F" w:rsidRDefault="00365DEF" w:rsidP="008A38B5">
            <w:pPr>
              <w:cnfStyle w:val="000000100000" w:firstRow="0" w:lastRow="0" w:firstColumn="0" w:lastColumn="0" w:oddVBand="0" w:evenVBand="0" w:oddHBand="1" w:evenHBand="0" w:firstRowFirstColumn="0" w:firstRowLastColumn="0" w:lastRowFirstColumn="0" w:lastRowLastColumn="0"/>
            </w:pPr>
            <w:r>
              <w:t>Compatibil</w:t>
            </w:r>
            <w:r w:rsidR="0037657E">
              <w:t>i</w:t>
            </w:r>
            <w:r>
              <w:t>ty</w:t>
            </w:r>
          </w:p>
        </w:tc>
        <w:tc>
          <w:tcPr>
            <w:tcW w:w="5098" w:type="dxa"/>
          </w:tcPr>
          <w:p w14:paraId="3C6C2456" w14:textId="7C124FDC" w:rsidR="00E51C51" w:rsidRPr="005A346F" w:rsidRDefault="52C30C94" w:rsidP="008A38B5">
            <w:pPr>
              <w:cnfStyle w:val="000000100000" w:firstRow="0" w:lastRow="0" w:firstColumn="0" w:lastColumn="0" w:oddVBand="0" w:evenVBand="0" w:oddHBand="1" w:evenHBand="0" w:firstRowFirstColumn="0" w:firstRowLastColumn="0" w:lastRowFirstColumn="0" w:lastRowLastColumn="0"/>
            </w:pPr>
            <w:r>
              <w:t xml:space="preserve">De back-end van de applicatie wordt in de taal Java </w:t>
            </w:r>
            <w:r w:rsidR="29E5B353">
              <w:t>geschreven</w:t>
            </w:r>
            <w:r>
              <w:t xml:space="preserve"> </w:t>
            </w:r>
            <w:r w:rsidR="1BE91EE8">
              <w:t>met behulp van SpringBoot</w:t>
            </w:r>
            <w:r w:rsidR="054FED2A">
              <w:t>.</w:t>
            </w:r>
          </w:p>
        </w:tc>
      </w:tr>
      <w:tr w:rsidR="6BD7B72D" w14:paraId="5BD0B53D" w14:textId="77777777" w:rsidTr="6DA932CB">
        <w:tc>
          <w:tcPr>
            <w:cnfStyle w:val="001000000000" w:firstRow="0" w:lastRow="0" w:firstColumn="1" w:lastColumn="0" w:oddVBand="0" w:evenVBand="0" w:oddHBand="0" w:evenHBand="0" w:firstRowFirstColumn="0" w:firstRowLastColumn="0" w:lastRowFirstColumn="0" w:lastRowLastColumn="0"/>
            <w:tcW w:w="1129" w:type="dxa"/>
          </w:tcPr>
          <w:p w14:paraId="63954724" w14:textId="2200EB2E" w:rsidR="6BD7B72D" w:rsidRDefault="6BD7B72D" w:rsidP="6BD7B72D">
            <w:pPr>
              <w:spacing w:line="259" w:lineRule="auto"/>
            </w:pPr>
            <w:r>
              <w:t>NF</w:t>
            </w:r>
            <w:r w:rsidR="000A13D0">
              <w:t>R</w:t>
            </w:r>
            <w:r>
              <w:t>-0</w:t>
            </w:r>
            <w:r w:rsidR="54A891BE">
              <w:t>2</w:t>
            </w:r>
          </w:p>
        </w:tc>
        <w:tc>
          <w:tcPr>
            <w:tcW w:w="2835" w:type="dxa"/>
          </w:tcPr>
          <w:p w14:paraId="4E1F72B8" w14:textId="284891DE" w:rsidR="6BD7B72D" w:rsidRDefault="00C166FF">
            <w:pPr>
              <w:cnfStyle w:val="000000000000" w:firstRow="0" w:lastRow="0" w:firstColumn="0" w:lastColumn="0" w:oddVBand="0" w:evenVBand="0" w:oddHBand="0" w:evenHBand="0" w:firstRowFirstColumn="0" w:firstRowLastColumn="0" w:lastRowFirstColumn="0" w:lastRowLastColumn="0"/>
            </w:pPr>
            <w:r>
              <w:t>Compatibility</w:t>
            </w:r>
          </w:p>
        </w:tc>
        <w:tc>
          <w:tcPr>
            <w:tcW w:w="5098" w:type="dxa"/>
          </w:tcPr>
          <w:p w14:paraId="1E08AB38" w14:textId="5A16A12B" w:rsidR="54A891BE" w:rsidRDefault="4EA500C5">
            <w:pPr>
              <w:cnfStyle w:val="000000000000" w:firstRow="0" w:lastRow="0" w:firstColumn="0" w:lastColumn="0" w:oddVBand="0" w:evenVBand="0" w:oddHBand="0" w:evenHBand="0" w:firstRowFirstColumn="0" w:firstRowLastColumn="0" w:lastRowFirstColumn="0" w:lastRowLastColumn="0"/>
            </w:pPr>
            <w:r>
              <w:t>Er wordt gebruik gemaakt van een MYSQL Database</w:t>
            </w:r>
            <w:r w:rsidR="054FED2A">
              <w:t>.</w:t>
            </w:r>
          </w:p>
        </w:tc>
      </w:tr>
      <w:tr w:rsidR="6BD7B72D" w14:paraId="37A501F2" w14:textId="77777777" w:rsidTr="6DA9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09C7BB" w14:textId="6F18B5BC" w:rsidR="5C898AE4" w:rsidRDefault="5C898AE4" w:rsidP="6BD7B72D">
            <w:pPr>
              <w:spacing w:line="259" w:lineRule="auto"/>
            </w:pPr>
            <w:r>
              <w:t>NF</w:t>
            </w:r>
            <w:r w:rsidR="000A13D0">
              <w:t>R</w:t>
            </w:r>
            <w:r>
              <w:t>-03</w:t>
            </w:r>
          </w:p>
        </w:tc>
        <w:tc>
          <w:tcPr>
            <w:tcW w:w="2835" w:type="dxa"/>
          </w:tcPr>
          <w:p w14:paraId="6DA0D893" w14:textId="60253834" w:rsidR="6BD7B72D" w:rsidRDefault="006E3FA6" w:rsidP="6BD7B72D">
            <w:pPr>
              <w:cnfStyle w:val="000000100000" w:firstRow="0" w:lastRow="0" w:firstColumn="0" w:lastColumn="0" w:oddVBand="0" w:evenVBand="0" w:oddHBand="1" w:evenHBand="0" w:firstRowFirstColumn="0" w:firstRowLastColumn="0" w:lastRowFirstColumn="0" w:lastRowLastColumn="0"/>
            </w:pPr>
            <w:r>
              <w:t>Performance efficiency</w:t>
            </w:r>
          </w:p>
        </w:tc>
        <w:tc>
          <w:tcPr>
            <w:tcW w:w="5098" w:type="dxa"/>
          </w:tcPr>
          <w:p w14:paraId="4930A207" w14:textId="3D941DA4" w:rsidR="48706CC5" w:rsidRDefault="48706CC5" w:rsidP="6BD7B72D">
            <w:pPr>
              <w:cnfStyle w:val="000000100000" w:firstRow="0" w:lastRow="0" w:firstColumn="0" w:lastColumn="0" w:oddVBand="0" w:evenVBand="0" w:oddHBand="1" w:evenHBand="0" w:firstRowFirstColumn="0" w:firstRowLastColumn="0" w:lastRowFirstColumn="0" w:lastRowLastColumn="0"/>
            </w:pPr>
            <w:r>
              <w:t xml:space="preserve">De applicatie wordt gehost op </w:t>
            </w:r>
            <w:r w:rsidR="4ED70329">
              <w:t>… (nog invullen, bv fhict server).</w:t>
            </w:r>
          </w:p>
        </w:tc>
      </w:tr>
      <w:tr w:rsidR="6BD7B72D" w14:paraId="751267F4" w14:textId="77777777" w:rsidTr="6DA932CB">
        <w:tc>
          <w:tcPr>
            <w:cnfStyle w:val="001000000000" w:firstRow="0" w:lastRow="0" w:firstColumn="1" w:lastColumn="0" w:oddVBand="0" w:evenVBand="0" w:oddHBand="0" w:evenHBand="0" w:firstRowFirstColumn="0" w:firstRowLastColumn="0" w:lastRowFirstColumn="0" w:lastRowLastColumn="0"/>
            <w:tcW w:w="1129" w:type="dxa"/>
          </w:tcPr>
          <w:p w14:paraId="14CC4977" w14:textId="3A1C69EF" w:rsidR="4ED70329" w:rsidRDefault="4ED70329" w:rsidP="6BD7B72D">
            <w:pPr>
              <w:spacing w:line="259" w:lineRule="auto"/>
            </w:pPr>
            <w:r>
              <w:t>NF</w:t>
            </w:r>
            <w:r w:rsidR="000A13D0">
              <w:t>R</w:t>
            </w:r>
            <w:r>
              <w:t>-04</w:t>
            </w:r>
          </w:p>
        </w:tc>
        <w:tc>
          <w:tcPr>
            <w:tcW w:w="2835" w:type="dxa"/>
          </w:tcPr>
          <w:p w14:paraId="5FF9D730" w14:textId="424A5111" w:rsidR="6BD7B72D" w:rsidRDefault="4D4FC6C7" w:rsidP="6BD7B72D">
            <w:pPr>
              <w:cnfStyle w:val="000000000000" w:firstRow="0" w:lastRow="0" w:firstColumn="0" w:lastColumn="0" w:oddVBand="0" w:evenVBand="0" w:oddHBand="0" w:evenHBand="0" w:firstRowFirstColumn="0" w:firstRowLastColumn="0" w:lastRowFirstColumn="0" w:lastRowLastColumn="0"/>
            </w:pPr>
            <w:r>
              <w:t>Compatibility</w:t>
            </w:r>
          </w:p>
        </w:tc>
        <w:tc>
          <w:tcPr>
            <w:tcW w:w="5098" w:type="dxa"/>
          </w:tcPr>
          <w:p w14:paraId="588CF984" w14:textId="118CA0B7" w:rsidR="4ED70329" w:rsidRDefault="19B236C3" w:rsidP="6BD7B72D">
            <w:pPr>
              <w:cnfStyle w:val="000000000000" w:firstRow="0" w:lastRow="0" w:firstColumn="0" w:lastColumn="0" w:oddVBand="0" w:evenVBand="0" w:oddHBand="0" w:evenHBand="0" w:firstRowFirstColumn="0" w:firstRowLastColumn="0" w:lastRowFirstColumn="0" w:lastRowLastColumn="0"/>
            </w:pPr>
            <w:r>
              <w:t xml:space="preserve">De front-end van de applicatie wordt </w:t>
            </w:r>
            <w:r w:rsidR="0F213E2C">
              <w:t>gemaakt</w:t>
            </w:r>
            <w:r>
              <w:t xml:space="preserve"> met</w:t>
            </w:r>
            <w:r w:rsidR="1A63042E">
              <w:t xml:space="preserve"> behulp van</w:t>
            </w:r>
            <w:r>
              <w:t xml:space="preserve"> ReactJS</w:t>
            </w:r>
            <w:r w:rsidR="08E36A3D">
              <w:t>.</w:t>
            </w:r>
          </w:p>
        </w:tc>
      </w:tr>
    </w:tbl>
    <w:p w14:paraId="7F31B735" w14:textId="0506E47F" w:rsidR="1D18C6DA" w:rsidRDefault="1D18C6DA"/>
    <w:p w14:paraId="32E86C5B" w14:textId="77777777" w:rsidR="003425A0" w:rsidRDefault="003425A0" w:rsidP="00B62E7B"/>
    <w:p w14:paraId="69D92C99" w14:textId="77777777" w:rsidR="00112298" w:rsidRDefault="00112298"/>
    <w:p w14:paraId="1E49B50A" w14:textId="77777777" w:rsidR="002F191C" w:rsidRPr="00EB6CE9" w:rsidRDefault="002F191C">
      <w:pPr>
        <w:rPr>
          <w:rFonts w:asciiTheme="majorHAnsi" w:eastAsiaTheme="majorEastAsia" w:hAnsiTheme="majorHAnsi" w:cstheme="majorBidi"/>
          <w:color w:val="2F5496" w:themeColor="accent1" w:themeShade="BF"/>
          <w:sz w:val="26"/>
          <w:szCs w:val="26"/>
        </w:rPr>
      </w:pPr>
      <w:bookmarkStart w:id="19" w:name="_Toc1701075220"/>
      <w:bookmarkStart w:id="20" w:name="_Toc307562686"/>
      <w:r w:rsidRPr="00EB6CE9">
        <w:br w:type="page"/>
      </w:r>
    </w:p>
    <w:p w14:paraId="4B90DD1F" w14:textId="751AC021" w:rsidR="00112298" w:rsidRPr="0064118A" w:rsidRDefault="00112298" w:rsidP="00112298">
      <w:pPr>
        <w:pStyle w:val="Kop2"/>
        <w:rPr>
          <w:lang w:val="en-US"/>
        </w:rPr>
      </w:pPr>
      <w:bookmarkStart w:id="21" w:name="_Toc101255642"/>
      <w:r w:rsidRPr="01BD21E1">
        <w:rPr>
          <w:lang w:val="en-US"/>
        </w:rPr>
        <w:lastRenderedPageBreak/>
        <w:t>Mo</w:t>
      </w:r>
      <w:r w:rsidR="0064118A" w:rsidRPr="01BD21E1">
        <w:rPr>
          <w:lang w:val="en-US"/>
        </w:rPr>
        <w:t>SCoW-Methode</w:t>
      </w:r>
      <w:bookmarkEnd w:id="19"/>
      <w:bookmarkEnd w:id="20"/>
      <w:bookmarkEnd w:id="21"/>
    </w:p>
    <w:p w14:paraId="68086796" w14:textId="5259A563" w:rsidR="00E828E3" w:rsidRDefault="6EF4D43F">
      <w:r>
        <w:t xml:space="preserve">Om een duidelijk </w:t>
      </w:r>
      <w:r w:rsidR="70F5949B">
        <w:t>beeld te geven</w:t>
      </w:r>
      <w:r w:rsidR="16B4DB45">
        <w:t xml:space="preserve"> </w:t>
      </w:r>
      <w:r w:rsidR="70F5949B">
        <w:t>van de priorit</w:t>
      </w:r>
      <w:r w:rsidR="4335A2D4">
        <w:t xml:space="preserve">ering </w:t>
      </w:r>
      <w:r w:rsidR="69B7C204">
        <w:t>binnen dit project wordt er binnen dit hoofdstuk</w:t>
      </w:r>
      <w:r w:rsidR="2A2F4706">
        <w:t xml:space="preserve"> gebruik gemaakt van de MoSCoW-methode. Deze methode geeft een inzicht in welke taken </w:t>
      </w:r>
      <w:r w:rsidR="559811A2">
        <w:t xml:space="preserve">de groep </w:t>
      </w:r>
      <w:r w:rsidR="7ECF809A">
        <w:t xml:space="preserve">hoog </w:t>
      </w:r>
      <w:r w:rsidR="75710C65">
        <w:t>prioriteert, en welke laag.</w:t>
      </w:r>
    </w:p>
    <w:tbl>
      <w:tblPr>
        <w:tblStyle w:val="Onopgemaaktetabel1"/>
        <w:tblW w:w="9085" w:type="dxa"/>
        <w:tblLook w:val="04A0" w:firstRow="1" w:lastRow="0" w:firstColumn="1" w:lastColumn="0" w:noHBand="0" w:noVBand="1"/>
      </w:tblPr>
      <w:tblGrid>
        <w:gridCol w:w="6565"/>
        <w:gridCol w:w="2520"/>
      </w:tblGrid>
      <w:tr w:rsidR="00E828E3" w:rsidRPr="005A346F" w14:paraId="6327DF34" w14:textId="77777777" w:rsidTr="48BED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2B067B20" w14:textId="5AF33A6A" w:rsidR="00E828E3" w:rsidRDefault="00E828E3" w:rsidP="007278B8">
            <w:r>
              <w:t>Functionele requirement(s)</w:t>
            </w:r>
          </w:p>
        </w:tc>
        <w:tc>
          <w:tcPr>
            <w:tcW w:w="2520" w:type="dxa"/>
          </w:tcPr>
          <w:p w14:paraId="32AE48B4" w14:textId="73E75D7B" w:rsidR="00E828E3" w:rsidRPr="005A346F" w:rsidRDefault="7EB70B8C" w:rsidP="007278B8">
            <w:pPr>
              <w:cnfStyle w:val="100000000000" w:firstRow="1" w:lastRow="0" w:firstColumn="0" w:lastColumn="0" w:oddVBand="0" w:evenVBand="0" w:oddHBand="0" w:evenHBand="0" w:firstRowFirstColumn="0" w:firstRowLastColumn="0" w:lastRowFirstColumn="0" w:lastRowLastColumn="0"/>
            </w:pPr>
            <w:r>
              <w:t>Prioritering</w:t>
            </w:r>
          </w:p>
        </w:tc>
      </w:tr>
      <w:tr w:rsidR="00E828E3" w:rsidRPr="005A346F" w14:paraId="065F0FEC" w14:textId="77777777" w:rsidTr="48BED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0BAAC87A" w14:textId="63B0896C" w:rsidR="00E828E3" w:rsidRPr="008D5763" w:rsidRDefault="00CE792A" w:rsidP="007278B8">
            <w:pPr>
              <w:spacing w:line="259" w:lineRule="auto"/>
              <w:rPr>
                <w:b w:val="0"/>
                <w:bCs w:val="0"/>
              </w:rPr>
            </w:pPr>
            <w:r w:rsidRPr="008D5763">
              <w:rPr>
                <w:b w:val="0"/>
                <w:bCs w:val="0"/>
              </w:rPr>
              <w:t>FR01 -</w:t>
            </w:r>
            <w:r w:rsidR="003A60EC" w:rsidRPr="008D5763">
              <w:rPr>
                <w:b w:val="0"/>
                <w:bCs w:val="0"/>
              </w:rPr>
              <w:t xml:space="preserve"> Als gebruiker wil ik de huidige metingen in kunnen zien van </w:t>
            </w:r>
            <w:r w:rsidR="00483078">
              <w:rPr>
                <w:b w:val="0"/>
                <w:bCs w:val="0"/>
              </w:rPr>
              <w:t>een gebied</w:t>
            </w:r>
            <w:r w:rsidR="003A60EC" w:rsidRPr="008D5763">
              <w:rPr>
                <w:b w:val="0"/>
                <w:bCs w:val="0"/>
              </w:rPr>
              <w:t>.</w:t>
            </w:r>
          </w:p>
        </w:tc>
        <w:tc>
          <w:tcPr>
            <w:tcW w:w="2520" w:type="dxa"/>
          </w:tcPr>
          <w:p w14:paraId="31D9AA17" w14:textId="09F9E7B1" w:rsidR="00E828E3" w:rsidRPr="005A346F" w:rsidRDefault="006A6081" w:rsidP="007278B8">
            <w:pPr>
              <w:cnfStyle w:val="000000100000" w:firstRow="0" w:lastRow="0" w:firstColumn="0" w:lastColumn="0" w:oddVBand="0" w:evenVBand="0" w:oddHBand="1" w:evenHBand="0" w:firstRowFirstColumn="0" w:firstRowLastColumn="0" w:lastRowFirstColumn="0" w:lastRowLastColumn="0"/>
            </w:pPr>
            <w:r>
              <w:t>Must have</w:t>
            </w:r>
          </w:p>
        </w:tc>
      </w:tr>
      <w:tr w:rsidR="00E828E3" w14:paraId="1030C73E" w14:textId="77777777" w:rsidTr="48BEDD8E">
        <w:tc>
          <w:tcPr>
            <w:cnfStyle w:val="001000000000" w:firstRow="0" w:lastRow="0" w:firstColumn="1" w:lastColumn="0" w:oddVBand="0" w:evenVBand="0" w:oddHBand="0" w:evenHBand="0" w:firstRowFirstColumn="0" w:firstRowLastColumn="0" w:lastRowFirstColumn="0" w:lastRowLastColumn="0"/>
            <w:tcW w:w="6565" w:type="dxa"/>
          </w:tcPr>
          <w:p w14:paraId="07F282DD" w14:textId="08AAE0E6" w:rsidR="00E828E3" w:rsidRPr="008D5763" w:rsidRDefault="002D5F1B" w:rsidP="003A60EC">
            <w:pPr>
              <w:pStyle w:val="Geenafstand"/>
              <w:rPr>
                <w:b w:val="0"/>
                <w:bCs w:val="0"/>
              </w:rPr>
            </w:pPr>
            <w:r w:rsidRPr="008D5763">
              <w:rPr>
                <w:b w:val="0"/>
                <w:bCs w:val="0"/>
              </w:rPr>
              <w:t xml:space="preserve">FR02 - </w:t>
            </w:r>
            <w:r w:rsidR="003A60EC" w:rsidRPr="008D5763">
              <w:rPr>
                <w:b w:val="0"/>
                <w:bCs w:val="0"/>
              </w:rPr>
              <w:t>Als gebruiker wil ik per meetpunt de gemeten data in kunnen zien.</w:t>
            </w:r>
          </w:p>
        </w:tc>
        <w:tc>
          <w:tcPr>
            <w:tcW w:w="2520" w:type="dxa"/>
          </w:tcPr>
          <w:p w14:paraId="7D931F9D" w14:textId="636F79BE" w:rsidR="00E828E3" w:rsidRDefault="009235D5" w:rsidP="007278B8">
            <w:pPr>
              <w:cnfStyle w:val="000000000000" w:firstRow="0" w:lastRow="0" w:firstColumn="0" w:lastColumn="0" w:oddVBand="0" w:evenVBand="0" w:oddHBand="0" w:evenHBand="0" w:firstRowFirstColumn="0" w:firstRowLastColumn="0" w:lastRowFirstColumn="0" w:lastRowLastColumn="0"/>
            </w:pPr>
            <w:r>
              <w:t>Must have</w:t>
            </w:r>
          </w:p>
        </w:tc>
      </w:tr>
      <w:tr w:rsidR="00E828E3" w14:paraId="3BC1B892" w14:textId="77777777" w:rsidTr="48BED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3A585D15" w14:textId="041B8D24" w:rsidR="00E828E3" w:rsidRPr="008D5763" w:rsidRDefault="002D5F1B" w:rsidP="007278B8">
            <w:pPr>
              <w:spacing w:line="259" w:lineRule="auto"/>
              <w:rPr>
                <w:b w:val="0"/>
                <w:bCs w:val="0"/>
              </w:rPr>
            </w:pPr>
            <w:r w:rsidRPr="008D5763">
              <w:rPr>
                <w:b w:val="0"/>
                <w:bCs w:val="0"/>
              </w:rPr>
              <w:t xml:space="preserve">FR03 - </w:t>
            </w:r>
            <w:r w:rsidR="003A60EC" w:rsidRPr="008D5763">
              <w:rPr>
                <w:b w:val="0"/>
                <w:bCs w:val="0"/>
              </w:rPr>
              <w:t>Als gebruiker wil ik kunnen inloggen.</w:t>
            </w:r>
          </w:p>
        </w:tc>
        <w:tc>
          <w:tcPr>
            <w:tcW w:w="2520" w:type="dxa"/>
          </w:tcPr>
          <w:p w14:paraId="6AF7B403" w14:textId="3436A4A4" w:rsidR="00E828E3" w:rsidRDefault="00EA1971" w:rsidP="007278B8">
            <w:pPr>
              <w:cnfStyle w:val="000000100000" w:firstRow="0" w:lastRow="0" w:firstColumn="0" w:lastColumn="0" w:oddVBand="0" w:evenVBand="0" w:oddHBand="1" w:evenHBand="0" w:firstRowFirstColumn="0" w:firstRowLastColumn="0" w:lastRowFirstColumn="0" w:lastRowLastColumn="0"/>
            </w:pPr>
            <w:r>
              <w:t>Must have</w:t>
            </w:r>
          </w:p>
        </w:tc>
      </w:tr>
      <w:tr w:rsidR="00E828E3" w14:paraId="0E07FED3" w14:textId="77777777" w:rsidTr="48BEDD8E">
        <w:tc>
          <w:tcPr>
            <w:cnfStyle w:val="001000000000" w:firstRow="0" w:lastRow="0" w:firstColumn="1" w:lastColumn="0" w:oddVBand="0" w:evenVBand="0" w:oddHBand="0" w:evenHBand="0" w:firstRowFirstColumn="0" w:firstRowLastColumn="0" w:lastRowFirstColumn="0" w:lastRowLastColumn="0"/>
            <w:tcW w:w="6565" w:type="dxa"/>
          </w:tcPr>
          <w:p w14:paraId="11D29F05" w14:textId="0F824802" w:rsidR="00E828E3" w:rsidRPr="008D5763" w:rsidRDefault="002D5F1B" w:rsidP="007278B8">
            <w:pPr>
              <w:spacing w:line="259" w:lineRule="auto"/>
              <w:rPr>
                <w:b w:val="0"/>
                <w:bCs w:val="0"/>
              </w:rPr>
            </w:pPr>
            <w:r w:rsidRPr="008D5763">
              <w:rPr>
                <w:b w:val="0"/>
                <w:bCs w:val="0"/>
              </w:rPr>
              <w:t xml:space="preserve">FR04 - </w:t>
            </w:r>
            <w:r w:rsidR="00514C25" w:rsidRPr="008D5763">
              <w:rPr>
                <w:b w:val="0"/>
                <w:bCs w:val="0"/>
              </w:rPr>
              <w:t>Als gebruiker wil ik kunnen uitloggen.</w:t>
            </w:r>
          </w:p>
        </w:tc>
        <w:tc>
          <w:tcPr>
            <w:tcW w:w="2520" w:type="dxa"/>
          </w:tcPr>
          <w:p w14:paraId="582B3E75" w14:textId="45856313" w:rsidR="00E828E3" w:rsidRDefault="00EA1971" w:rsidP="007278B8">
            <w:pPr>
              <w:cnfStyle w:val="000000000000" w:firstRow="0" w:lastRow="0" w:firstColumn="0" w:lastColumn="0" w:oddVBand="0" w:evenVBand="0" w:oddHBand="0" w:evenHBand="0" w:firstRowFirstColumn="0" w:firstRowLastColumn="0" w:lastRowFirstColumn="0" w:lastRowLastColumn="0"/>
            </w:pPr>
            <w:r>
              <w:t>Must have</w:t>
            </w:r>
          </w:p>
        </w:tc>
      </w:tr>
      <w:tr w:rsidR="00E828E3" w14:paraId="47CF8226" w14:textId="77777777" w:rsidTr="48BED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63C7A2D7" w14:textId="40E1DA1A" w:rsidR="00E828E3" w:rsidRPr="008D5763" w:rsidRDefault="002D5F1B" w:rsidP="007278B8">
            <w:pPr>
              <w:spacing w:line="259" w:lineRule="auto"/>
              <w:rPr>
                <w:b w:val="0"/>
                <w:bCs w:val="0"/>
              </w:rPr>
            </w:pPr>
            <w:r w:rsidRPr="008D5763">
              <w:rPr>
                <w:b w:val="0"/>
                <w:bCs w:val="0"/>
              </w:rPr>
              <w:t xml:space="preserve">FR05 - </w:t>
            </w:r>
            <w:r w:rsidR="00514C25" w:rsidRPr="008D5763">
              <w:rPr>
                <w:b w:val="0"/>
                <w:bCs w:val="0"/>
              </w:rPr>
              <w:t xml:space="preserve">Als ingelogde gebruiker wil ik </w:t>
            </w:r>
            <w:r w:rsidR="00AE4BF1">
              <w:rPr>
                <w:b w:val="0"/>
                <w:bCs w:val="0"/>
              </w:rPr>
              <w:t xml:space="preserve">data van mijn eigen </w:t>
            </w:r>
            <w:r w:rsidR="00571F77">
              <w:rPr>
                <w:b w:val="0"/>
                <w:bCs w:val="0"/>
              </w:rPr>
              <w:t>pand</w:t>
            </w:r>
            <w:r w:rsidR="00514C25" w:rsidRPr="008D5763">
              <w:rPr>
                <w:b w:val="0"/>
                <w:bCs w:val="0"/>
              </w:rPr>
              <w:t xml:space="preserve"> in kunnen zien.</w:t>
            </w:r>
          </w:p>
        </w:tc>
        <w:tc>
          <w:tcPr>
            <w:tcW w:w="2520" w:type="dxa"/>
          </w:tcPr>
          <w:p w14:paraId="7CBF092A" w14:textId="0654C6EE" w:rsidR="00E828E3" w:rsidRDefault="00CA7532" w:rsidP="007278B8">
            <w:pPr>
              <w:cnfStyle w:val="000000100000" w:firstRow="0" w:lastRow="0" w:firstColumn="0" w:lastColumn="0" w:oddVBand="0" w:evenVBand="0" w:oddHBand="1" w:evenHBand="0" w:firstRowFirstColumn="0" w:firstRowLastColumn="0" w:lastRowFirstColumn="0" w:lastRowLastColumn="0"/>
            </w:pPr>
            <w:r>
              <w:t>Should have</w:t>
            </w:r>
          </w:p>
        </w:tc>
      </w:tr>
      <w:tr w:rsidR="00514C25" w14:paraId="29009DB8" w14:textId="77777777" w:rsidTr="48BEDD8E">
        <w:tc>
          <w:tcPr>
            <w:cnfStyle w:val="001000000000" w:firstRow="0" w:lastRow="0" w:firstColumn="1" w:lastColumn="0" w:oddVBand="0" w:evenVBand="0" w:oddHBand="0" w:evenHBand="0" w:firstRowFirstColumn="0" w:firstRowLastColumn="0" w:lastRowFirstColumn="0" w:lastRowLastColumn="0"/>
            <w:tcW w:w="6565" w:type="dxa"/>
          </w:tcPr>
          <w:p w14:paraId="18E7BF61" w14:textId="28915B04" w:rsidR="00514C25" w:rsidRPr="00414FB4" w:rsidRDefault="00A84FD6" w:rsidP="007278B8">
            <w:pPr>
              <w:rPr>
                <w:b w:val="0"/>
                <w:bCs w:val="0"/>
              </w:rPr>
            </w:pPr>
            <w:r w:rsidRPr="00414FB4">
              <w:rPr>
                <w:b w:val="0"/>
                <w:bCs w:val="0"/>
              </w:rPr>
              <w:t xml:space="preserve">FR06 - </w:t>
            </w:r>
            <w:r w:rsidR="00414FB4" w:rsidRPr="00414FB4">
              <w:rPr>
                <w:b w:val="0"/>
                <w:bCs w:val="0"/>
              </w:rPr>
              <w:t>Als ingelogde gebruiker wil ik een meetpunt aan kunnen maken.</w:t>
            </w:r>
          </w:p>
        </w:tc>
        <w:tc>
          <w:tcPr>
            <w:tcW w:w="2520" w:type="dxa"/>
          </w:tcPr>
          <w:p w14:paraId="0DA5B43F" w14:textId="284FDECC" w:rsidR="00514C25" w:rsidRDefault="0053003B" w:rsidP="007278B8">
            <w:pPr>
              <w:cnfStyle w:val="000000000000" w:firstRow="0" w:lastRow="0" w:firstColumn="0" w:lastColumn="0" w:oddVBand="0" w:evenVBand="0" w:oddHBand="0" w:evenHBand="0" w:firstRowFirstColumn="0" w:firstRowLastColumn="0" w:lastRowFirstColumn="0" w:lastRowLastColumn="0"/>
            </w:pPr>
            <w:r>
              <w:t>Must have</w:t>
            </w:r>
          </w:p>
        </w:tc>
      </w:tr>
      <w:tr w:rsidR="00514C25" w14:paraId="1D0CFB71" w14:textId="77777777" w:rsidTr="48BED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7A54D734" w14:textId="64ABB94F" w:rsidR="00514C25" w:rsidRPr="00414FB4" w:rsidRDefault="00414FB4" w:rsidP="007278B8">
            <w:pPr>
              <w:rPr>
                <w:b w:val="0"/>
                <w:bCs w:val="0"/>
              </w:rPr>
            </w:pPr>
            <w:r>
              <w:rPr>
                <w:b w:val="0"/>
                <w:bCs w:val="0"/>
              </w:rPr>
              <w:t xml:space="preserve">FR07 - </w:t>
            </w:r>
            <w:r w:rsidRPr="00414FB4">
              <w:rPr>
                <w:b w:val="0"/>
                <w:bCs w:val="0"/>
              </w:rPr>
              <w:t>Als ingelogde gebruiker wil ik een zelfgemaakt meetpunt kunnen verwijderen</w:t>
            </w:r>
            <w:r>
              <w:rPr>
                <w:b w:val="0"/>
                <w:bCs w:val="0"/>
              </w:rPr>
              <w:t>.</w:t>
            </w:r>
          </w:p>
        </w:tc>
        <w:tc>
          <w:tcPr>
            <w:tcW w:w="2520" w:type="dxa"/>
          </w:tcPr>
          <w:p w14:paraId="23D0D1CA" w14:textId="45270D1A" w:rsidR="00514C25" w:rsidRDefault="00145A08" w:rsidP="007278B8">
            <w:pPr>
              <w:cnfStyle w:val="000000100000" w:firstRow="0" w:lastRow="0" w:firstColumn="0" w:lastColumn="0" w:oddVBand="0" w:evenVBand="0" w:oddHBand="1" w:evenHBand="0" w:firstRowFirstColumn="0" w:firstRowLastColumn="0" w:lastRowFirstColumn="0" w:lastRowLastColumn="0"/>
            </w:pPr>
            <w:r>
              <w:t>Should have</w:t>
            </w:r>
          </w:p>
        </w:tc>
      </w:tr>
      <w:tr w:rsidR="00A84FD6" w14:paraId="304A120A" w14:textId="77777777" w:rsidTr="48BEDD8E">
        <w:tc>
          <w:tcPr>
            <w:cnfStyle w:val="001000000000" w:firstRow="0" w:lastRow="0" w:firstColumn="1" w:lastColumn="0" w:oddVBand="0" w:evenVBand="0" w:oddHBand="0" w:evenHBand="0" w:firstRowFirstColumn="0" w:firstRowLastColumn="0" w:lastRowFirstColumn="0" w:lastRowLastColumn="0"/>
            <w:tcW w:w="6565" w:type="dxa"/>
          </w:tcPr>
          <w:p w14:paraId="57E799D1" w14:textId="2C67AB7B" w:rsidR="00A84FD6" w:rsidRPr="00414FB4" w:rsidRDefault="00414FB4" w:rsidP="007278B8">
            <w:pPr>
              <w:rPr>
                <w:b w:val="0"/>
                <w:bCs w:val="0"/>
              </w:rPr>
            </w:pPr>
            <w:r>
              <w:rPr>
                <w:b w:val="0"/>
                <w:bCs w:val="0"/>
              </w:rPr>
              <w:t xml:space="preserve">FR08 </w:t>
            </w:r>
            <w:r w:rsidR="00076DFB">
              <w:rPr>
                <w:b w:val="0"/>
                <w:bCs w:val="0"/>
              </w:rPr>
              <w:t>-</w:t>
            </w:r>
            <w:r>
              <w:rPr>
                <w:b w:val="0"/>
                <w:bCs w:val="0"/>
              </w:rPr>
              <w:t xml:space="preserve"> Als ingelogde gebruiker wil ik</w:t>
            </w:r>
            <w:r w:rsidR="00483078">
              <w:rPr>
                <w:b w:val="0"/>
                <w:bCs w:val="0"/>
              </w:rPr>
              <w:t xml:space="preserve"> een zelfgemaakt meetpunt kunnen wijzigen.</w:t>
            </w:r>
          </w:p>
        </w:tc>
        <w:tc>
          <w:tcPr>
            <w:tcW w:w="2520" w:type="dxa"/>
          </w:tcPr>
          <w:p w14:paraId="6B04C017" w14:textId="6BBA1700" w:rsidR="00A84FD6" w:rsidRDefault="00145A08" w:rsidP="007278B8">
            <w:pPr>
              <w:cnfStyle w:val="000000000000" w:firstRow="0" w:lastRow="0" w:firstColumn="0" w:lastColumn="0" w:oddVBand="0" w:evenVBand="0" w:oddHBand="0" w:evenHBand="0" w:firstRowFirstColumn="0" w:firstRowLastColumn="0" w:lastRowFirstColumn="0" w:lastRowLastColumn="0"/>
            </w:pPr>
            <w:r>
              <w:t>Should have</w:t>
            </w:r>
          </w:p>
        </w:tc>
      </w:tr>
      <w:tr w:rsidR="00A84FD6" w14:paraId="75E36248" w14:textId="77777777" w:rsidTr="48BED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24A2E1D3" w14:textId="37A8B187" w:rsidR="00A84FD6" w:rsidRPr="00414FB4" w:rsidRDefault="00483078" w:rsidP="007278B8">
            <w:pPr>
              <w:rPr>
                <w:b w:val="0"/>
                <w:bCs w:val="0"/>
              </w:rPr>
            </w:pPr>
            <w:r>
              <w:rPr>
                <w:b w:val="0"/>
                <w:bCs w:val="0"/>
              </w:rPr>
              <w:t xml:space="preserve">FR09 </w:t>
            </w:r>
            <w:r w:rsidR="00076DFB">
              <w:rPr>
                <w:b w:val="0"/>
                <w:bCs w:val="0"/>
              </w:rPr>
              <w:t xml:space="preserve">- </w:t>
            </w:r>
            <w:r>
              <w:rPr>
                <w:b w:val="0"/>
                <w:bCs w:val="0"/>
              </w:rPr>
              <w:t>Als gebruiker wil ik een nieuw account aan kunnen maken.</w:t>
            </w:r>
          </w:p>
        </w:tc>
        <w:tc>
          <w:tcPr>
            <w:tcW w:w="2520" w:type="dxa"/>
          </w:tcPr>
          <w:p w14:paraId="17BE2D7A" w14:textId="2B823212" w:rsidR="00A84FD6" w:rsidRDefault="00F47448" w:rsidP="007278B8">
            <w:pPr>
              <w:cnfStyle w:val="000000100000" w:firstRow="0" w:lastRow="0" w:firstColumn="0" w:lastColumn="0" w:oddVBand="0" w:evenVBand="0" w:oddHBand="1" w:evenHBand="0" w:firstRowFirstColumn="0" w:firstRowLastColumn="0" w:lastRowFirstColumn="0" w:lastRowLastColumn="0"/>
            </w:pPr>
            <w:r>
              <w:t>Must have</w:t>
            </w:r>
          </w:p>
        </w:tc>
      </w:tr>
      <w:tr w:rsidR="00A84FD6" w14:paraId="503EF16E" w14:textId="77777777" w:rsidTr="48BEDD8E">
        <w:tc>
          <w:tcPr>
            <w:cnfStyle w:val="001000000000" w:firstRow="0" w:lastRow="0" w:firstColumn="1" w:lastColumn="0" w:oddVBand="0" w:evenVBand="0" w:oddHBand="0" w:evenHBand="0" w:firstRowFirstColumn="0" w:firstRowLastColumn="0" w:lastRowFirstColumn="0" w:lastRowLastColumn="0"/>
            <w:tcW w:w="6565" w:type="dxa"/>
          </w:tcPr>
          <w:p w14:paraId="03AF67D4" w14:textId="75E9E601" w:rsidR="00A84FD6" w:rsidRPr="00414FB4" w:rsidRDefault="00483078" w:rsidP="007278B8">
            <w:pPr>
              <w:rPr>
                <w:b w:val="0"/>
                <w:bCs w:val="0"/>
              </w:rPr>
            </w:pPr>
            <w:r>
              <w:rPr>
                <w:b w:val="0"/>
                <w:bCs w:val="0"/>
              </w:rPr>
              <w:t>FR</w:t>
            </w:r>
            <w:r w:rsidR="004758CD">
              <w:rPr>
                <w:b w:val="0"/>
                <w:bCs w:val="0"/>
              </w:rPr>
              <w:t xml:space="preserve">10 - </w:t>
            </w:r>
            <w:r w:rsidR="00187B87">
              <w:rPr>
                <w:b w:val="0"/>
                <w:bCs w:val="0"/>
              </w:rPr>
              <w:t>Als gebruiker wil ik gegevensdistributie kunnen zien via een heatmap</w:t>
            </w:r>
            <w:r w:rsidR="00D92C03">
              <w:rPr>
                <w:b w:val="0"/>
                <w:bCs w:val="0"/>
              </w:rPr>
              <w:t>.</w:t>
            </w:r>
          </w:p>
        </w:tc>
        <w:tc>
          <w:tcPr>
            <w:tcW w:w="2520" w:type="dxa"/>
          </w:tcPr>
          <w:p w14:paraId="7B2EDF71" w14:textId="7EB83CB5" w:rsidR="00A84FD6" w:rsidRDefault="00804FED" w:rsidP="007278B8">
            <w:pPr>
              <w:cnfStyle w:val="000000000000" w:firstRow="0" w:lastRow="0" w:firstColumn="0" w:lastColumn="0" w:oddVBand="0" w:evenVBand="0" w:oddHBand="0" w:evenHBand="0" w:firstRowFirstColumn="0" w:firstRowLastColumn="0" w:lastRowFirstColumn="0" w:lastRowLastColumn="0"/>
            </w:pPr>
            <w:r>
              <w:t>Should have</w:t>
            </w:r>
          </w:p>
        </w:tc>
      </w:tr>
      <w:tr w:rsidR="00A84FD6" w14:paraId="0DA8D746" w14:textId="77777777" w:rsidTr="48BED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04AE3EE6" w14:textId="571742A9" w:rsidR="00A84FD6" w:rsidRPr="00414FB4" w:rsidRDefault="006A7A30" w:rsidP="007278B8">
            <w:pPr>
              <w:rPr>
                <w:b w:val="0"/>
                <w:bCs w:val="0"/>
              </w:rPr>
            </w:pPr>
            <w:r>
              <w:rPr>
                <w:b w:val="0"/>
                <w:bCs w:val="0"/>
              </w:rPr>
              <w:t>FR1</w:t>
            </w:r>
            <w:r w:rsidR="00641F77">
              <w:rPr>
                <w:b w:val="0"/>
                <w:bCs w:val="0"/>
              </w:rPr>
              <w:t>1</w:t>
            </w:r>
            <w:r>
              <w:rPr>
                <w:b w:val="0"/>
                <w:bCs w:val="0"/>
              </w:rPr>
              <w:t xml:space="preserve"> </w:t>
            </w:r>
            <w:r w:rsidR="008C14D7">
              <w:rPr>
                <w:b w:val="0"/>
                <w:bCs w:val="0"/>
              </w:rPr>
              <w:t>-</w:t>
            </w:r>
            <w:r>
              <w:rPr>
                <w:b w:val="0"/>
                <w:bCs w:val="0"/>
              </w:rPr>
              <w:t xml:space="preserve"> </w:t>
            </w:r>
            <w:r w:rsidR="00615566">
              <w:rPr>
                <w:b w:val="0"/>
                <w:bCs w:val="0"/>
              </w:rPr>
              <w:t xml:space="preserve">Als gebruiker wil ik de meetpunten </w:t>
            </w:r>
            <w:r w:rsidR="008C14D7">
              <w:rPr>
                <w:b w:val="0"/>
                <w:bCs w:val="0"/>
              </w:rPr>
              <w:t>binnen een gebied kunnen bekijken.</w:t>
            </w:r>
          </w:p>
        </w:tc>
        <w:tc>
          <w:tcPr>
            <w:tcW w:w="2520" w:type="dxa"/>
          </w:tcPr>
          <w:p w14:paraId="2BAFADBC" w14:textId="679237D9" w:rsidR="00A84FD6" w:rsidRDefault="00B516D1" w:rsidP="007278B8">
            <w:pPr>
              <w:cnfStyle w:val="000000100000" w:firstRow="0" w:lastRow="0" w:firstColumn="0" w:lastColumn="0" w:oddVBand="0" w:evenVBand="0" w:oddHBand="1" w:evenHBand="0" w:firstRowFirstColumn="0" w:firstRowLastColumn="0" w:lastRowFirstColumn="0" w:lastRowLastColumn="0"/>
            </w:pPr>
            <w:r>
              <w:t>Could have</w:t>
            </w:r>
          </w:p>
        </w:tc>
      </w:tr>
      <w:tr w:rsidR="00D92C03" w14:paraId="3E7A3B38" w14:textId="77777777" w:rsidTr="48BEDD8E">
        <w:tc>
          <w:tcPr>
            <w:cnfStyle w:val="001000000000" w:firstRow="0" w:lastRow="0" w:firstColumn="1" w:lastColumn="0" w:oddVBand="0" w:evenVBand="0" w:oddHBand="0" w:evenHBand="0" w:firstRowFirstColumn="0" w:firstRowLastColumn="0" w:lastRowFirstColumn="0" w:lastRowLastColumn="0"/>
            <w:tcW w:w="6565" w:type="dxa"/>
          </w:tcPr>
          <w:p w14:paraId="7778AF55" w14:textId="52084FCF" w:rsidR="00D92C03" w:rsidRPr="00414FB4" w:rsidRDefault="001B2F73" w:rsidP="007278B8">
            <w:pPr>
              <w:rPr>
                <w:b w:val="0"/>
                <w:bCs w:val="0"/>
              </w:rPr>
            </w:pPr>
            <w:r>
              <w:rPr>
                <w:b w:val="0"/>
                <w:bCs w:val="0"/>
              </w:rPr>
              <w:t>F</w:t>
            </w:r>
            <w:r w:rsidR="001613D1">
              <w:rPr>
                <w:b w:val="0"/>
                <w:bCs w:val="0"/>
              </w:rPr>
              <w:t>A01</w:t>
            </w:r>
            <w:r>
              <w:rPr>
                <w:b w:val="0"/>
                <w:bCs w:val="0"/>
              </w:rPr>
              <w:t xml:space="preserve"> - Als ingelogde gebruiker wil ik meldingen krijgen als er</w:t>
            </w:r>
            <w:r w:rsidR="00683EA7">
              <w:rPr>
                <w:b w:val="0"/>
                <w:bCs w:val="0"/>
              </w:rPr>
              <w:t xml:space="preserve"> iets mis is met mijn station.</w:t>
            </w:r>
          </w:p>
        </w:tc>
        <w:tc>
          <w:tcPr>
            <w:tcW w:w="2520" w:type="dxa"/>
          </w:tcPr>
          <w:p w14:paraId="6BEB571F" w14:textId="6454450D" w:rsidR="00D92C03" w:rsidRDefault="00220B49" w:rsidP="007278B8">
            <w:pPr>
              <w:cnfStyle w:val="000000000000" w:firstRow="0" w:lastRow="0" w:firstColumn="0" w:lastColumn="0" w:oddVBand="0" w:evenVBand="0" w:oddHBand="0" w:evenHBand="0" w:firstRowFirstColumn="0" w:firstRowLastColumn="0" w:lastRowFirstColumn="0" w:lastRowLastColumn="0"/>
            </w:pPr>
            <w:r>
              <w:t>Should have</w:t>
            </w:r>
          </w:p>
        </w:tc>
      </w:tr>
      <w:tr w:rsidR="00D92C03" w14:paraId="4E6AF19F" w14:textId="77777777" w:rsidTr="48BED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723EB007" w14:textId="559C794C" w:rsidR="00D92C03" w:rsidRPr="00414FB4" w:rsidRDefault="006A114B" w:rsidP="007278B8">
            <w:pPr>
              <w:rPr>
                <w:b w:val="0"/>
                <w:bCs w:val="0"/>
              </w:rPr>
            </w:pPr>
            <w:r>
              <w:rPr>
                <w:b w:val="0"/>
                <w:bCs w:val="0"/>
              </w:rPr>
              <w:t>F</w:t>
            </w:r>
            <w:r w:rsidR="001613D1">
              <w:rPr>
                <w:b w:val="0"/>
                <w:bCs w:val="0"/>
              </w:rPr>
              <w:t>A02</w:t>
            </w:r>
            <w:r>
              <w:rPr>
                <w:b w:val="0"/>
                <w:bCs w:val="0"/>
              </w:rPr>
              <w:t xml:space="preserve"> - Als beheerder wil ik dat de data van stations ontvangen wordt via het LoRa netwerk.</w:t>
            </w:r>
          </w:p>
        </w:tc>
        <w:tc>
          <w:tcPr>
            <w:tcW w:w="2520" w:type="dxa"/>
          </w:tcPr>
          <w:p w14:paraId="69F3F0D4" w14:textId="0F8986F7" w:rsidR="00D92C03" w:rsidRDefault="006C2C61" w:rsidP="007278B8">
            <w:pPr>
              <w:cnfStyle w:val="000000100000" w:firstRow="0" w:lastRow="0" w:firstColumn="0" w:lastColumn="0" w:oddVBand="0" w:evenVBand="0" w:oddHBand="1" w:evenHBand="0" w:firstRowFirstColumn="0" w:firstRowLastColumn="0" w:lastRowFirstColumn="0" w:lastRowLastColumn="0"/>
            </w:pPr>
            <w:r>
              <w:t>Must have</w:t>
            </w:r>
          </w:p>
        </w:tc>
      </w:tr>
      <w:tr w:rsidR="00A84FD6" w14:paraId="3C5909FE" w14:textId="77777777" w:rsidTr="48BEDD8E">
        <w:tc>
          <w:tcPr>
            <w:cnfStyle w:val="001000000000" w:firstRow="0" w:lastRow="0" w:firstColumn="1" w:lastColumn="0" w:oddVBand="0" w:evenVBand="0" w:oddHBand="0" w:evenHBand="0" w:firstRowFirstColumn="0" w:firstRowLastColumn="0" w:lastRowFirstColumn="0" w:lastRowLastColumn="0"/>
            <w:tcW w:w="6565" w:type="dxa"/>
          </w:tcPr>
          <w:p w14:paraId="215740F8" w14:textId="08518847" w:rsidR="00A84FD6" w:rsidRPr="00414FB4" w:rsidRDefault="001613D1" w:rsidP="007278B8">
            <w:pPr>
              <w:rPr>
                <w:b w:val="0"/>
                <w:bCs w:val="0"/>
              </w:rPr>
            </w:pPr>
            <w:r>
              <w:rPr>
                <w:b w:val="0"/>
                <w:bCs w:val="0"/>
              </w:rPr>
              <w:t xml:space="preserve">FA03 - Als gebruiker wil ik de windrichting op de kaart kunnen </w:t>
            </w:r>
            <w:r w:rsidR="00421B84">
              <w:rPr>
                <w:b w:val="0"/>
                <w:bCs w:val="0"/>
              </w:rPr>
              <w:t>zien.</w:t>
            </w:r>
          </w:p>
        </w:tc>
        <w:tc>
          <w:tcPr>
            <w:tcW w:w="2520" w:type="dxa"/>
          </w:tcPr>
          <w:p w14:paraId="2B6427D6" w14:textId="47C37E5A" w:rsidR="00A84FD6" w:rsidRDefault="00D81F20" w:rsidP="007278B8">
            <w:pPr>
              <w:cnfStyle w:val="000000000000" w:firstRow="0" w:lastRow="0" w:firstColumn="0" w:lastColumn="0" w:oddVBand="0" w:evenVBand="0" w:oddHBand="0" w:evenHBand="0" w:firstRowFirstColumn="0" w:firstRowLastColumn="0" w:lastRowFirstColumn="0" w:lastRowLastColumn="0"/>
            </w:pPr>
            <w:r>
              <w:t>Should have</w:t>
            </w:r>
          </w:p>
        </w:tc>
      </w:tr>
    </w:tbl>
    <w:p w14:paraId="7515C2FE" w14:textId="77777777" w:rsidR="00E828E3" w:rsidRDefault="00E828E3"/>
    <w:tbl>
      <w:tblPr>
        <w:tblStyle w:val="Onopgemaaktetabel1"/>
        <w:tblW w:w="9085" w:type="dxa"/>
        <w:tblLook w:val="04A0" w:firstRow="1" w:lastRow="0" w:firstColumn="1" w:lastColumn="0" w:noHBand="0" w:noVBand="1"/>
      </w:tblPr>
      <w:tblGrid>
        <w:gridCol w:w="6565"/>
        <w:gridCol w:w="2520"/>
      </w:tblGrid>
      <w:tr w:rsidR="00EF08BD" w:rsidRPr="005A346F" w14:paraId="383F529F" w14:textId="77777777" w:rsidTr="6DA9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20C59053" w14:textId="72E9F344" w:rsidR="00EF08BD" w:rsidRDefault="00EF08BD" w:rsidP="007278B8">
            <w:r>
              <w:t>Non-functionele requirement(s)</w:t>
            </w:r>
          </w:p>
        </w:tc>
        <w:tc>
          <w:tcPr>
            <w:tcW w:w="2520" w:type="dxa"/>
          </w:tcPr>
          <w:p w14:paraId="563E89F5" w14:textId="19BF41CE" w:rsidR="00EF08BD" w:rsidRPr="005A346F" w:rsidRDefault="7EB70B8C" w:rsidP="48BEDD8E">
            <w:pPr>
              <w:cnfStyle w:val="100000000000" w:firstRow="1" w:lastRow="0" w:firstColumn="0" w:lastColumn="0" w:oddVBand="0" w:evenVBand="0" w:oddHBand="0" w:evenHBand="0" w:firstRowFirstColumn="0" w:firstRowLastColumn="0" w:lastRowFirstColumn="0" w:lastRowLastColumn="0"/>
            </w:pPr>
            <w:r>
              <w:t>Prioritering</w:t>
            </w:r>
          </w:p>
        </w:tc>
      </w:tr>
      <w:tr w:rsidR="00EF08BD" w:rsidRPr="005A346F" w14:paraId="3DB13040" w14:textId="77777777" w:rsidTr="6DA9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705176B3" w14:textId="522DA73D" w:rsidR="00EF08BD" w:rsidRPr="008D5763" w:rsidRDefault="00B27721" w:rsidP="007278B8">
            <w:pPr>
              <w:spacing w:line="259" w:lineRule="auto"/>
              <w:rPr>
                <w:b w:val="0"/>
                <w:bCs w:val="0"/>
              </w:rPr>
            </w:pPr>
            <w:r>
              <w:rPr>
                <w:b w:val="0"/>
                <w:bCs w:val="0"/>
              </w:rPr>
              <w:t>NF</w:t>
            </w:r>
            <w:r w:rsidR="008D5763">
              <w:rPr>
                <w:b w:val="0"/>
                <w:bCs w:val="0"/>
              </w:rPr>
              <w:t>01 - De back-end van de applicatie wordt in de taal Java geschreven met behulp van SpringBoot.</w:t>
            </w:r>
          </w:p>
        </w:tc>
        <w:tc>
          <w:tcPr>
            <w:tcW w:w="2520" w:type="dxa"/>
          </w:tcPr>
          <w:p w14:paraId="0043A22C" w14:textId="1D010DD9" w:rsidR="00EF08BD" w:rsidRPr="005A346F" w:rsidRDefault="008D5763" w:rsidP="007278B8">
            <w:pPr>
              <w:cnfStyle w:val="000000100000" w:firstRow="0" w:lastRow="0" w:firstColumn="0" w:lastColumn="0" w:oddVBand="0" w:evenVBand="0" w:oddHBand="1" w:evenHBand="0" w:firstRowFirstColumn="0" w:firstRowLastColumn="0" w:lastRowFirstColumn="0" w:lastRowLastColumn="0"/>
            </w:pPr>
            <w:r>
              <w:t>Must have</w:t>
            </w:r>
          </w:p>
        </w:tc>
      </w:tr>
      <w:tr w:rsidR="00EF08BD" w14:paraId="353E2B46" w14:textId="77777777" w:rsidTr="6DA932CB">
        <w:tc>
          <w:tcPr>
            <w:cnfStyle w:val="001000000000" w:firstRow="0" w:lastRow="0" w:firstColumn="1" w:lastColumn="0" w:oddVBand="0" w:evenVBand="0" w:oddHBand="0" w:evenHBand="0" w:firstRowFirstColumn="0" w:firstRowLastColumn="0" w:lastRowFirstColumn="0" w:lastRowLastColumn="0"/>
            <w:tcW w:w="6565" w:type="dxa"/>
          </w:tcPr>
          <w:p w14:paraId="5194DEEB" w14:textId="5473F3CF" w:rsidR="00EF08BD" w:rsidRPr="008D5763" w:rsidRDefault="008D5763" w:rsidP="007278B8">
            <w:pPr>
              <w:pStyle w:val="Geenafstand"/>
              <w:rPr>
                <w:b w:val="0"/>
                <w:bCs w:val="0"/>
              </w:rPr>
            </w:pPr>
            <w:r>
              <w:rPr>
                <w:b w:val="0"/>
                <w:bCs w:val="0"/>
              </w:rPr>
              <w:t>NF02 - Er wordt gebruik gemaakt van een MYSQL Database.</w:t>
            </w:r>
          </w:p>
        </w:tc>
        <w:tc>
          <w:tcPr>
            <w:tcW w:w="2520" w:type="dxa"/>
          </w:tcPr>
          <w:p w14:paraId="5738B32A" w14:textId="14BF601C" w:rsidR="00EF08BD" w:rsidRDefault="008D5763" w:rsidP="007278B8">
            <w:pPr>
              <w:cnfStyle w:val="000000000000" w:firstRow="0" w:lastRow="0" w:firstColumn="0" w:lastColumn="0" w:oddVBand="0" w:evenVBand="0" w:oddHBand="0" w:evenHBand="0" w:firstRowFirstColumn="0" w:firstRowLastColumn="0" w:lastRowFirstColumn="0" w:lastRowLastColumn="0"/>
            </w:pPr>
            <w:r>
              <w:t>Must have</w:t>
            </w:r>
          </w:p>
        </w:tc>
      </w:tr>
      <w:tr w:rsidR="00EF08BD" w14:paraId="532B2DDB" w14:textId="77777777" w:rsidTr="6DA9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2D0EEE2E" w14:textId="52B30F33" w:rsidR="00EF08BD" w:rsidRPr="008D5763" w:rsidRDefault="008D5763" w:rsidP="007278B8">
            <w:pPr>
              <w:spacing w:line="259" w:lineRule="auto"/>
              <w:rPr>
                <w:b w:val="0"/>
                <w:bCs w:val="0"/>
              </w:rPr>
            </w:pPr>
            <w:r>
              <w:rPr>
                <w:b w:val="0"/>
                <w:bCs w:val="0"/>
              </w:rPr>
              <w:t xml:space="preserve">NF03 - </w:t>
            </w:r>
            <w:r w:rsidRPr="008D5763">
              <w:rPr>
                <w:b w:val="0"/>
                <w:bCs w:val="0"/>
              </w:rPr>
              <w:t>De applicatie wordt gehost op … (nog invullen, bv fhict server).</w:t>
            </w:r>
          </w:p>
        </w:tc>
        <w:tc>
          <w:tcPr>
            <w:tcW w:w="2520" w:type="dxa"/>
          </w:tcPr>
          <w:p w14:paraId="30D414B5" w14:textId="7A2DA4FC" w:rsidR="00EF08BD" w:rsidRDefault="008D5763" w:rsidP="007278B8">
            <w:pPr>
              <w:cnfStyle w:val="000000100000" w:firstRow="0" w:lastRow="0" w:firstColumn="0" w:lastColumn="0" w:oddVBand="0" w:evenVBand="0" w:oddHBand="1" w:evenHBand="0" w:firstRowFirstColumn="0" w:firstRowLastColumn="0" w:lastRowFirstColumn="0" w:lastRowLastColumn="0"/>
            </w:pPr>
            <w:r>
              <w:t>Must have</w:t>
            </w:r>
          </w:p>
        </w:tc>
      </w:tr>
      <w:tr w:rsidR="00EF08BD" w14:paraId="6DD264FC" w14:textId="77777777" w:rsidTr="6DA932CB">
        <w:tc>
          <w:tcPr>
            <w:cnfStyle w:val="001000000000" w:firstRow="0" w:lastRow="0" w:firstColumn="1" w:lastColumn="0" w:oddVBand="0" w:evenVBand="0" w:oddHBand="0" w:evenHBand="0" w:firstRowFirstColumn="0" w:firstRowLastColumn="0" w:lastRowFirstColumn="0" w:lastRowLastColumn="0"/>
            <w:tcW w:w="6565" w:type="dxa"/>
          </w:tcPr>
          <w:p w14:paraId="3A8B1D0D" w14:textId="4E4BC85F" w:rsidR="00EF08BD" w:rsidRPr="008D5763" w:rsidRDefault="665084BD" w:rsidP="007278B8">
            <w:pPr>
              <w:spacing w:line="259" w:lineRule="auto"/>
              <w:rPr>
                <w:b w:val="0"/>
                <w:bCs w:val="0"/>
              </w:rPr>
            </w:pPr>
            <w:r>
              <w:rPr>
                <w:b w:val="0"/>
                <w:bCs w:val="0"/>
              </w:rPr>
              <w:t>NF04 - De front-end van de applicatie wordt gemaakt met behulp van ReactJS.</w:t>
            </w:r>
          </w:p>
        </w:tc>
        <w:tc>
          <w:tcPr>
            <w:tcW w:w="2520" w:type="dxa"/>
          </w:tcPr>
          <w:p w14:paraId="05E6442F" w14:textId="6D6C6339" w:rsidR="00EF08BD" w:rsidRDefault="008D5763" w:rsidP="007278B8">
            <w:pPr>
              <w:cnfStyle w:val="000000000000" w:firstRow="0" w:lastRow="0" w:firstColumn="0" w:lastColumn="0" w:oddVBand="0" w:evenVBand="0" w:oddHBand="0" w:evenHBand="0" w:firstRowFirstColumn="0" w:firstRowLastColumn="0" w:lastRowFirstColumn="0" w:lastRowLastColumn="0"/>
            </w:pPr>
            <w:r>
              <w:t>Must have</w:t>
            </w:r>
          </w:p>
        </w:tc>
      </w:tr>
      <w:tr w:rsidR="00EF08BD" w14:paraId="160CCB87" w14:textId="77777777" w:rsidTr="6DA9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3B79144E" w14:textId="6C11B200" w:rsidR="00EF08BD" w:rsidRPr="008D5763" w:rsidRDefault="665084BD" w:rsidP="007278B8">
            <w:pPr>
              <w:spacing w:line="259" w:lineRule="auto"/>
              <w:rPr>
                <w:b w:val="0"/>
                <w:bCs w:val="0"/>
              </w:rPr>
            </w:pPr>
            <w:r>
              <w:rPr>
                <w:b w:val="0"/>
                <w:bCs w:val="0"/>
              </w:rPr>
              <w:t xml:space="preserve">NF05 - </w:t>
            </w:r>
            <w:r w:rsidR="0BF4ABF9">
              <w:rPr>
                <w:b w:val="0"/>
                <w:bCs w:val="0"/>
              </w:rPr>
              <w:t>De app moet via telefoon beschikbaar zijn.</w:t>
            </w:r>
          </w:p>
        </w:tc>
        <w:tc>
          <w:tcPr>
            <w:tcW w:w="2520" w:type="dxa"/>
          </w:tcPr>
          <w:p w14:paraId="2F0CB872" w14:textId="044FACBE" w:rsidR="00EF08BD" w:rsidRDefault="0BF4ABF9" w:rsidP="007278B8">
            <w:pPr>
              <w:cnfStyle w:val="000000100000" w:firstRow="0" w:lastRow="0" w:firstColumn="0" w:lastColumn="0" w:oddVBand="0" w:evenVBand="0" w:oddHBand="1" w:evenHBand="0" w:firstRowFirstColumn="0" w:firstRowLastColumn="0" w:lastRowFirstColumn="0" w:lastRowLastColumn="0"/>
            </w:pPr>
            <w:r>
              <w:t>Could</w:t>
            </w:r>
            <w:r w:rsidR="008D5763">
              <w:t xml:space="preserve"> have</w:t>
            </w:r>
          </w:p>
        </w:tc>
      </w:tr>
    </w:tbl>
    <w:p w14:paraId="3B47A9A5" w14:textId="7DCE41FE" w:rsidR="1D18C6DA" w:rsidRDefault="1D18C6DA"/>
    <w:p w14:paraId="1A17DEA8" w14:textId="77777777" w:rsidR="00EF08BD" w:rsidRDefault="00EF08BD"/>
    <w:p w14:paraId="042A7B5B" w14:textId="257ADA4F" w:rsidR="003425A0" w:rsidRPr="00950A3D" w:rsidRDefault="003425A0">
      <w:r w:rsidRPr="00950A3D">
        <w:br w:type="page"/>
      </w:r>
    </w:p>
    <w:p w14:paraId="5EF42D47" w14:textId="595B0704" w:rsidR="00401BDB" w:rsidRPr="0064118A" w:rsidRDefault="01F50675" w:rsidP="00034BBB">
      <w:pPr>
        <w:pStyle w:val="Kop2"/>
        <w:rPr>
          <w:lang w:val="en-US"/>
        </w:rPr>
      </w:pPr>
      <w:bookmarkStart w:id="22" w:name="_Toc1364073404"/>
      <w:bookmarkStart w:id="23" w:name="_Toc713327107"/>
      <w:bookmarkStart w:id="24" w:name="_Toc101255643"/>
      <w:r w:rsidRPr="01BD21E1">
        <w:rPr>
          <w:lang w:val="en-US"/>
        </w:rPr>
        <w:lastRenderedPageBreak/>
        <w:t>Definition of Done</w:t>
      </w:r>
      <w:bookmarkEnd w:id="22"/>
      <w:bookmarkEnd w:id="23"/>
      <w:bookmarkEnd w:id="24"/>
    </w:p>
    <w:p w14:paraId="0FF7ED54" w14:textId="4A196664" w:rsidR="260FD896" w:rsidRDefault="260FD896" w:rsidP="00F06DA4">
      <w:pPr>
        <w:pStyle w:val="Lijstalinea"/>
        <w:numPr>
          <w:ilvl w:val="0"/>
          <w:numId w:val="16"/>
        </w:numPr>
        <w:rPr>
          <w:rFonts w:eastAsiaTheme="minorEastAsia"/>
        </w:rPr>
      </w:pPr>
      <w:r w:rsidRPr="2439A41F">
        <w:rPr>
          <w:rFonts w:ascii="Calibri" w:eastAsia="Calibri" w:hAnsi="Calibri" w:cs="Calibri"/>
        </w:rPr>
        <w:t xml:space="preserve">De issue moet </w:t>
      </w:r>
      <w:r w:rsidRPr="1D18C6DA">
        <w:rPr>
          <w:rFonts w:ascii="Calibri" w:eastAsia="Calibri" w:hAnsi="Calibri" w:cs="Calibri"/>
        </w:rPr>
        <w:t>gereviewed</w:t>
      </w:r>
      <w:r w:rsidRPr="2439A41F">
        <w:rPr>
          <w:rFonts w:ascii="Calibri" w:eastAsia="Calibri" w:hAnsi="Calibri" w:cs="Calibri"/>
        </w:rPr>
        <w:t xml:space="preserve"> worden met een ander groepslid</w:t>
      </w:r>
    </w:p>
    <w:p w14:paraId="2F863A2D" w14:textId="54CD5885" w:rsidR="260FD896" w:rsidRDefault="260FD896" w:rsidP="00F06DA4">
      <w:pPr>
        <w:pStyle w:val="Lijstalinea"/>
        <w:numPr>
          <w:ilvl w:val="0"/>
          <w:numId w:val="16"/>
        </w:numPr>
        <w:rPr>
          <w:rFonts w:eastAsiaTheme="minorEastAsia"/>
        </w:rPr>
      </w:pPr>
      <w:r w:rsidRPr="2439A41F">
        <w:rPr>
          <w:rFonts w:ascii="Calibri" w:eastAsia="Calibri" w:hAnsi="Calibri" w:cs="Calibri"/>
        </w:rPr>
        <w:t xml:space="preserve">Wanneer </w:t>
      </w:r>
      <w:r w:rsidR="00400D92">
        <w:rPr>
          <w:rFonts w:ascii="Calibri" w:eastAsia="Calibri" w:hAnsi="Calibri" w:cs="Calibri"/>
        </w:rPr>
        <w:t>d</w:t>
      </w:r>
      <w:r w:rsidRPr="2439A41F">
        <w:rPr>
          <w:rFonts w:ascii="Calibri" w:eastAsia="Calibri" w:hAnsi="Calibri" w:cs="Calibri"/>
        </w:rPr>
        <w:t xml:space="preserve">eze </w:t>
      </w:r>
      <w:r w:rsidRPr="1D18C6DA">
        <w:rPr>
          <w:rFonts w:ascii="Calibri" w:eastAsia="Calibri" w:hAnsi="Calibri" w:cs="Calibri"/>
        </w:rPr>
        <w:t>gereviewed</w:t>
      </w:r>
      <w:r w:rsidRPr="2439A41F">
        <w:rPr>
          <w:rFonts w:ascii="Calibri" w:eastAsia="Calibri" w:hAnsi="Calibri" w:cs="Calibri"/>
        </w:rPr>
        <w:t xml:space="preserve"> is moet de front/back-end getest worden</w:t>
      </w:r>
    </w:p>
    <w:p w14:paraId="1FC51B45" w14:textId="7D475B36" w:rsidR="260FD896" w:rsidRDefault="260FD896" w:rsidP="00F06DA4">
      <w:pPr>
        <w:pStyle w:val="Lijstalinea"/>
        <w:numPr>
          <w:ilvl w:val="0"/>
          <w:numId w:val="16"/>
        </w:numPr>
        <w:rPr>
          <w:rFonts w:eastAsiaTheme="minorEastAsia"/>
        </w:rPr>
      </w:pPr>
      <w:r w:rsidRPr="2439A41F">
        <w:rPr>
          <w:rFonts w:ascii="Calibri" w:eastAsia="Calibri" w:hAnsi="Calibri" w:cs="Calibri"/>
        </w:rPr>
        <w:t>De issue moet gemerged worden met de dev branch</w:t>
      </w:r>
    </w:p>
    <w:p w14:paraId="5256BF2D" w14:textId="660BF982" w:rsidR="0CA690CA" w:rsidRPr="00584324" w:rsidRDefault="16FCD68C" w:rsidP="00F06DA4">
      <w:pPr>
        <w:pStyle w:val="Lijstalinea"/>
        <w:numPr>
          <w:ilvl w:val="0"/>
          <w:numId w:val="16"/>
        </w:numPr>
      </w:pPr>
      <w:r w:rsidRPr="16FCD68C">
        <w:rPr>
          <w:rFonts w:ascii="Calibri" w:eastAsiaTheme="minorEastAsia" w:hAnsi="Calibri" w:cs="Calibri"/>
        </w:rPr>
        <w:t xml:space="preserve">Check handmatig of de code </w:t>
      </w:r>
      <w:r w:rsidR="4821328E" w:rsidRPr="4821328E">
        <w:rPr>
          <w:rFonts w:ascii="Calibri" w:eastAsiaTheme="minorEastAsia" w:hAnsi="Calibri" w:cs="Calibri"/>
        </w:rPr>
        <w:t xml:space="preserve">goed werkt </w:t>
      </w:r>
      <w:r w:rsidR="769CD2DF" w:rsidRPr="769CD2DF">
        <w:rPr>
          <w:rFonts w:ascii="Calibri" w:eastAsiaTheme="minorEastAsia" w:hAnsi="Calibri" w:cs="Calibri"/>
        </w:rPr>
        <w:t xml:space="preserve">in combinatie met je </w:t>
      </w:r>
      <w:r w:rsidR="00F318A2" w:rsidRPr="00F318A2">
        <w:rPr>
          <w:rFonts w:ascii="Calibri" w:eastAsiaTheme="minorEastAsia" w:hAnsi="Calibri" w:cs="Calibri"/>
        </w:rPr>
        <w:t>ci/cd</w:t>
      </w:r>
    </w:p>
    <w:p w14:paraId="6E66D4A9" w14:textId="5903FC64" w:rsidR="4E8EADAA" w:rsidRDefault="260FD896" w:rsidP="00F06DA4">
      <w:pPr>
        <w:pStyle w:val="Lijstalinea"/>
        <w:numPr>
          <w:ilvl w:val="0"/>
          <w:numId w:val="16"/>
        </w:numPr>
        <w:rPr>
          <w:rFonts w:eastAsiaTheme="minorEastAsia"/>
        </w:rPr>
      </w:pPr>
      <w:r w:rsidRPr="2439A41F">
        <w:rPr>
          <w:rFonts w:ascii="Calibri" w:eastAsia="Calibri" w:hAnsi="Calibri" w:cs="Calibri"/>
        </w:rPr>
        <w:t>Check met een docent of de story gemerged kan worden vanuit dev naar originele dev</w:t>
      </w:r>
    </w:p>
    <w:p w14:paraId="2A484E34" w14:textId="2D333BFE" w:rsidR="2439A41F" w:rsidRDefault="2439A41F" w:rsidP="2439A41F"/>
    <w:p w14:paraId="508BCDFD" w14:textId="6246B88B" w:rsidR="00591FCD" w:rsidRDefault="00591FCD" w:rsidP="00034BBB">
      <w:pPr>
        <w:pStyle w:val="Kop2"/>
      </w:pPr>
      <w:bookmarkStart w:id="25" w:name="_Toc882678844"/>
      <w:bookmarkStart w:id="26" w:name="_Toc1293360114"/>
      <w:bookmarkStart w:id="27" w:name="_Toc101255644"/>
      <w:r>
        <w:t>Documentatie kwaliteit</w:t>
      </w:r>
      <w:bookmarkEnd w:id="25"/>
      <w:bookmarkEnd w:id="26"/>
      <w:bookmarkEnd w:id="27"/>
    </w:p>
    <w:p w14:paraId="59943984" w14:textId="3580095A" w:rsidR="00CB7EAC" w:rsidRDefault="002B425F" w:rsidP="00591FCD">
      <w:r>
        <w:t xml:space="preserve">Omdat dit project </w:t>
      </w:r>
      <w:r w:rsidR="000918C6">
        <w:t xml:space="preserve">voor een langere tijd in ontwikkeling gaat zijn (en door verschillende proftaak teams) is het van belang dat de overdraagbaarheid goed is. Eén van de </w:t>
      </w:r>
      <w:r w:rsidR="009A0DC8">
        <w:t xml:space="preserve">opties die helpen om de overdraagbaarheid te </w:t>
      </w:r>
      <w:r w:rsidR="0090241D">
        <w:t xml:space="preserve">verbeteren is om documentatie te schrijven die </w:t>
      </w:r>
      <w:r w:rsidR="00F115A4">
        <w:t xml:space="preserve">duidelijk, straight-to-the-point en </w:t>
      </w:r>
      <w:r w:rsidR="00DE0721">
        <w:t xml:space="preserve">up-to-date is. </w:t>
      </w:r>
      <w:r w:rsidR="00261311">
        <w:t xml:space="preserve">Ook is het belangrijk dat keuzes en </w:t>
      </w:r>
      <w:r w:rsidR="00611508">
        <w:t xml:space="preserve">sourcecode gedocumenteerd </w:t>
      </w:r>
      <w:r w:rsidR="00CB7EAC">
        <w:t>is.</w:t>
      </w:r>
    </w:p>
    <w:p w14:paraId="78EC9ABD" w14:textId="0790C58E" w:rsidR="00A73DA0" w:rsidRDefault="0013206C" w:rsidP="00591FCD">
      <w:r>
        <w:t xml:space="preserve">Alle documentatie van dit project </w:t>
      </w:r>
      <w:r w:rsidR="009A574F">
        <w:t>wordt</w:t>
      </w:r>
      <w:r>
        <w:t xml:space="preserve"> opgeslagen in de </w:t>
      </w:r>
      <w:r w:rsidR="00AB69DC">
        <w:t>publieke OneDrive.</w:t>
      </w:r>
      <w:r w:rsidR="001A44E3">
        <w:t xml:space="preserve"> Alle documentatie heeft dezelfde huisstijl </w:t>
      </w:r>
      <w:r w:rsidR="00C73BF3">
        <w:t xml:space="preserve">en bevat altijd de context van de opdracht. </w:t>
      </w:r>
    </w:p>
    <w:p w14:paraId="05F5982B" w14:textId="6BFAC97E" w:rsidR="1ACD9B36" w:rsidRDefault="00707E91" w:rsidP="1ACD9B36">
      <w:r>
        <w:t>De sourcecode is gedocumenteerd door overal dezelfde code-</w:t>
      </w:r>
      <w:r w:rsidR="009A574F">
        <w:t>stijl</w:t>
      </w:r>
      <w:r>
        <w:t xml:space="preserve"> te gebruiken, </w:t>
      </w:r>
      <w:r w:rsidR="00401BDB">
        <w:t xml:space="preserve">goede functienamen en lastige stukken code met commentaar te beschrijven. </w:t>
      </w:r>
      <w:r w:rsidR="00695FC8">
        <w:t>O</w:t>
      </w:r>
      <w:r w:rsidR="003878FC">
        <w:t>m deze code-</w:t>
      </w:r>
      <w:r w:rsidR="00986B04">
        <w:t>stijl</w:t>
      </w:r>
      <w:r w:rsidR="003878FC">
        <w:t xml:space="preserve"> recht te houden wordt er gebruik gemaakt van Sonar</w:t>
      </w:r>
      <w:r w:rsidR="004C2D98">
        <w:t>Q</w:t>
      </w:r>
      <w:r w:rsidR="003878FC">
        <w:t>ube</w:t>
      </w:r>
      <w:r w:rsidR="1C1DB8F9">
        <w:t>.</w:t>
      </w:r>
      <w:r w:rsidR="00AE357D">
        <w:t xml:space="preserve"> Ook kan code alleen gemerged worden wanneer er minimaal één persoon de pull-request beoordeeld heeft.</w:t>
      </w:r>
    </w:p>
    <w:p w14:paraId="473C1E96" w14:textId="7D7D6A0A" w:rsidR="58940F16" w:rsidRPr="003C036F" w:rsidRDefault="58940F16" w:rsidP="00034BBB">
      <w:pPr>
        <w:pStyle w:val="Kop2"/>
      </w:pPr>
      <w:bookmarkStart w:id="28" w:name="_Toc725095068"/>
      <w:bookmarkStart w:id="29" w:name="_Toc551805825"/>
      <w:bookmarkStart w:id="30" w:name="_Toc101255645"/>
      <w:r>
        <w:t>Ease of use</w:t>
      </w:r>
      <w:bookmarkEnd w:id="28"/>
      <w:bookmarkEnd w:id="29"/>
      <w:bookmarkEnd w:id="30"/>
    </w:p>
    <w:p w14:paraId="1E20EC38" w14:textId="71D81D66" w:rsidR="00E51C51" w:rsidRDefault="58940F16" w:rsidP="00E51C51">
      <w:pPr>
        <w:pStyle w:val="Geenafstand"/>
      </w:pPr>
      <w:r>
        <w:t xml:space="preserve">Bij het uitwerken van het project wordt rekening gehouden met de doelgroep. Omdat deze doelgroep niet altijd veel technische kennis heeft, moet hier rekening mee gehouden worden in </w:t>
      </w:r>
      <w:r w:rsidR="426B58BE">
        <w:t>het</w:t>
      </w:r>
      <w:r>
        <w:t xml:space="preserve"> design van de applicatie en zijn functionaliteiten. Zo </w:t>
      </w:r>
      <w:r w:rsidR="72632206">
        <w:t>wordt er op</w:t>
      </w:r>
      <w:r w:rsidR="002200DC">
        <w:t xml:space="preserve"> </w:t>
      </w:r>
      <w:r w:rsidR="72632206">
        <w:t>gele</w:t>
      </w:r>
      <w:r w:rsidR="002200DC">
        <w:t>t</w:t>
      </w:r>
      <w:r w:rsidR="72632206">
        <w:t xml:space="preserve"> dat er niet al te </w:t>
      </w:r>
      <w:r w:rsidR="00B55E51">
        <w:t>vaak klikken</w:t>
      </w:r>
      <w:r w:rsidR="00DD3195">
        <w:t xml:space="preserve"> </w:t>
      </w:r>
      <w:r w:rsidR="72632206">
        <w:t xml:space="preserve">nodig zijn om een bepaalde functionaliteit aan te roepen. </w:t>
      </w:r>
      <w:r w:rsidR="00BB30B0">
        <w:t xml:space="preserve">De acties moeten zo duidelijk mogelijk zijn </w:t>
      </w:r>
      <w:r w:rsidR="003E0EA1">
        <w:t xml:space="preserve">met zo min mogelijk woorden, en er zal </w:t>
      </w:r>
      <w:r w:rsidR="005E04E6">
        <w:t xml:space="preserve">ook geen informatie-overflow </w:t>
      </w:r>
      <w:r w:rsidR="00BC7040">
        <w:t xml:space="preserve">mogen zijn. Extra informatie voor zij die het willen, zal </w:t>
      </w:r>
      <w:r w:rsidR="00497E06">
        <w:t xml:space="preserve">bereikbaar zijn binnen </w:t>
      </w:r>
      <w:r w:rsidR="0087624E">
        <w:t xml:space="preserve">verschillende opties. </w:t>
      </w:r>
      <w:r w:rsidR="72632206">
        <w:t xml:space="preserve">Daarnaast </w:t>
      </w:r>
      <w:r w:rsidR="1288F8EE">
        <w:t>wordt erop gelet dat pagina's niet te onoverzichtelijk worden voor gebruikers. In een later stadium zal dit</w:t>
      </w:r>
      <w:r w:rsidR="00BB30B0">
        <w:t xml:space="preserve"> dan</w:t>
      </w:r>
      <w:r w:rsidR="1288F8EE">
        <w:t xml:space="preserve"> ook getest worden door mensen met minder technische kennis.</w:t>
      </w:r>
    </w:p>
    <w:p w14:paraId="7AE77CA3" w14:textId="77777777" w:rsidR="009A3BAB" w:rsidRDefault="009A3BAB" w:rsidP="00E51C51">
      <w:pPr>
        <w:pStyle w:val="Geenafstand"/>
      </w:pPr>
    </w:p>
    <w:p w14:paraId="4ABDE1BF" w14:textId="3BFC9523" w:rsidR="4021E9CF" w:rsidRDefault="00DE3E31" w:rsidP="009A3BAB">
      <w:pPr>
        <w:pStyle w:val="Kop2"/>
      </w:pPr>
      <w:bookmarkStart w:id="31" w:name="_Toc719193778"/>
      <w:bookmarkStart w:id="32" w:name="_Toc418789456"/>
      <w:bookmarkStart w:id="33" w:name="_Toc101255646"/>
      <w:r>
        <w:t>Schaalbaarheid</w:t>
      </w:r>
      <w:bookmarkEnd w:id="31"/>
      <w:bookmarkEnd w:id="32"/>
      <w:bookmarkEnd w:id="33"/>
    </w:p>
    <w:p w14:paraId="494F21BB" w14:textId="0AECD28F" w:rsidR="00AC3190" w:rsidRPr="009A3BAB" w:rsidRDefault="00171AAE">
      <w:r>
        <w:t>Een leerdoel in dit project is om software de bouwen die goed schaalbaar en uitbreidbaar is.</w:t>
      </w:r>
      <w:r w:rsidR="007C36D1">
        <w:t xml:space="preserve"> </w:t>
      </w:r>
      <w:r w:rsidR="006A51D3">
        <w:t xml:space="preserve"> </w:t>
      </w:r>
      <w:r>
        <w:br w:type="page"/>
      </w:r>
    </w:p>
    <w:p w14:paraId="4D455449" w14:textId="55DF07B1" w:rsidR="5ED845DF" w:rsidRPr="00C112B4" w:rsidRDefault="4F073593" w:rsidP="5ED845DF">
      <w:pPr>
        <w:pStyle w:val="Kop1"/>
        <w:rPr>
          <w:rFonts w:ascii="Calibri Light" w:eastAsia="Yu Gothic Light" w:hAnsi="Calibri Light" w:cs="Times New Roman"/>
        </w:rPr>
      </w:pPr>
      <w:bookmarkStart w:id="34" w:name="_Toc1585367000"/>
      <w:bookmarkStart w:id="35" w:name="_Toc1460943518"/>
      <w:bookmarkStart w:id="36" w:name="_Toc101255647"/>
      <w:r>
        <w:lastRenderedPageBreak/>
        <w:t>Use case</w:t>
      </w:r>
      <w:bookmarkEnd w:id="34"/>
      <w:bookmarkEnd w:id="35"/>
      <w:bookmarkEnd w:id="36"/>
    </w:p>
    <w:tbl>
      <w:tblPr>
        <w:tblW w:w="8985" w:type="dxa"/>
        <w:tblInd w:w="90" w:type="dxa"/>
        <w:tblLayout w:type="fixed"/>
        <w:tblLook w:val="04A0" w:firstRow="1" w:lastRow="0" w:firstColumn="1" w:lastColumn="0" w:noHBand="0" w:noVBand="1"/>
      </w:tblPr>
      <w:tblGrid>
        <w:gridCol w:w="1885"/>
        <w:gridCol w:w="7100"/>
      </w:tblGrid>
      <w:tr w:rsidR="48BEDD8E" w14:paraId="34C56C6B" w14:textId="77777777" w:rsidTr="002111A0">
        <w:tc>
          <w:tcPr>
            <w:tcW w:w="1885" w:type="dxa"/>
            <w:tcBorders>
              <w:top w:val="single" w:sz="8" w:space="0" w:color="auto"/>
              <w:left w:val="single" w:sz="8" w:space="0" w:color="auto"/>
              <w:bottom w:val="single" w:sz="8" w:space="0" w:color="auto"/>
              <w:right w:val="single" w:sz="8" w:space="0" w:color="auto"/>
            </w:tcBorders>
          </w:tcPr>
          <w:p w14:paraId="7E6BEFB5" w14:textId="6E6685E4"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 xml:space="preserve">Naam </w:t>
            </w:r>
            <w:r w:rsidRPr="01BD21E1">
              <w:rPr>
                <w:rFonts w:ascii="Calibri" w:eastAsia="Calibri" w:hAnsi="Calibri" w:cs="Calibri"/>
                <w:sz w:val="20"/>
                <w:szCs w:val="20"/>
              </w:rPr>
              <w:t xml:space="preserve">   </w:t>
            </w:r>
          </w:p>
        </w:tc>
        <w:tc>
          <w:tcPr>
            <w:tcW w:w="7100" w:type="dxa"/>
            <w:tcBorders>
              <w:top w:val="single" w:sz="8" w:space="0" w:color="auto"/>
              <w:left w:val="single" w:sz="8" w:space="0" w:color="auto"/>
              <w:bottom w:val="single" w:sz="8" w:space="0" w:color="auto"/>
              <w:right w:val="single" w:sz="8" w:space="0" w:color="auto"/>
            </w:tcBorders>
          </w:tcPr>
          <w:p w14:paraId="06AF0D5F" w14:textId="6E7EA012"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UC01: Account aanmaken   </w:t>
            </w:r>
          </w:p>
        </w:tc>
      </w:tr>
      <w:tr w:rsidR="48BEDD8E" w14:paraId="2946AA20" w14:textId="77777777" w:rsidTr="002111A0">
        <w:tc>
          <w:tcPr>
            <w:tcW w:w="1885" w:type="dxa"/>
            <w:tcBorders>
              <w:top w:val="single" w:sz="8" w:space="0" w:color="auto"/>
              <w:left w:val="single" w:sz="8" w:space="0" w:color="auto"/>
              <w:bottom w:val="single" w:sz="8" w:space="0" w:color="auto"/>
              <w:right w:val="single" w:sz="8" w:space="0" w:color="auto"/>
            </w:tcBorders>
          </w:tcPr>
          <w:p w14:paraId="7C5FFC9B" w14:textId="49CF2B91"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100" w:type="dxa"/>
            <w:tcBorders>
              <w:top w:val="single" w:sz="8" w:space="0" w:color="auto"/>
              <w:left w:val="single" w:sz="8" w:space="0" w:color="auto"/>
              <w:bottom w:val="single" w:sz="8" w:space="0" w:color="auto"/>
              <w:right w:val="single" w:sz="8" w:space="0" w:color="auto"/>
            </w:tcBorders>
          </w:tcPr>
          <w:p w14:paraId="3D2C348E" w14:textId="1F3431A8"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FR-09</w:t>
            </w:r>
          </w:p>
        </w:tc>
      </w:tr>
      <w:tr w:rsidR="48BEDD8E" w14:paraId="0F36E826" w14:textId="77777777" w:rsidTr="002111A0">
        <w:tc>
          <w:tcPr>
            <w:tcW w:w="1885" w:type="dxa"/>
            <w:tcBorders>
              <w:top w:val="single" w:sz="8" w:space="0" w:color="auto"/>
              <w:left w:val="single" w:sz="8" w:space="0" w:color="auto"/>
              <w:bottom w:val="single" w:sz="8" w:space="0" w:color="auto"/>
              <w:right w:val="single" w:sz="8" w:space="0" w:color="auto"/>
            </w:tcBorders>
          </w:tcPr>
          <w:p w14:paraId="0CC8EFEB" w14:textId="4961A43C"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100" w:type="dxa"/>
            <w:tcBorders>
              <w:top w:val="single" w:sz="8" w:space="0" w:color="auto"/>
              <w:left w:val="single" w:sz="8" w:space="0" w:color="auto"/>
              <w:bottom w:val="single" w:sz="8" w:space="0" w:color="auto"/>
              <w:right w:val="single" w:sz="8" w:space="0" w:color="auto"/>
            </w:tcBorders>
          </w:tcPr>
          <w:p w14:paraId="64AC59E3" w14:textId="09720D8A"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De actor wil een account aanmaken   </w:t>
            </w:r>
          </w:p>
        </w:tc>
      </w:tr>
      <w:tr w:rsidR="48BEDD8E" w14:paraId="27DC3D04" w14:textId="77777777" w:rsidTr="002111A0">
        <w:tc>
          <w:tcPr>
            <w:tcW w:w="1885" w:type="dxa"/>
            <w:tcBorders>
              <w:top w:val="single" w:sz="8" w:space="0" w:color="auto"/>
              <w:left w:val="single" w:sz="8" w:space="0" w:color="auto"/>
              <w:bottom w:val="single" w:sz="8" w:space="0" w:color="auto"/>
              <w:right w:val="single" w:sz="8" w:space="0" w:color="auto"/>
            </w:tcBorders>
          </w:tcPr>
          <w:p w14:paraId="0E5DAAE1" w14:textId="71A0EBFD"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100" w:type="dxa"/>
            <w:tcBorders>
              <w:top w:val="single" w:sz="8" w:space="0" w:color="auto"/>
              <w:left w:val="single" w:sz="8" w:space="0" w:color="auto"/>
              <w:bottom w:val="single" w:sz="8" w:space="0" w:color="auto"/>
              <w:right w:val="single" w:sz="8" w:space="0" w:color="auto"/>
            </w:tcBorders>
          </w:tcPr>
          <w:p w14:paraId="7CE71284" w14:textId="43A1F6A0"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Gast</w:t>
            </w:r>
          </w:p>
        </w:tc>
      </w:tr>
      <w:tr w:rsidR="48BEDD8E" w14:paraId="4D20FCCB" w14:textId="77777777" w:rsidTr="002111A0">
        <w:tc>
          <w:tcPr>
            <w:tcW w:w="1885" w:type="dxa"/>
            <w:tcBorders>
              <w:top w:val="single" w:sz="8" w:space="0" w:color="auto"/>
              <w:left w:val="single" w:sz="8" w:space="0" w:color="auto"/>
              <w:bottom w:val="single" w:sz="8" w:space="0" w:color="auto"/>
              <w:right w:val="single" w:sz="8" w:space="0" w:color="auto"/>
            </w:tcBorders>
          </w:tcPr>
          <w:p w14:paraId="2FABCE0E" w14:textId="78C325C7"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100" w:type="dxa"/>
            <w:tcBorders>
              <w:top w:val="single" w:sz="8" w:space="0" w:color="auto"/>
              <w:left w:val="single" w:sz="8" w:space="0" w:color="auto"/>
              <w:bottom w:val="single" w:sz="8" w:space="0" w:color="auto"/>
              <w:right w:val="single" w:sz="8" w:space="0" w:color="auto"/>
            </w:tcBorders>
          </w:tcPr>
          <w:p w14:paraId="65138E47" w14:textId="254CCD49"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De actor is ingelogd   </w:t>
            </w:r>
          </w:p>
        </w:tc>
      </w:tr>
      <w:tr w:rsidR="48BEDD8E" w14:paraId="02DF53D1" w14:textId="77777777" w:rsidTr="002111A0">
        <w:tc>
          <w:tcPr>
            <w:tcW w:w="1885" w:type="dxa"/>
            <w:tcBorders>
              <w:top w:val="single" w:sz="8" w:space="0" w:color="auto"/>
              <w:left w:val="single" w:sz="8" w:space="0" w:color="auto"/>
              <w:bottom w:val="single" w:sz="8" w:space="0" w:color="auto"/>
              <w:right w:val="single" w:sz="8" w:space="0" w:color="auto"/>
            </w:tcBorders>
          </w:tcPr>
          <w:p w14:paraId="27196D82" w14:textId="0252BE40"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100" w:type="dxa"/>
            <w:tcBorders>
              <w:top w:val="single" w:sz="8" w:space="0" w:color="auto"/>
              <w:left w:val="single" w:sz="8" w:space="0" w:color="auto"/>
              <w:bottom w:val="single" w:sz="8" w:space="0" w:color="auto"/>
              <w:right w:val="single" w:sz="8" w:space="0" w:color="auto"/>
            </w:tcBorders>
          </w:tcPr>
          <w:p w14:paraId="0A6C5311" w14:textId="477D9B0F" w:rsidR="48BEDD8E" w:rsidRDefault="48BEDD8E" w:rsidP="01BD21E1">
            <w:pPr>
              <w:pStyle w:val="Lijstalinea"/>
              <w:numPr>
                <w:ilvl w:val="0"/>
                <w:numId w:val="15"/>
              </w:numPr>
              <w:spacing w:line="257" w:lineRule="auto"/>
              <w:rPr>
                <w:rFonts w:eastAsiaTheme="minorEastAsia"/>
                <w:sz w:val="20"/>
                <w:szCs w:val="20"/>
              </w:rPr>
            </w:pPr>
            <w:r w:rsidRPr="01BD21E1">
              <w:rPr>
                <w:sz w:val="20"/>
                <w:szCs w:val="20"/>
              </w:rPr>
              <w:t xml:space="preserve">De actor wil een account aanmaken. </w:t>
            </w:r>
          </w:p>
          <w:p w14:paraId="0350A5DE" w14:textId="0D55ED63" w:rsidR="48BEDD8E" w:rsidRDefault="48BEDD8E" w:rsidP="01BD21E1">
            <w:pPr>
              <w:pStyle w:val="Lijstalinea"/>
              <w:numPr>
                <w:ilvl w:val="0"/>
                <w:numId w:val="15"/>
              </w:numPr>
              <w:spacing w:line="257" w:lineRule="auto"/>
              <w:rPr>
                <w:rFonts w:eastAsiaTheme="minorEastAsia"/>
                <w:sz w:val="20"/>
                <w:szCs w:val="20"/>
              </w:rPr>
            </w:pPr>
            <w:r w:rsidRPr="01BD21E1">
              <w:rPr>
                <w:sz w:val="20"/>
                <w:szCs w:val="20"/>
              </w:rPr>
              <w:t xml:space="preserve">Het systeem vraagt naar de gegevens om een account te maken. </w:t>
            </w:r>
          </w:p>
          <w:p w14:paraId="64874FDF" w14:textId="5883378C" w:rsidR="48BEDD8E" w:rsidRDefault="48BEDD8E" w:rsidP="01BD21E1">
            <w:pPr>
              <w:pStyle w:val="Lijstalinea"/>
              <w:numPr>
                <w:ilvl w:val="0"/>
                <w:numId w:val="15"/>
              </w:numPr>
              <w:spacing w:line="257" w:lineRule="auto"/>
              <w:rPr>
                <w:rFonts w:eastAsiaTheme="minorEastAsia"/>
                <w:sz w:val="20"/>
                <w:szCs w:val="20"/>
              </w:rPr>
            </w:pPr>
            <w:r w:rsidRPr="01BD21E1">
              <w:rPr>
                <w:sz w:val="20"/>
                <w:szCs w:val="20"/>
              </w:rPr>
              <w:t xml:space="preserve">De actor voert de gevraagde gegevens in </w:t>
            </w:r>
          </w:p>
          <w:p w14:paraId="0088D23C" w14:textId="312E1A74" w:rsidR="48BEDD8E" w:rsidRDefault="48BEDD8E" w:rsidP="01BD21E1">
            <w:pPr>
              <w:pStyle w:val="Lijstalinea"/>
              <w:numPr>
                <w:ilvl w:val="0"/>
                <w:numId w:val="15"/>
              </w:numPr>
              <w:spacing w:line="257" w:lineRule="auto"/>
              <w:rPr>
                <w:rFonts w:eastAsiaTheme="minorEastAsia"/>
                <w:sz w:val="20"/>
                <w:szCs w:val="20"/>
              </w:rPr>
            </w:pPr>
            <w:r w:rsidRPr="01BD21E1">
              <w:rPr>
                <w:sz w:val="20"/>
                <w:szCs w:val="20"/>
              </w:rPr>
              <w:t xml:space="preserve">Het systeem controleert de gegevens [1] </w:t>
            </w:r>
          </w:p>
          <w:p w14:paraId="790567EE" w14:textId="76657318" w:rsidR="48BEDD8E" w:rsidRDefault="48BEDD8E" w:rsidP="01BD21E1">
            <w:pPr>
              <w:pStyle w:val="Lijstalinea"/>
              <w:numPr>
                <w:ilvl w:val="0"/>
                <w:numId w:val="15"/>
              </w:numPr>
              <w:spacing w:line="257" w:lineRule="auto"/>
              <w:rPr>
                <w:rFonts w:eastAsiaTheme="minorEastAsia"/>
                <w:sz w:val="20"/>
                <w:szCs w:val="20"/>
              </w:rPr>
            </w:pPr>
            <w:r w:rsidRPr="01BD21E1">
              <w:rPr>
                <w:sz w:val="20"/>
                <w:szCs w:val="20"/>
              </w:rPr>
              <w:t>Het systeem maakt een account aan.</w:t>
            </w:r>
          </w:p>
        </w:tc>
      </w:tr>
      <w:tr w:rsidR="48BEDD8E" w14:paraId="32D7EADA" w14:textId="77777777" w:rsidTr="002111A0">
        <w:tc>
          <w:tcPr>
            <w:tcW w:w="1885" w:type="dxa"/>
            <w:tcBorders>
              <w:top w:val="single" w:sz="8" w:space="0" w:color="auto"/>
              <w:left w:val="single" w:sz="8" w:space="0" w:color="auto"/>
              <w:bottom w:val="single" w:sz="8" w:space="0" w:color="auto"/>
              <w:right w:val="single" w:sz="8" w:space="0" w:color="auto"/>
            </w:tcBorders>
          </w:tcPr>
          <w:p w14:paraId="07762A3F" w14:textId="7C1855CE"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100" w:type="dxa"/>
            <w:tcBorders>
              <w:top w:val="single" w:sz="8" w:space="0" w:color="auto"/>
              <w:left w:val="single" w:sz="8" w:space="0" w:color="auto"/>
              <w:bottom w:val="single" w:sz="8" w:space="0" w:color="auto"/>
              <w:right w:val="single" w:sz="8" w:space="0" w:color="auto"/>
            </w:tcBorders>
          </w:tcPr>
          <w:p w14:paraId="6993C442" w14:textId="0A15B2E6"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1. De ingevoerde gegevens zijn al in gebruik, ga terug naar stap 3   </w:t>
            </w:r>
          </w:p>
        </w:tc>
      </w:tr>
      <w:tr w:rsidR="48BEDD8E" w14:paraId="635FFAD8" w14:textId="77777777" w:rsidTr="002111A0">
        <w:tc>
          <w:tcPr>
            <w:tcW w:w="1885" w:type="dxa"/>
            <w:tcBorders>
              <w:top w:val="single" w:sz="8" w:space="0" w:color="auto"/>
              <w:left w:val="single" w:sz="8" w:space="0" w:color="auto"/>
              <w:bottom w:val="single" w:sz="8" w:space="0" w:color="auto"/>
              <w:right w:val="single" w:sz="8" w:space="0" w:color="auto"/>
            </w:tcBorders>
          </w:tcPr>
          <w:p w14:paraId="12884014" w14:textId="6E35961A"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100" w:type="dxa"/>
            <w:tcBorders>
              <w:top w:val="single" w:sz="8" w:space="0" w:color="auto"/>
              <w:left w:val="single" w:sz="8" w:space="0" w:color="auto"/>
              <w:bottom w:val="single" w:sz="8" w:space="0" w:color="auto"/>
              <w:right w:val="single" w:sz="8" w:space="0" w:color="auto"/>
            </w:tcBorders>
          </w:tcPr>
          <w:p w14:paraId="413D16B9" w14:textId="0DE5248D"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Een nieuw account is aangemaakt en de actor wordt doorverwezen naar de inlogpagina.</w:t>
            </w:r>
          </w:p>
        </w:tc>
      </w:tr>
    </w:tbl>
    <w:p w14:paraId="361BB9EA" w14:textId="6C8C82D2" w:rsidR="002B4763" w:rsidRDefault="48BEDD8E" w:rsidP="01BD21E1">
      <w:pPr>
        <w:rPr>
          <w:rFonts w:ascii="Segoe UI" w:eastAsia="Segoe UI" w:hAnsi="Segoe UI" w:cs="Segoe UI"/>
          <w:sz w:val="20"/>
          <w:szCs w:val="20"/>
        </w:rPr>
      </w:pPr>
      <w:r w:rsidRPr="01BD21E1">
        <w:rPr>
          <w:rFonts w:ascii="Segoe UI" w:eastAsia="Segoe UI" w:hAnsi="Segoe UI" w:cs="Segoe UI"/>
          <w:sz w:val="20"/>
          <w:szCs w:val="20"/>
        </w:rPr>
        <w:t xml:space="preserve"> </w:t>
      </w:r>
    </w:p>
    <w:tbl>
      <w:tblPr>
        <w:tblW w:w="8985" w:type="dxa"/>
        <w:tblInd w:w="90" w:type="dxa"/>
        <w:tblLayout w:type="fixed"/>
        <w:tblLook w:val="04A0" w:firstRow="1" w:lastRow="0" w:firstColumn="1" w:lastColumn="0" w:noHBand="0" w:noVBand="1"/>
      </w:tblPr>
      <w:tblGrid>
        <w:gridCol w:w="1885"/>
        <w:gridCol w:w="7100"/>
      </w:tblGrid>
      <w:tr w:rsidR="48BEDD8E" w14:paraId="5E376154"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814962" w14:textId="17732701"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Naam</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E57D96" w14:textId="08A8D574"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UC02: Inloggen   </w:t>
            </w:r>
          </w:p>
        </w:tc>
      </w:tr>
      <w:tr w:rsidR="48BEDD8E" w14:paraId="20960925"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96A795" w14:textId="581BD5D6"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00D52" w14:textId="3FE523C4"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FR-03</w:t>
            </w:r>
          </w:p>
        </w:tc>
      </w:tr>
      <w:tr w:rsidR="48BEDD8E" w14:paraId="65014037"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EF90A7" w14:textId="6B27AC8F"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E89B87" w14:textId="78C35870"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De actor wil kunnen inloggen</w:t>
            </w:r>
          </w:p>
        </w:tc>
      </w:tr>
      <w:tr w:rsidR="48BEDD8E" w14:paraId="600BB74B"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BD106A" w14:textId="08BF5D89"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CFF502" w14:textId="7D2719FB"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Gebruiker, Admin   </w:t>
            </w:r>
          </w:p>
        </w:tc>
      </w:tr>
      <w:tr w:rsidR="48BEDD8E" w14:paraId="685C30DA"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B13BA0" w14:textId="61F535EA"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59BEB5" w14:textId="6D0BB5AF"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Er zijn bestaande admin en gebruiker accounts (…)   </w:t>
            </w:r>
          </w:p>
        </w:tc>
      </w:tr>
      <w:tr w:rsidR="48BEDD8E" w14:paraId="053C341B"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F1FF6F" w14:textId="3B8D30B9"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0E87A7" w14:textId="3DE72A86" w:rsidR="48BEDD8E" w:rsidRDefault="48BEDD8E" w:rsidP="01BD21E1">
            <w:pPr>
              <w:pStyle w:val="Lijstalinea"/>
              <w:numPr>
                <w:ilvl w:val="0"/>
                <w:numId w:val="14"/>
              </w:numPr>
              <w:rPr>
                <w:rFonts w:eastAsiaTheme="minorEastAsia"/>
                <w:sz w:val="20"/>
                <w:szCs w:val="20"/>
              </w:rPr>
            </w:pPr>
            <w:r w:rsidRPr="01BD21E1">
              <w:rPr>
                <w:sz w:val="20"/>
                <w:szCs w:val="20"/>
              </w:rPr>
              <w:t xml:space="preserve">De actor wil inloggen. </w:t>
            </w:r>
          </w:p>
          <w:p w14:paraId="05A3D15A" w14:textId="129E1FE5" w:rsidR="48BEDD8E" w:rsidRDefault="48BEDD8E" w:rsidP="01BD21E1">
            <w:pPr>
              <w:pStyle w:val="Lijstalinea"/>
              <w:numPr>
                <w:ilvl w:val="0"/>
                <w:numId w:val="14"/>
              </w:numPr>
              <w:rPr>
                <w:rFonts w:eastAsiaTheme="minorEastAsia"/>
                <w:sz w:val="20"/>
                <w:szCs w:val="20"/>
              </w:rPr>
            </w:pPr>
            <w:r w:rsidRPr="01BD21E1">
              <w:rPr>
                <w:sz w:val="20"/>
                <w:szCs w:val="20"/>
              </w:rPr>
              <w:t xml:space="preserve">Het systeem vraagt naar de gegevens om in te loggen. </w:t>
            </w:r>
          </w:p>
          <w:p w14:paraId="76B52BC3" w14:textId="7BD6119F" w:rsidR="48BEDD8E" w:rsidRDefault="48BEDD8E" w:rsidP="01BD21E1">
            <w:pPr>
              <w:pStyle w:val="Lijstalinea"/>
              <w:numPr>
                <w:ilvl w:val="0"/>
                <w:numId w:val="14"/>
              </w:numPr>
              <w:rPr>
                <w:rFonts w:eastAsiaTheme="minorEastAsia"/>
                <w:sz w:val="20"/>
                <w:szCs w:val="20"/>
              </w:rPr>
            </w:pPr>
            <w:r w:rsidRPr="01BD21E1">
              <w:rPr>
                <w:sz w:val="20"/>
                <w:szCs w:val="20"/>
              </w:rPr>
              <w:t xml:space="preserve">De actor vult zijn/haar inloggegevens in. </w:t>
            </w:r>
          </w:p>
          <w:p w14:paraId="5810E21B" w14:textId="2B04631B" w:rsidR="48BEDD8E" w:rsidRDefault="48BEDD8E" w:rsidP="01BD21E1">
            <w:pPr>
              <w:pStyle w:val="Lijstalinea"/>
              <w:numPr>
                <w:ilvl w:val="0"/>
                <w:numId w:val="14"/>
              </w:numPr>
              <w:rPr>
                <w:rFonts w:eastAsiaTheme="minorEastAsia"/>
                <w:sz w:val="20"/>
                <w:szCs w:val="20"/>
              </w:rPr>
            </w:pPr>
            <w:r w:rsidRPr="01BD21E1">
              <w:rPr>
                <w:sz w:val="20"/>
                <w:szCs w:val="20"/>
              </w:rPr>
              <w:t xml:space="preserve">Het systeem controleert de ingevulde gegevens.[1] </w:t>
            </w:r>
          </w:p>
          <w:p w14:paraId="5F579AD2" w14:textId="46349EC4" w:rsidR="48BEDD8E" w:rsidRDefault="48BEDD8E" w:rsidP="01BD21E1">
            <w:pPr>
              <w:pStyle w:val="Lijstalinea"/>
              <w:numPr>
                <w:ilvl w:val="0"/>
                <w:numId w:val="14"/>
              </w:numPr>
              <w:spacing w:line="257" w:lineRule="auto"/>
              <w:rPr>
                <w:rFonts w:eastAsiaTheme="minorEastAsia"/>
                <w:sz w:val="20"/>
                <w:szCs w:val="20"/>
              </w:rPr>
            </w:pPr>
            <w:r w:rsidRPr="01BD21E1">
              <w:rPr>
                <w:sz w:val="20"/>
                <w:szCs w:val="20"/>
              </w:rPr>
              <w:t>De actor is ingelogd in zijn/haar account.</w:t>
            </w:r>
          </w:p>
        </w:tc>
      </w:tr>
      <w:tr w:rsidR="48BEDD8E" w14:paraId="715DFA38"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6111C" w14:textId="4F50DED3"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3733A2" w14:textId="2CB908EF"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1. De actor heeft een onjuiste inloggegevens ingevoerd, terug naar stap 1   </w:t>
            </w:r>
          </w:p>
        </w:tc>
      </w:tr>
      <w:tr w:rsidR="48BEDD8E" w14:paraId="6937373A"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E8317C" w14:textId="59F48AA0"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3A4C6C" w14:textId="64434BCA"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Het systeem logt de actor normaal in, als admin codes zijn ingevoerd verwijst het door naar de admin pagina.   </w:t>
            </w:r>
          </w:p>
        </w:tc>
      </w:tr>
    </w:tbl>
    <w:p w14:paraId="0C26C593" w14:textId="4E92557C" w:rsidR="002B4763" w:rsidRDefault="48BEDD8E" w:rsidP="01BD21E1">
      <w:pPr>
        <w:spacing w:line="257" w:lineRule="auto"/>
        <w:rPr>
          <w:rFonts w:ascii="Calibri Light" w:eastAsia="Calibri Light" w:hAnsi="Calibri Light" w:cs="Calibri Light"/>
          <w:color w:val="2F5496" w:themeColor="accent1" w:themeShade="BF"/>
          <w:sz w:val="20"/>
          <w:szCs w:val="20"/>
        </w:rPr>
      </w:pPr>
      <w:r w:rsidRPr="01BD21E1">
        <w:rPr>
          <w:rFonts w:ascii="Calibri Light" w:eastAsia="Calibri Light" w:hAnsi="Calibri Light" w:cs="Calibri Light"/>
          <w:color w:val="2F5496" w:themeColor="accent1" w:themeShade="BF"/>
          <w:sz w:val="20"/>
          <w:szCs w:val="20"/>
        </w:rPr>
        <w:t xml:space="preserve"> </w:t>
      </w:r>
    </w:p>
    <w:p w14:paraId="1B32A7E4" w14:textId="77777777" w:rsidR="00FA2F86" w:rsidRDefault="00FA2F86">
      <w:r>
        <w:br w:type="page"/>
      </w:r>
    </w:p>
    <w:tbl>
      <w:tblPr>
        <w:tblW w:w="8985" w:type="dxa"/>
        <w:tblInd w:w="90" w:type="dxa"/>
        <w:tblLayout w:type="fixed"/>
        <w:tblLook w:val="04A0" w:firstRow="1" w:lastRow="0" w:firstColumn="1" w:lastColumn="0" w:noHBand="0" w:noVBand="1"/>
      </w:tblPr>
      <w:tblGrid>
        <w:gridCol w:w="1885"/>
        <w:gridCol w:w="7100"/>
      </w:tblGrid>
      <w:tr w:rsidR="48BEDD8E" w14:paraId="18C46D18"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DF0642" w14:textId="557F998D"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lastRenderedPageBreak/>
              <w:t>Naam</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2231CD" w14:textId="249919B3"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UC03: Uitloggen   </w:t>
            </w:r>
          </w:p>
        </w:tc>
      </w:tr>
      <w:tr w:rsidR="48BEDD8E" w14:paraId="760965CC"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E129D2" w14:textId="266A2844"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3AC987" w14:textId="238BE45D"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FR-04</w:t>
            </w:r>
          </w:p>
        </w:tc>
      </w:tr>
      <w:tr w:rsidR="48BEDD8E" w14:paraId="675A5213"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3CEAC9" w14:textId="3E4933C2"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13D290" w14:textId="17E04EE5"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De actor wil kunnen uitloggen</w:t>
            </w:r>
          </w:p>
        </w:tc>
      </w:tr>
      <w:tr w:rsidR="48BEDD8E" w14:paraId="6B5E07F4"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CBC8E4" w14:textId="311C21B5"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7CE510" w14:textId="759328F1"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Gebruiker, Admin   </w:t>
            </w:r>
          </w:p>
        </w:tc>
      </w:tr>
      <w:tr w:rsidR="48BEDD8E" w14:paraId="61B659DB"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5F9D07" w14:textId="1722A309"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1B1348" w14:textId="6BEEA899"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De actor is ingelogd       </w:t>
            </w:r>
          </w:p>
        </w:tc>
      </w:tr>
      <w:tr w:rsidR="48BEDD8E" w14:paraId="0EC7D209"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3A3D10" w14:textId="0E4E2E6F"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E8540E" w14:textId="055B873D" w:rsidR="48BEDD8E" w:rsidRDefault="48BEDD8E" w:rsidP="01BD21E1">
            <w:pPr>
              <w:pStyle w:val="Lijstalinea"/>
              <w:numPr>
                <w:ilvl w:val="0"/>
                <w:numId w:val="13"/>
              </w:numPr>
              <w:rPr>
                <w:rFonts w:eastAsiaTheme="minorEastAsia"/>
                <w:sz w:val="20"/>
                <w:szCs w:val="20"/>
              </w:rPr>
            </w:pPr>
            <w:r w:rsidRPr="01BD21E1">
              <w:rPr>
                <w:sz w:val="20"/>
                <w:szCs w:val="20"/>
              </w:rPr>
              <w:t>De actor wil uitloggen.</w:t>
            </w:r>
          </w:p>
          <w:p w14:paraId="1964C4F9" w14:textId="43226082" w:rsidR="48BEDD8E" w:rsidRDefault="48BEDD8E" w:rsidP="01BD21E1">
            <w:pPr>
              <w:pStyle w:val="Lijstalinea"/>
              <w:numPr>
                <w:ilvl w:val="0"/>
                <w:numId w:val="13"/>
              </w:numPr>
              <w:rPr>
                <w:rFonts w:eastAsiaTheme="minorEastAsia"/>
                <w:sz w:val="20"/>
                <w:szCs w:val="20"/>
              </w:rPr>
            </w:pPr>
            <w:r w:rsidRPr="01BD21E1">
              <w:rPr>
                <w:sz w:val="20"/>
                <w:szCs w:val="20"/>
              </w:rPr>
              <w:t>Het systeem log</w:t>
            </w:r>
            <w:r w:rsidR="002111A0">
              <w:rPr>
                <w:sz w:val="20"/>
                <w:szCs w:val="20"/>
              </w:rPr>
              <w:t>t</w:t>
            </w:r>
            <w:r w:rsidRPr="01BD21E1">
              <w:rPr>
                <w:sz w:val="20"/>
                <w:szCs w:val="20"/>
              </w:rPr>
              <w:t xml:space="preserve"> de gebruiker uit. </w:t>
            </w:r>
          </w:p>
          <w:p w14:paraId="3D578332" w14:textId="44E8EB0B" w:rsidR="48BEDD8E" w:rsidRDefault="48BEDD8E" w:rsidP="01BD21E1">
            <w:pPr>
              <w:pStyle w:val="Lijstalinea"/>
              <w:numPr>
                <w:ilvl w:val="0"/>
                <w:numId w:val="13"/>
              </w:numPr>
              <w:spacing w:line="257" w:lineRule="auto"/>
              <w:rPr>
                <w:rFonts w:eastAsiaTheme="minorEastAsia"/>
                <w:sz w:val="20"/>
                <w:szCs w:val="20"/>
              </w:rPr>
            </w:pPr>
            <w:r w:rsidRPr="01BD21E1">
              <w:rPr>
                <w:sz w:val="20"/>
                <w:szCs w:val="20"/>
              </w:rPr>
              <w:t>De actor is uitgelogd.</w:t>
            </w:r>
          </w:p>
        </w:tc>
      </w:tr>
      <w:tr w:rsidR="48BEDD8E" w14:paraId="46A13F54"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ACB611" w14:textId="6BF62BC4"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823CC3" w14:textId="3E07D5CC" w:rsidR="48BEDD8E" w:rsidRDefault="48BEDD8E" w:rsidP="01BD21E1">
            <w:pPr>
              <w:rPr>
                <w:sz w:val="20"/>
                <w:szCs w:val="20"/>
              </w:rPr>
            </w:pPr>
          </w:p>
        </w:tc>
      </w:tr>
      <w:tr w:rsidR="48BEDD8E" w14:paraId="1FD31AB0"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E761BC" w14:textId="3DA6EBC8"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E53EC" w14:textId="77777777" w:rsidR="00C112B4" w:rsidRDefault="48BEDD8E" w:rsidP="01BD21E1">
            <w:pPr>
              <w:rPr>
                <w:rFonts w:ascii="Calibri" w:eastAsia="Calibri" w:hAnsi="Calibri" w:cs="Calibri"/>
                <w:sz w:val="20"/>
                <w:szCs w:val="20"/>
              </w:rPr>
            </w:pPr>
            <w:r w:rsidRPr="01BD21E1">
              <w:rPr>
                <w:rFonts w:ascii="Calibri" w:eastAsia="Calibri" w:hAnsi="Calibri" w:cs="Calibri"/>
                <w:sz w:val="20"/>
                <w:szCs w:val="20"/>
              </w:rPr>
              <w:t>De actor is uitgelogd en wordt doorverwezen naar de hoofdpagin</w:t>
            </w:r>
            <w:r w:rsidR="56549B9A" w:rsidRPr="01BD21E1">
              <w:rPr>
                <w:rFonts w:ascii="Calibri" w:eastAsia="Calibri" w:hAnsi="Calibri" w:cs="Calibri"/>
                <w:sz w:val="20"/>
                <w:szCs w:val="20"/>
              </w:rPr>
              <w:t>a.</w:t>
            </w:r>
          </w:p>
          <w:p w14:paraId="5AD5ED60" w14:textId="0805E5D2" w:rsidR="002E21EF" w:rsidRPr="00C112B4" w:rsidRDefault="002E21EF" w:rsidP="01BD21E1">
            <w:pPr>
              <w:rPr>
                <w:rFonts w:ascii="Calibri" w:eastAsia="Calibri" w:hAnsi="Calibri" w:cs="Calibri"/>
                <w:sz w:val="20"/>
                <w:szCs w:val="20"/>
              </w:rPr>
            </w:pPr>
          </w:p>
        </w:tc>
      </w:tr>
    </w:tbl>
    <w:p w14:paraId="28FDA153" w14:textId="6F2AE616" w:rsidR="002E21EF" w:rsidRDefault="002E21EF" w:rsidP="01BD21E1">
      <w:pPr>
        <w:spacing w:line="257" w:lineRule="auto"/>
        <w:rPr>
          <w:sz w:val="20"/>
          <w:szCs w:val="20"/>
        </w:rPr>
      </w:pPr>
    </w:p>
    <w:tbl>
      <w:tblPr>
        <w:tblW w:w="9045" w:type="dxa"/>
        <w:tblInd w:w="90" w:type="dxa"/>
        <w:tblLayout w:type="fixed"/>
        <w:tblLook w:val="04A0" w:firstRow="1" w:lastRow="0" w:firstColumn="1" w:lastColumn="0" w:noHBand="0" w:noVBand="1"/>
      </w:tblPr>
      <w:tblGrid>
        <w:gridCol w:w="1890"/>
        <w:gridCol w:w="7155"/>
      </w:tblGrid>
      <w:tr w:rsidR="00312ECA" w14:paraId="63F1857B" w14:textId="77777777" w:rsidTr="01BD21E1">
        <w:tc>
          <w:tcPr>
            <w:tcW w:w="1890" w:type="dxa"/>
            <w:tcBorders>
              <w:top w:val="single" w:sz="8" w:space="0" w:color="auto"/>
              <w:left w:val="single" w:sz="8" w:space="0" w:color="auto"/>
              <w:bottom w:val="single" w:sz="8" w:space="0" w:color="auto"/>
              <w:right w:val="single" w:sz="8" w:space="0" w:color="auto"/>
            </w:tcBorders>
          </w:tcPr>
          <w:p w14:paraId="2EB8FF9E"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Naam</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A330FCB"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 xml:space="preserve">UC04: Aanmaken persoonlijk meetpunt </w:t>
            </w:r>
          </w:p>
        </w:tc>
      </w:tr>
      <w:tr w:rsidR="00312ECA" w14:paraId="046F5C3F" w14:textId="77777777" w:rsidTr="01BD21E1">
        <w:tc>
          <w:tcPr>
            <w:tcW w:w="1890" w:type="dxa"/>
            <w:tcBorders>
              <w:top w:val="single" w:sz="8" w:space="0" w:color="auto"/>
              <w:left w:val="single" w:sz="8" w:space="0" w:color="auto"/>
              <w:bottom w:val="single" w:sz="8" w:space="0" w:color="auto"/>
              <w:right w:val="single" w:sz="8" w:space="0" w:color="auto"/>
            </w:tcBorders>
          </w:tcPr>
          <w:p w14:paraId="439ABC5D"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22391F38"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FR-06</w:t>
            </w:r>
          </w:p>
        </w:tc>
      </w:tr>
      <w:tr w:rsidR="00312ECA" w14:paraId="5D0E058E" w14:textId="77777777" w:rsidTr="01BD21E1">
        <w:tc>
          <w:tcPr>
            <w:tcW w:w="1890" w:type="dxa"/>
            <w:tcBorders>
              <w:top w:val="single" w:sz="8" w:space="0" w:color="auto"/>
              <w:left w:val="single" w:sz="8" w:space="0" w:color="auto"/>
              <w:bottom w:val="single" w:sz="8" w:space="0" w:color="auto"/>
              <w:right w:val="single" w:sz="8" w:space="0" w:color="auto"/>
            </w:tcBorders>
          </w:tcPr>
          <w:p w14:paraId="3F329981"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1337C1AF"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De actor wil een nieuw meetpunt aanmaken</w:t>
            </w:r>
          </w:p>
        </w:tc>
      </w:tr>
      <w:tr w:rsidR="00312ECA" w14:paraId="3E21C9C3" w14:textId="77777777" w:rsidTr="01BD21E1">
        <w:tc>
          <w:tcPr>
            <w:tcW w:w="1890" w:type="dxa"/>
            <w:tcBorders>
              <w:top w:val="single" w:sz="8" w:space="0" w:color="auto"/>
              <w:left w:val="single" w:sz="8" w:space="0" w:color="auto"/>
              <w:bottom w:val="single" w:sz="8" w:space="0" w:color="auto"/>
              <w:right w:val="single" w:sz="8" w:space="0" w:color="auto"/>
            </w:tcBorders>
          </w:tcPr>
          <w:p w14:paraId="7DF7EE27"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2B7838A5"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 xml:space="preserve">Gebruiker   </w:t>
            </w:r>
          </w:p>
        </w:tc>
      </w:tr>
      <w:tr w:rsidR="00312ECA" w14:paraId="698CDA73" w14:textId="77777777" w:rsidTr="01BD21E1">
        <w:tc>
          <w:tcPr>
            <w:tcW w:w="1890" w:type="dxa"/>
            <w:tcBorders>
              <w:top w:val="single" w:sz="8" w:space="0" w:color="auto"/>
              <w:left w:val="single" w:sz="8" w:space="0" w:color="auto"/>
              <w:bottom w:val="single" w:sz="8" w:space="0" w:color="auto"/>
              <w:right w:val="single" w:sz="8" w:space="0" w:color="auto"/>
            </w:tcBorders>
          </w:tcPr>
          <w:p w14:paraId="3146240B"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6AE18A8B"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 xml:space="preserve">B-06.1 De actor is ingelogd </w:t>
            </w:r>
          </w:p>
        </w:tc>
      </w:tr>
      <w:tr w:rsidR="00312ECA" w14:paraId="7681CF97" w14:textId="77777777" w:rsidTr="01BD21E1">
        <w:tc>
          <w:tcPr>
            <w:tcW w:w="1890" w:type="dxa"/>
            <w:tcBorders>
              <w:top w:val="single" w:sz="8" w:space="0" w:color="auto"/>
              <w:left w:val="single" w:sz="8" w:space="0" w:color="auto"/>
              <w:bottom w:val="single" w:sz="8" w:space="0" w:color="auto"/>
              <w:right w:val="single" w:sz="8" w:space="0" w:color="auto"/>
            </w:tcBorders>
          </w:tcPr>
          <w:p w14:paraId="5BA5539B"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70853560" w14:textId="77777777" w:rsidR="00312ECA" w:rsidRDefault="3467EDDD" w:rsidP="01BD21E1">
            <w:pPr>
              <w:pStyle w:val="Lijstalinea"/>
              <w:numPr>
                <w:ilvl w:val="0"/>
                <w:numId w:val="12"/>
              </w:numPr>
              <w:rPr>
                <w:rFonts w:eastAsiaTheme="minorEastAsia"/>
                <w:sz w:val="20"/>
                <w:szCs w:val="20"/>
              </w:rPr>
            </w:pPr>
            <w:r w:rsidRPr="01BD21E1">
              <w:rPr>
                <w:sz w:val="20"/>
                <w:szCs w:val="20"/>
              </w:rPr>
              <w:t>De actor geeft aan om een meetpunt aan te willen maken</w:t>
            </w:r>
          </w:p>
          <w:p w14:paraId="415D9C6F" w14:textId="77777777" w:rsidR="00312ECA" w:rsidRDefault="3467EDDD" w:rsidP="01BD21E1">
            <w:pPr>
              <w:pStyle w:val="Lijstalinea"/>
              <w:numPr>
                <w:ilvl w:val="0"/>
                <w:numId w:val="12"/>
              </w:numPr>
              <w:rPr>
                <w:rFonts w:eastAsiaTheme="minorEastAsia"/>
                <w:sz w:val="20"/>
                <w:szCs w:val="20"/>
              </w:rPr>
            </w:pPr>
            <w:r w:rsidRPr="01BD21E1">
              <w:rPr>
                <w:sz w:val="20"/>
                <w:szCs w:val="20"/>
              </w:rPr>
              <w:t>Het systeem toont de juiste pagina</w:t>
            </w:r>
          </w:p>
          <w:p w14:paraId="3F473234" w14:textId="77777777" w:rsidR="00312ECA" w:rsidRDefault="3467EDDD" w:rsidP="01BD21E1">
            <w:pPr>
              <w:pStyle w:val="Lijstalinea"/>
              <w:numPr>
                <w:ilvl w:val="0"/>
                <w:numId w:val="12"/>
              </w:numPr>
              <w:rPr>
                <w:rFonts w:eastAsiaTheme="minorEastAsia"/>
                <w:sz w:val="20"/>
                <w:szCs w:val="20"/>
              </w:rPr>
            </w:pPr>
            <w:r w:rsidRPr="01BD21E1">
              <w:rPr>
                <w:sz w:val="20"/>
                <w:szCs w:val="20"/>
              </w:rPr>
              <w:t>De actor vult de gevraagde data in</w:t>
            </w:r>
          </w:p>
          <w:p w14:paraId="295DD39A" w14:textId="77777777" w:rsidR="00312ECA" w:rsidRDefault="3467EDDD" w:rsidP="01BD21E1">
            <w:pPr>
              <w:pStyle w:val="Lijstalinea"/>
              <w:numPr>
                <w:ilvl w:val="0"/>
                <w:numId w:val="12"/>
              </w:numPr>
              <w:rPr>
                <w:rFonts w:eastAsiaTheme="minorEastAsia"/>
                <w:sz w:val="20"/>
                <w:szCs w:val="20"/>
              </w:rPr>
            </w:pPr>
            <w:r w:rsidRPr="01BD21E1">
              <w:rPr>
                <w:sz w:val="20"/>
                <w:szCs w:val="20"/>
              </w:rPr>
              <w:t>De actor selecteert “Bevestig” [1]</w:t>
            </w:r>
          </w:p>
          <w:p w14:paraId="0F8B8534" w14:textId="77777777" w:rsidR="00312ECA" w:rsidRDefault="3467EDDD" w:rsidP="01BD21E1">
            <w:pPr>
              <w:pStyle w:val="Lijstalinea"/>
              <w:numPr>
                <w:ilvl w:val="0"/>
                <w:numId w:val="12"/>
              </w:numPr>
              <w:rPr>
                <w:rFonts w:eastAsiaTheme="minorEastAsia"/>
                <w:sz w:val="20"/>
                <w:szCs w:val="20"/>
              </w:rPr>
            </w:pPr>
            <w:r w:rsidRPr="01BD21E1">
              <w:rPr>
                <w:sz w:val="20"/>
                <w:szCs w:val="20"/>
              </w:rPr>
              <w:t>Het systeem toont een bevestiging</w:t>
            </w:r>
          </w:p>
        </w:tc>
      </w:tr>
      <w:tr w:rsidR="00312ECA" w14:paraId="6D1988FD" w14:textId="77777777" w:rsidTr="01BD21E1">
        <w:tc>
          <w:tcPr>
            <w:tcW w:w="1890" w:type="dxa"/>
            <w:tcBorders>
              <w:top w:val="single" w:sz="8" w:space="0" w:color="auto"/>
              <w:left w:val="single" w:sz="8" w:space="0" w:color="auto"/>
              <w:bottom w:val="single" w:sz="8" w:space="0" w:color="auto"/>
              <w:right w:val="single" w:sz="8" w:space="0" w:color="auto"/>
            </w:tcBorders>
          </w:tcPr>
          <w:p w14:paraId="6D05BA6E"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FCE016E"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1. De ingevoerde data is onjuist, ga terug naar stap 2</w:t>
            </w:r>
          </w:p>
        </w:tc>
      </w:tr>
      <w:tr w:rsidR="00312ECA" w14:paraId="55FE1076" w14:textId="77777777" w:rsidTr="01BD21E1">
        <w:tc>
          <w:tcPr>
            <w:tcW w:w="1890" w:type="dxa"/>
            <w:tcBorders>
              <w:top w:val="single" w:sz="8" w:space="0" w:color="auto"/>
              <w:left w:val="single" w:sz="8" w:space="0" w:color="auto"/>
              <w:bottom w:val="single" w:sz="8" w:space="0" w:color="auto"/>
              <w:right w:val="single" w:sz="8" w:space="0" w:color="auto"/>
            </w:tcBorders>
          </w:tcPr>
          <w:p w14:paraId="07A93C50"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27B79D8"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Het meetpunt is aangemaakt en de actor wordt doorverwezen naar de (…) pagina.</w:t>
            </w:r>
          </w:p>
        </w:tc>
      </w:tr>
    </w:tbl>
    <w:p w14:paraId="5BC9C19E" w14:textId="77777777" w:rsidR="002E21EF" w:rsidRDefault="002E21EF" w:rsidP="01BD21E1">
      <w:pPr>
        <w:rPr>
          <w:sz w:val="20"/>
          <w:szCs w:val="20"/>
        </w:rPr>
      </w:pPr>
      <w:r w:rsidRPr="01BD21E1">
        <w:rPr>
          <w:sz w:val="20"/>
          <w:szCs w:val="20"/>
        </w:rPr>
        <w:br w:type="page"/>
      </w:r>
    </w:p>
    <w:tbl>
      <w:tblPr>
        <w:tblW w:w="9045" w:type="dxa"/>
        <w:tblInd w:w="90" w:type="dxa"/>
        <w:tblLayout w:type="fixed"/>
        <w:tblLook w:val="04A0" w:firstRow="1" w:lastRow="0" w:firstColumn="1" w:lastColumn="0" w:noHBand="0" w:noVBand="1"/>
      </w:tblPr>
      <w:tblGrid>
        <w:gridCol w:w="1890"/>
        <w:gridCol w:w="7155"/>
      </w:tblGrid>
      <w:tr w:rsidR="48BEDD8E" w14:paraId="4CFB4213" w14:textId="77777777" w:rsidTr="01BD21E1">
        <w:tc>
          <w:tcPr>
            <w:tcW w:w="1890" w:type="dxa"/>
            <w:tcBorders>
              <w:top w:val="single" w:sz="8" w:space="0" w:color="auto"/>
              <w:left w:val="single" w:sz="8" w:space="0" w:color="auto"/>
              <w:bottom w:val="single" w:sz="8" w:space="0" w:color="auto"/>
              <w:right w:val="single" w:sz="8" w:space="0" w:color="auto"/>
            </w:tcBorders>
          </w:tcPr>
          <w:p w14:paraId="2DF97A67" w14:textId="565F1DCB"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lastRenderedPageBreak/>
              <w:t>Naam</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37180FC1" w14:textId="3C6D3E63"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UC05: Verwijderen persoonlijk meetpunt </w:t>
            </w:r>
          </w:p>
        </w:tc>
      </w:tr>
      <w:tr w:rsidR="48BEDD8E" w14:paraId="0CD29F18" w14:textId="77777777" w:rsidTr="01BD21E1">
        <w:tc>
          <w:tcPr>
            <w:tcW w:w="1890" w:type="dxa"/>
            <w:tcBorders>
              <w:top w:val="single" w:sz="8" w:space="0" w:color="auto"/>
              <w:left w:val="single" w:sz="8" w:space="0" w:color="auto"/>
              <w:bottom w:val="single" w:sz="8" w:space="0" w:color="auto"/>
              <w:right w:val="single" w:sz="8" w:space="0" w:color="auto"/>
            </w:tcBorders>
          </w:tcPr>
          <w:p w14:paraId="628B4452" w14:textId="413A2E3A"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1670E49A" w14:textId="3C994740"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FR-07</w:t>
            </w:r>
          </w:p>
        </w:tc>
      </w:tr>
      <w:tr w:rsidR="48BEDD8E" w14:paraId="406D0701" w14:textId="77777777" w:rsidTr="01BD21E1">
        <w:tc>
          <w:tcPr>
            <w:tcW w:w="1890" w:type="dxa"/>
            <w:tcBorders>
              <w:top w:val="single" w:sz="8" w:space="0" w:color="auto"/>
              <w:left w:val="single" w:sz="8" w:space="0" w:color="auto"/>
              <w:bottom w:val="single" w:sz="8" w:space="0" w:color="auto"/>
              <w:right w:val="single" w:sz="8" w:space="0" w:color="auto"/>
            </w:tcBorders>
          </w:tcPr>
          <w:p w14:paraId="535BA8BC" w14:textId="40DD0B2C"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411C49E4" w14:textId="674DEBD5"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De actor wil een meetpunt kunnen verwijderen</w:t>
            </w:r>
          </w:p>
        </w:tc>
      </w:tr>
      <w:tr w:rsidR="48BEDD8E" w14:paraId="7EB54E64" w14:textId="77777777" w:rsidTr="01BD21E1">
        <w:tc>
          <w:tcPr>
            <w:tcW w:w="1890" w:type="dxa"/>
            <w:tcBorders>
              <w:top w:val="single" w:sz="8" w:space="0" w:color="auto"/>
              <w:left w:val="single" w:sz="8" w:space="0" w:color="auto"/>
              <w:bottom w:val="single" w:sz="8" w:space="0" w:color="auto"/>
              <w:right w:val="single" w:sz="8" w:space="0" w:color="auto"/>
            </w:tcBorders>
          </w:tcPr>
          <w:p w14:paraId="2CE60054" w14:textId="2D28F188"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15366E7" w14:textId="0EDDCEBC"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Gebruiker   </w:t>
            </w:r>
          </w:p>
        </w:tc>
      </w:tr>
      <w:tr w:rsidR="48BEDD8E" w14:paraId="27C49032" w14:textId="77777777" w:rsidTr="01BD21E1">
        <w:tc>
          <w:tcPr>
            <w:tcW w:w="1890" w:type="dxa"/>
            <w:tcBorders>
              <w:top w:val="single" w:sz="8" w:space="0" w:color="auto"/>
              <w:left w:val="single" w:sz="8" w:space="0" w:color="auto"/>
              <w:bottom w:val="single" w:sz="8" w:space="0" w:color="auto"/>
              <w:right w:val="single" w:sz="8" w:space="0" w:color="auto"/>
            </w:tcBorders>
          </w:tcPr>
          <w:p w14:paraId="10F684F4" w14:textId="54728244"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330A5F35" w14:textId="3D0C0075"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B-07.2 De actor is ingelogd </w:t>
            </w:r>
          </w:p>
        </w:tc>
      </w:tr>
      <w:tr w:rsidR="48BEDD8E" w14:paraId="4189AF32" w14:textId="77777777" w:rsidTr="01BD21E1">
        <w:tc>
          <w:tcPr>
            <w:tcW w:w="1890" w:type="dxa"/>
            <w:tcBorders>
              <w:top w:val="single" w:sz="8" w:space="0" w:color="auto"/>
              <w:left w:val="single" w:sz="8" w:space="0" w:color="auto"/>
              <w:bottom w:val="single" w:sz="8" w:space="0" w:color="auto"/>
              <w:right w:val="single" w:sz="8" w:space="0" w:color="auto"/>
            </w:tcBorders>
          </w:tcPr>
          <w:p w14:paraId="2BA2DE04" w14:textId="56529A16"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2455F190" w14:textId="75ACD490" w:rsidR="48BEDD8E" w:rsidRDefault="48BEDD8E" w:rsidP="01BD21E1">
            <w:pPr>
              <w:pStyle w:val="Lijstalinea"/>
              <w:numPr>
                <w:ilvl w:val="0"/>
                <w:numId w:val="11"/>
              </w:numPr>
              <w:rPr>
                <w:rFonts w:eastAsiaTheme="minorEastAsia"/>
                <w:sz w:val="20"/>
                <w:szCs w:val="20"/>
              </w:rPr>
            </w:pPr>
            <w:r w:rsidRPr="01BD21E1">
              <w:rPr>
                <w:sz w:val="20"/>
                <w:szCs w:val="20"/>
              </w:rPr>
              <w:t>De actor gaat naar het meetpunt dat hij/zij wil verwijderen.</w:t>
            </w:r>
          </w:p>
          <w:p w14:paraId="7EFF3D81" w14:textId="12CAE047" w:rsidR="48BEDD8E" w:rsidRDefault="48BEDD8E" w:rsidP="01BD21E1">
            <w:pPr>
              <w:pStyle w:val="Lijstalinea"/>
              <w:numPr>
                <w:ilvl w:val="0"/>
                <w:numId w:val="11"/>
              </w:numPr>
              <w:rPr>
                <w:rFonts w:eastAsiaTheme="minorEastAsia"/>
                <w:sz w:val="20"/>
                <w:szCs w:val="20"/>
              </w:rPr>
            </w:pPr>
            <w:r w:rsidRPr="01BD21E1">
              <w:rPr>
                <w:sz w:val="20"/>
                <w:szCs w:val="20"/>
              </w:rPr>
              <w:t>Het systeem vraagt of dit meetpunt definitief wil verwijderen.</w:t>
            </w:r>
          </w:p>
          <w:p w14:paraId="48466B6B" w14:textId="7C44E657" w:rsidR="48BEDD8E" w:rsidRDefault="48BEDD8E" w:rsidP="01BD21E1">
            <w:pPr>
              <w:pStyle w:val="Lijstalinea"/>
              <w:numPr>
                <w:ilvl w:val="0"/>
                <w:numId w:val="11"/>
              </w:numPr>
              <w:rPr>
                <w:rFonts w:eastAsiaTheme="minorEastAsia"/>
                <w:sz w:val="20"/>
                <w:szCs w:val="20"/>
              </w:rPr>
            </w:pPr>
            <w:r w:rsidRPr="01BD21E1">
              <w:rPr>
                <w:sz w:val="20"/>
                <w:szCs w:val="20"/>
              </w:rPr>
              <w:t>De actor wil het meetpunt definitief verwijderen.</w:t>
            </w:r>
          </w:p>
          <w:p w14:paraId="71AE7A9C" w14:textId="7A3CE0A8" w:rsidR="48BEDD8E" w:rsidRDefault="48BEDD8E" w:rsidP="01BD21E1">
            <w:pPr>
              <w:pStyle w:val="Lijstalinea"/>
              <w:numPr>
                <w:ilvl w:val="0"/>
                <w:numId w:val="11"/>
              </w:numPr>
              <w:rPr>
                <w:rFonts w:eastAsiaTheme="minorEastAsia"/>
                <w:sz w:val="20"/>
                <w:szCs w:val="20"/>
              </w:rPr>
            </w:pPr>
            <w:r w:rsidRPr="01BD21E1">
              <w:rPr>
                <w:sz w:val="20"/>
                <w:szCs w:val="20"/>
              </w:rPr>
              <w:t>Het systeem verwijdert het meetpunt.</w:t>
            </w:r>
          </w:p>
        </w:tc>
      </w:tr>
      <w:tr w:rsidR="48BEDD8E" w14:paraId="5397CF6C" w14:textId="77777777" w:rsidTr="01BD21E1">
        <w:tc>
          <w:tcPr>
            <w:tcW w:w="1890" w:type="dxa"/>
            <w:tcBorders>
              <w:top w:val="single" w:sz="8" w:space="0" w:color="auto"/>
              <w:left w:val="single" w:sz="8" w:space="0" w:color="auto"/>
              <w:bottom w:val="single" w:sz="8" w:space="0" w:color="auto"/>
              <w:right w:val="single" w:sz="8" w:space="0" w:color="auto"/>
            </w:tcBorders>
          </w:tcPr>
          <w:p w14:paraId="07BF3D97" w14:textId="05598AA0"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BF09C5E" w14:textId="4F978F48"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 </w:t>
            </w:r>
          </w:p>
        </w:tc>
      </w:tr>
      <w:tr w:rsidR="48BEDD8E" w14:paraId="32C4FE42" w14:textId="77777777" w:rsidTr="01BD21E1">
        <w:tc>
          <w:tcPr>
            <w:tcW w:w="1890" w:type="dxa"/>
            <w:tcBorders>
              <w:top w:val="single" w:sz="8" w:space="0" w:color="auto"/>
              <w:left w:val="single" w:sz="8" w:space="0" w:color="auto"/>
              <w:bottom w:val="single" w:sz="8" w:space="0" w:color="auto"/>
              <w:right w:val="single" w:sz="8" w:space="0" w:color="auto"/>
            </w:tcBorders>
          </w:tcPr>
          <w:p w14:paraId="2266B7AF" w14:textId="20E27F3C"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1DB28477" w14:textId="5E3CCABA" w:rsidR="00312ECA" w:rsidRPr="00312ECA" w:rsidRDefault="48BEDD8E" w:rsidP="01BD21E1">
            <w:pPr>
              <w:rPr>
                <w:rFonts w:ascii="Calibri" w:eastAsia="Calibri" w:hAnsi="Calibri" w:cs="Calibri"/>
                <w:sz w:val="20"/>
                <w:szCs w:val="20"/>
              </w:rPr>
            </w:pPr>
            <w:r w:rsidRPr="01BD21E1">
              <w:rPr>
                <w:rFonts w:ascii="Calibri" w:eastAsia="Calibri" w:hAnsi="Calibri" w:cs="Calibri"/>
                <w:sz w:val="20"/>
                <w:szCs w:val="20"/>
              </w:rPr>
              <w:t>Het meetpunt is en de actor wordt doorverzen naar de (…) pagina.</w:t>
            </w:r>
          </w:p>
        </w:tc>
      </w:tr>
    </w:tbl>
    <w:p w14:paraId="6974E53E" w14:textId="2685F88C" w:rsidR="002B4763" w:rsidRDefault="48BEDD8E" w:rsidP="01BD21E1">
      <w:pPr>
        <w:spacing w:line="257" w:lineRule="auto"/>
        <w:rPr>
          <w:rFonts w:ascii="Calibri" w:eastAsia="Calibri" w:hAnsi="Calibri" w:cs="Calibri"/>
          <w:sz w:val="20"/>
          <w:szCs w:val="20"/>
        </w:rPr>
      </w:pPr>
      <w:r w:rsidRPr="01BD21E1">
        <w:rPr>
          <w:rFonts w:ascii="Calibri" w:eastAsia="Calibri" w:hAnsi="Calibri" w:cs="Calibri"/>
          <w:sz w:val="20"/>
          <w:szCs w:val="20"/>
        </w:rPr>
        <w:t xml:space="preserve"> </w:t>
      </w:r>
    </w:p>
    <w:tbl>
      <w:tblPr>
        <w:tblW w:w="9045" w:type="dxa"/>
        <w:tblInd w:w="90" w:type="dxa"/>
        <w:tblLayout w:type="fixed"/>
        <w:tblLook w:val="04A0" w:firstRow="1" w:lastRow="0" w:firstColumn="1" w:lastColumn="0" w:noHBand="0" w:noVBand="1"/>
      </w:tblPr>
      <w:tblGrid>
        <w:gridCol w:w="1890"/>
        <w:gridCol w:w="7155"/>
      </w:tblGrid>
      <w:tr w:rsidR="00312ECA" w14:paraId="41D2E6D5" w14:textId="77777777" w:rsidTr="01BD21E1">
        <w:tc>
          <w:tcPr>
            <w:tcW w:w="1890" w:type="dxa"/>
            <w:tcBorders>
              <w:top w:val="single" w:sz="8" w:space="0" w:color="auto"/>
              <w:left w:val="single" w:sz="8" w:space="0" w:color="auto"/>
              <w:bottom w:val="single" w:sz="8" w:space="0" w:color="auto"/>
              <w:right w:val="single" w:sz="8" w:space="0" w:color="auto"/>
            </w:tcBorders>
          </w:tcPr>
          <w:p w14:paraId="5407F34F"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Naam</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500DF092"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 xml:space="preserve">UC06: Wijzigen persoonlijk meetpunt </w:t>
            </w:r>
          </w:p>
        </w:tc>
      </w:tr>
      <w:tr w:rsidR="00312ECA" w14:paraId="5825AF0B" w14:textId="77777777" w:rsidTr="01BD21E1">
        <w:tc>
          <w:tcPr>
            <w:tcW w:w="1890" w:type="dxa"/>
            <w:tcBorders>
              <w:top w:val="single" w:sz="8" w:space="0" w:color="auto"/>
              <w:left w:val="single" w:sz="8" w:space="0" w:color="auto"/>
              <w:bottom w:val="single" w:sz="8" w:space="0" w:color="auto"/>
              <w:right w:val="single" w:sz="8" w:space="0" w:color="auto"/>
            </w:tcBorders>
          </w:tcPr>
          <w:p w14:paraId="52EE5265"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1BDBBE71"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FR-08</w:t>
            </w:r>
          </w:p>
        </w:tc>
      </w:tr>
      <w:tr w:rsidR="00312ECA" w14:paraId="54C73FE0" w14:textId="77777777" w:rsidTr="01BD21E1">
        <w:tc>
          <w:tcPr>
            <w:tcW w:w="1890" w:type="dxa"/>
            <w:tcBorders>
              <w:top w:val="single" w:sz="8" w:space="0" w:color="auto"/>
              <w:left w:val="single" w:sz="8" w:space="0" w:color="auto"/>
              <w:bottom w:val="single" w:sz="8" w:space="0" w:color="auto"/>
              <w:right w:val="single" w:sz="8" w:space="0" w:color="auto"/>
            </w:tcBorders>
          </w:tcPr>
          <w:p w14:paraId="38B92977"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3278865C"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De actor wil een meetpunt aanpassen</w:t>
            </w:r>
          </w:p>
        </w:tc>
      </w:tr>
      <w:tr w:rsidR="00312ECA" w14:paraId="569E7AF1" w14:textId="77777777" w:rsidTr="01BD21E1">
        <w:tc>
          <w:tcPr>
            <w:tcW w:w="1890" w:type="dxa"/>
            <w:tcBorders>
              <w:top w:val="single" w:sz="8" w:space="0" w:color="auto"/>
              <w:left w:val="single" w:sz="8" w:space="0" w:color="auto"/>
              <w:bottom w:val="single" w:sz="8" w:space="0" w:color="auto"/>
              <w:right w:val="single" w:sz="8" w:space="0" w:color="auto"/>
            </w:tcBorders>
          </w:tcPr>
          <w:p w14:paraId="7AEA6703"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D7EDAD9"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 xml:space="preserve">Gebruiker   </w:t>
            </w:r>
          </w:p>
        </w:tc>
      </w:tr>
      <w:tr w:rsidR="00312ECA" w14:paraId="799D9427" w14:textId="77777777" w:rsidTr="01BD21E1">
        <w:tc>
          <w:tcPr>
            <w:tcW w:w="1890" w:type="dxa"/>
            <w:tcBorders>
              <w:top w:val="single" w:sz="8" w:space="0" w:color="auto"/>
              <w:left w:val="single" w:sz="8" w:space="0" w:color="auto"/>
              <w:bottom w:val="single" w:sz="8" w:space="0" w:color="auto"/>
              <w:right w:val="single" w:sz="8" w:space="0" w:color="auto"/>
            </w:tcBorders>
          </w:tcPr>
          <w:p w14:paraId="18DF4DAA"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49B32BA1"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 xml:space="preserve">B-08.2 De actor is ingelogd </w:t>
            </w:r>
          </w:p>
        </w:tc>
      </w:tr>
      <w:tr w:rsidR="00312ECA" w14:paraId="0B784E2A" w14:textId="77777777" w:rsidTr="01BD21E1">
        <w:tc>
          <w:tcPr>
            <w:tcW w:w="1890" w:type="dxa"/>
            <w:tcBorders>
              <w:top w:val="single" w:sz="8" w:space="0" w:color="auto"/>
              <w:left w:val="single" w:sz="8" w:space="0" w:color="auto"/>
              <w:bottom w:val="single" w:sz="8" w:space="0" w:color="auto"/>
              <w:right w:val="single" w:sz="8" w:space="0" w:color="auto"/>
            </w:tcBorders>
          </w:tcPr>
          <w:p w14:paraId="2D49A61D"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7D766971" w14:textId="77777777" w:rsidR="00312ECA" w:rsidRDefault="3467EDDD" w:rsidP="01BD21E1">
            <w:pPr>
              <w:pStyle w:val="Lijstalinea"/>
              <w:numPr>
                <w:ilvl w:val="0"/>
                <w:numId w:val="19"/>
              </w:numPr>
              <w:rPr>
                <w:rFonts w:eastAsiaTheme="minorEastAsia"/>
                <w:sz w:val="20"/>
                <w:szCs w:val="20"/>
              </w:rPr>
            </w:pPr>
            <w:r w:rsidRPr="01BD21E1">
              <w:rPr>
                <w:sz w:val="20"/>
                <w:szCs w:val="20"/>
              </w:rPr>
              <w:t>De actor gaat naar het meetpunt waar hij/zij een aanpassing in wil maken.</w:t>
            </w:r>
          </w:p>
          <w:p w14:paraId="42B81C1F" w14:textId="77777777" w:rsidR="00312ECA" w:rsidRDefault="3467EDDD" w:rsidP="01BD21E1">
            <w:pPr>
              <w:pStyle w:val="Lijstalinea"/>
              <w:numPr>
                <w:ilvl w:val="0"/>
                <w:numId w:val="19"/>
              </w:numPr>
              <w:rPr>
                <w:rFonts w:eastAsiaTheme="minorEastAsia"/>
                <w:sz w:val="20"/>
                <w:szCs w:val="20"/>
              </w:rPr>
            </w:pPr>
            <w:r w:rsidRPr="01BD21E1">
              <w:rPr>
                <w:sz w:val="20"/>
                <w:szCs w:val="20"/>
              </w:rPr>
              <w:t>Het systeem toont de gegevens van het gekozen meetpunt.</w:t>
            </w:r>
          </w:p>
          <w:p w14:paraId="2C1BA5B5" w14:textId="77777777" w:rsidR="00312ECA" w:rsidRDefault="3467EDDD" w:rsidP="01BD21E1">
            <w:pPr>
              <w:pStyle w:val="Lijstalinea"/>
              <w:numPr>
                <w:ilvl w:val="0"/>
                <w:numId w:val="19"/>
              </w:numPr>
              <w:rPr>
                <w:rFonts w:eastAsiaTheme="minorEastAsia"/>
                <w:sz w:val="20"/>
                <w:szCs w:val="20"/>
              </w:rPr>
            </w:pPr>
            <w:r w:rsidRPr="01BD21E1">
              <w:rPr>
                <w:sz w:val="20"/>
                <w:szCs w:val="20"/>
              </w:rPr>
              <w:t xml:space="preserve">De actor vult de gegevens in die hij/zij wil aanpassen. [1] </w:t>
            </w:r>
          </w:p>
          <w:p w14:paraId="3BB0DF6E" w14:textId="016C5156" w:rsidR="00312ECA" w:rsidRDefault="74C59EF8" w:rsidP="01BD21E1">
            <w:pPr>
              <w:pStyle w:val="Lijstalinea"/>
              <w:numPr>
                <w:ilvl w:val="0"/>
                <w:numId w:val="19"/>
              </w:numPr>
              <w:rPr>
                <w:rFonts w:eastAsiaTheme="minorEastAsia"/>
                <w:sz w:val="20"/>
                <w:szCs w:val="20"/>
              </w:rPr>
            </w:pPr>
            <w:r w:rsidRPr="01BD21E1">
              <w:rPr>
                <w:sz w:val="20"/>
                <w:szCs w:val="20"/>
              </w:rPr>
              <w:t>Het systeem past het meetpunt aan.</w:t>
            </w:r>
          </w:p>
        </w:tc>
      </w:tr>
      <w:tr w:rsidR="00312ECA" w14:paraId="0D89A2D1" w14:textId="77777777" w:rsidTr="01BD21E1">
        <w:tc>
          <w:tcPr>
            <w:tcW w:w="1890" w:type="dxa"/>
            <w:tcBorders>
              <w:top w:val="single" w:sz="8" w:space="0" w:color="auto"/>
              <w:left w:val="single" w:sz="8" w:space="0" w:color="auto"/>
              <w:bottom w:val="single" w:sz="8" w:space="0" w:color="auto"/>
              <w:right w:val="single" w:sz="8" w:space="0" w:color="auto"/>
            </w:tcBorders>
          </w:tcPr>
          <w:p w14:paraId="215B5483"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47C5E25B"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1. De ingevoerde data is onjuist, ga terug naar stap 2</w:t>
            </w:r>
          </w:p>
        </w:tc>
      </w:tr>
      <w:tr w:rsidR="00312ECA" w14:paraId="4BB8AE55" w14:textId="77777777" w:rsidTr="01BD21E1">
        <w:tc>
          <w:tcPr>
            <w:tcW w:w="1890" w:type="dxa"/>
            <w:tcBorders>
              <w:top w:val="single" w:sz="8" w:space="0" w:color="auto"/>
              <w:left w:val="single" w:sz="8" w:space="0" w:color="auto"/>
              <w:bottom w:val="single" w:sz="8" w:space="0" w:color="auto"/>
              <w:right w:val="single" w:sz="8" w:space="0" w:color="auto"/>
            </w:tcBorders>
          </w:tcPr>
          <w:p w14:paraId="7437D2A9"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1C999A14"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Het meetpunt is aangepast en de actor wordt doorverwezen naar de (…) pagina.</w:t>
            </w:r>
          </w:p>
        </w:tc>
      </w:tr>
    </w:tbl>
    <w:p w14:paraId="43510BEC" w14:textId="74B22C64" w:rsidR="002B4763" w:rsidRDefault="002B4763" w:rsidP="00FA2F86">
      <w:pPr>
        <w:rPr>
          <w:rFonts w:ascii="Calibri" w:eastAsia="Calibri" w:hAnsi="Calibri" w:cs="Calibri"/>
          <w:sz w:val="20"/>
          <w:szCs w:val="20"/>
        </w:rPr>
      </w:pPr>
      <w:r>
        <w:br/>
      </w:r>
      <w:r w:rsidR="48BEDD8E" w:rsidRPr="01BD21E1">
        <w:rPr>
          <w:rFonts w:ascii="Calibri" w:eastAsia="Calibri" w:hAnsi="Calibri" w:cs="Calibri"/>
          <w:sz w:val="20"/>
          <w:szCs w:val="20"/>
        </w:rPr>
        <w:t xml:space="preserve"> </w:t>
      </w:r>
    </w:p>
    <w:tbl>
      <w:tblPr>
        <w:tblW w:w="0" w:type="auto"/>
        <w:tblInd w:w="90" w:type="dxa"/>
        <w:tblLayout w:type="fixed"/>
        <w:tblLook w:val="04A0" w:firstRow="1" w:lastRow="0" w:firstColumn="1" w:lastColumn="0" w:noHBand="0" w:noVBand="1"/>
      </w:tblPr>
      <w:tblGrid>
        <w:gridCol w:w="1890"/>
        <w:gridCol w:w="7155"/>
      </w:tblGrid>
      <w:tr w:rsidR="48BEDD8E" w14:paraId="4BC600D8" w14:textId="77777777" w:rsidTr="01BD21E1">
        <w:tc>
          <w:tcPr>
            <w:tcW w:w="1890" w:type="dxa"/>
            <w:tcBorders>
              <w:top w:val="single" w:sz="8" w:space="0" w:color="auto"/>
              <w:left w:val="single" w:sz="8" w:space="0" w:color="auto"/>
              <w:bottom w:val="single" w:sz="8" w:space="0" w:color="auto"/>
              <w:right w:val="single" w:sz="8" w:space="0" w:color="auto"/>
            </w:tcBorders>
          </w:tcPr>
          <w:p w14:paraId="623DCB95" w14:textId="0682E1A5"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Naam</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120F49E6" w14:textId="180B2997"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UC07: </w:t>
            </w:r>
            <w:r w:rsidR="00AE4BF1">
              <w:rPr>
                <w:rFonts w:ascii="Calibri" w:eastAsia="Calibri" w:hAnsi="Calibri" w:cs="Calibri"/>
                <w:sz w:val="20"/>
                <w:szCs w:val="20"/>
              </w:rPr>
              <w:t>Data van</w:t>
            </w:r>
            <w:r w:rsidRPr="01BD21E1">
              <w:rPr>
                <w:rFonts w:ascii="Calibri" w:eastAsia="Calibri" w:hAnsi="Calibri" w:cs="Calibri"/>
                <w:sz w:val="20"/>
                <w:szCs w:val="20"/>
              </w:rPr>
              <w:t xml:space="preserve"> eigen </w:t>
            </w:r>
            <w:r w:rsidR="00571F77">
              <w:rPr>
                <w:rFonts w:ascii="Calibri" w:eastAsia="Calibri" w:hAnsi="Calibri" w:cs="Calibri"/>
                <w:sz w:val="20"/>
                <w:szCs w:val="20"/>
              </w:rPr>
              <w:t>pand</w:t>
            </w:r>
            <w:r w:rsidR="00AE4BF1">
              <w:rPr>
                <w:rFonts w:ascii="Calibri" w:eastAsia="Calibri" w:hAnsi="Calibri" w:cs="Calibri"/>
                <w:sz w:val="20"/>
                <w:szCs w:val="20"/>
              </w:rPr>
              <w:t xml:space="preserve"> </w:t>
            </w:r>
            <w:r w:rsidR="00F509F6">
              <w:rPr>
                <w:rFonts w:ascii="Calibri" w:eastAsia="Calibri" w:hAnsi="Calibri" w:cs="Calibri"/>
                <w:sz w:val="20"/>
                <w:szCs w:val="20"/>
              </w:rPr>
              <w:t>inzien</w:t>
            </w:r>
          </w:p>
        </w:tc>
      </w:tr>
      <w:tr w:rsidR="48BEDD8E" w14:paraId="4CDEE98A" w14:textId="77777777" w:rsidTr="01BD21E1">
        <w:tc>
          <w:tcPr>
            <w:tcW w:w="1890" w:type="dxa"/>
            <w:tcBorders>
              <w:top w:val="single" w:sz="8" w:space="0" w:color="auto"/>
              <w:left w:val="single" w:sz="8" w:space="0" w:color="auto"/>
              <w:bottom w:val="single" w:sz="8" w:space="0" w:color="auto"/>
              <w:right w:val="single" w:sz="8" w:space="0" w:color="auto"/>
            </w:tcBorders>
          </w:tcPr>
          <w:p w14:paraId="73039D7C" w14:textId="2D6E72B1"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3C0DA917" w14:textId="0D8FDA93"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FR-05</w:t>
            </w:r>
          </w:p>
        </w:tc>
      </w:tr>
      <w:tr w:rsidR="48BEDD8E" w14:paraId="7E9589F3" w14:textId="77777777" w:rsidTr="01BD21E1">
        <w:tc>
          <w:tcPr>
            <w:tcW w:w="1890" w:type="dxa"/>
            <w:tcBorders>
              <w:top w:val="single" w:sz="8" w:space="0" w:color="auto"/>
              <w:left w:val="single" w:sz="8" w:space="0" w:color="auto"/>
              <w:bottom w:val="single" w:sz="8" w:space="0" w:color="auto"/>
              <w:right w:val="single" w:sz="8" w:space="0" w:color="auto"/>
            </w:tcBorders>
          </w:tcPr>
          <w:p w14:paraId="402C5E66" w14:textId="4B35C2E5"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5EFFFC54" w14:textId="04355EFC"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De actor wil van zijn eigen </w:t>
            </w:r>
            <w:r w:rsidR="00571F77">
              <w:rPr>
                <w:rFonts w:ascii="Calibri" w:eastAsia="Calibri" w:hAnsi="Calibri" w:cs="Calibri"/>
                <w:sz w:val="20"/>
                <w:szCs w:val="20"/>
              </w:rPr>
              <w:t>pa</w:t>
            </w:r>
            <w:r w:rsidR="00AE4BF1">
              <w:rPr>
                <w:rFonts w:ascii="Calibri" w:eastAsia="Calibri" w:hAnsi="Calibri" w:cs="Calibri"/>
                <w:sz w:val="20"/>
                <w:szCs w:val="20"/>
              </w:rPr>
              <w:t>n</w:t>
            </w:r>
            <w:r w:rsidR="00571F77">
              <w:rPr>
                <w:rFonts w:ascii="Calibri" w:eastAsia="Calibri" w:hAnsi="Calibri" w:cs="Calibri"/>
                <w:sz w:val="20"/>
                <w:szCs w:val="20"/>
              </w:rPr>
              <w:t>d</w:t>
            </w:r>
            <w:r w:rsidRPr="01BD21E1">
              <w:rPr>
                <w:rFonts w:ascii="Calibri" w:eastAsia="Calibri" w:hAnsi="Calibri" w:cs="Calibri"/>
                <w:sz w:val="20"/>
                <w:szCs w:val="20"/>
              </w:rPr>
              <w:t xml:space="preserve"> de huidige metingen inzien</w:t>
            </w:r>
          </w:p>
        </w:tc>
      </w:tr>
      <w:tr w:rsidR="48BEDD8E" w14:paraId="48D30FF5" w14:textId="77777777" w:rsidTr="01BD21E1">
        <w:tc>
          <w:tcPr>
            <w:tcW w:w="1890" w:type="dxa"/>
            <w:tcBorders>
              <w:top w:val="single" w:sz="8" w:space="0" w:color="auto"/>
              <w:left w:val="single" w:sz="8" w:space="0" w:color="auto"/>
              <w:bottom w:val="single" w:sz="8" w:space="0" w:color="auto"/>
              <w:right w:val="single" w:sz="8" w:space="0" w:color="auto"/>
            </w:tcBorders>
          </w:tcPr>
          <w:p w14:paraId="417AA396" w14:textId="5F0160EB"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37AECF7E" w14:textId="3FC99804"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Gebruiker   </w:t>
            </w:r>
          </w:p>
        </w:tc>
      </w:tr>
      <w:tr w:rsidR="48BEDD8E" w14:paraId="7CBF8495" w14:textId="77777777" w:rsidTr="01BD21E1">
        <w:tc>
          <w:tcPr>
            <w:tcW w:w="1890" w:type="dxa"/>
            <w:tcBorders>
              <w:top w:val="single" w:sz="8" w:space="0" w:color="auto"/>
              <w:left w:val="single" w:sz="8" w:space="0" w:color="auto"/>
              <w:bottom w:val="single" w:sz="8" w:space="0" w:color="auto"/>
              <w:right w:val="single" w:sz="8" w:space="0" w:color="auto"/>
            </w:tcBorders>
          </w:tcPr>
          <w:p w14:paraId="5BC7F130" w14:textId="795497AA"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38EE08AC" w14:textId="0EEA1361"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B-05.1 De actor is ingelogd </w:t>
            </w:r>
          </w:p>
        </w:tc>
      </w:tr>
      <w:tr w:rsidR="48BEDD8E" w14:paraId="66F13CA5" w14:textId="77777777" w:rsidTr="01BD21E1">
        <w:tc>
          <w:tcPr>
            <w:tcW w:w="1890" w:type="dxa"/>
            <w:tcBorders>
              <w:top w:val="single" w:sz="8" w:space="0" w:color="auto"/>
              <w:left w:val="single" w:sz="8" w:space="0" w:color="auto"/>
              <w:bottom w:val="single" w:sz="8" w:space="0" w:color="auto"/>
              <w:right w:val="single" w:sz="8" w:space="0" w:color="auto"/>
            </w:tcBorders>
          </w:tcPr>
          <w:p w14:paraId="3F0486E7" w14:textId="09AF0589"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5A7E78F2" w14:textId="14BAF294" w:rsidR="48BEDD8E" w:rsidRPr="006A43EF" w:rsidRDefault="48BEDD8E" w:rsidP="01BD21E1">
            <w:pPr>
              <w:pStyle w:val="Lijstalinea"/>
              <w:numPr>
                <w:ilvl w:val="0"/>
                <w:numId w:val="9"/>
              </w:numPr>
              <w:rPr>
                <w:rFonts w:eastAsiaTheme="minorEastAsia"/>
                <w:sz w:val="20"/>
                <w:szCs w:val="20"/>
              </w:rPr>
            </w:pPr>
            <w:r w:rsidRPr="01BD21E1">
              <w:rPr>
                <w:sz w:val="20"/>
                <w:szCs w:val="20"/>
              </w:rPr>
              <w:t xml:space="preserve">De actor geeft aan de metingen van zijn eigen </w:t>
            </w:r>
            <w:r w:rsidR="00571F77">
              <w:rPr>
                <w:sz w:val="20"/>
                <w:szCs w:val="20"/>
              </w:rPr>
              <w:t>pand</w:t>
            </w:r>
            <w:r w:rsidRPr="01BD21E1">
              <w:rPr>
                <w:sz w:val="20"/>
                <w:szCs w:val="20"/>
              </w:rPr>
              <w:t xml:space="preserve"> te willen zien.</w:t>
            </w:r>
          </w:p>
          <w:p w14:paraId="2F51E332" w14:textId="37D0414C" w:rsidR="48BEDD8E" w:rsidRDefault="00DE095C" w:rsidP="01BD21E1">
            <w:pPr>
              <w:pStyle w:val="Lijstalinea"/>
              <w:numPr>
                <w:ilvl w:val="0"/>
                <w:numId w:val="9"/>
              </w:numPr>
              <w:rPr>
                <w:rFonts w:eastAsiaTheme="minorEastAsia"/>
                <w:sz w:val="20"/>
                <w:szCs w:val="20"/>
              </w:rPr>
            </w:pPr>
            <w:r>
              <w:rPr>
                <w:sz w:val="20"/>
                <w:szCs w:val="20"/>
              </w:rPr>
              <w:t xml:space="preserve">Het systeem toont de </w:t>
            </w:r>
            <w:r w:rsidR="00571F77">
              <w:rPr>
                <w:sz w:val="20"/>
                <w:szCs w:val="20"/>
              </w:rPr>
              <w:t>gegevens</w:t>
            </w:r>
            <w:r>
              <w:rPr>
                <w:sz w:val="20"/>
                <w:szCs w:val="20"/>
              </w:rPr>
              <w:t xml:space="preserve"> van </w:t>
            </w:r>
            <w:r w:rsidR="00571F77">
              <w:rPr>
                <w:sz w:val="20"/>
                <w:szCs w:val="20"/>
              </w:rPr>
              <w:t>het pand</w:t>
            </w:r>
          </w:p>
        </w:tc>
      </w:tr>
      <w:tr w:rsidR="48BEDD8E" w14:paraId="35E0855F" w14:textId="77777777" w:rsidTr="01BD21E1">
        <w:tc>
          <w:tcPr>
            <w:tcW w:w="1890" w:type="dxa"/>
            <w:tcBorders>
              <w:top w:val="single" w:sz="8" w:space="0" w:color="auto"/>
              <w:left w:val="single" w:sz="8" w:space="0" w:color="auto"/>
              <w:bottom w:val="single" w:sz="8" w:space="0" w:color="auto"/>
              <w:right w:val="single" w:sz="8" w:space="0" w:color="auto"/>
            </w:tcBorders>
          </w:tcPr>
          <w:p w14:paraId="649FA578" w14:textId="235B7FAC"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65557A27" w14:textId="1A403842"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 </w:t>
            </w:r>
          </w:p>
        </w:tc>
      </w:tr>
      <w:tr w:rsidR="48BEDD8E" w14:paraId="1D1DE29C" w14:textId="77777777" w:rsidTr="01BD21E1">
        <w:tc>
          <w:tcPr>
            <w:tcW w:w="1890" w:type="dxa"/>
            <w:tcBorders>
              <w:top w:val="single" w:sz="8" w:space="0" w:color="auto"/>
              <w:left w:val="single" w:sz="8" w:space="0" w:color="auto"/>
              <w:bottom w:val="single" w:sz="8" w:space="0" w:color="auto"/>
              <w:right w:val="single" w:sz="8" w:space="0" w:color="auto"/>
            </w:tcBorders>
          </w:tcPr>
          <w:p w14:paraId="170AC8F7" w14:textId="2766A849"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008F534" w14:textId="69884F40"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De huidigen </w:t>
            </w:r>
            <w:r w:rsidR="005B3F8B">
              <w:rPr>
                <w:rFonts w:ascii="Calibri" w:eastAsia="Calibri" w:hAnsi="Calibri" w:cs="Calibri"/>
                <w:sz w:val="20"/>
                <w:szCs w:val="20"/>
              </w:rPr>
              <w:t>me</w:t>
            </w:r>
            <w:r w:rsidR="00571F77">
              <w:rPr>
                <w:rFonts w:ascii="Calibri" w:eastAsia="Calibri" w:hAnsi="Calibri" w:cs="Calibri"/>
                <w:sz w:val="20"/>
                <w:szCs w:val="20"/>
              </w:rPr>
              <w:t>tingen van het pand</w:t>
            </w:r>
            <w:r w:rsidRPr="01BD21E1">
              <w:rPr>
                <w:rFonts w:ascii="Calibri" w:eastAsia="Calibri" w:hAnsi="Calibri" w:cs="Calibri"/>
                <w:sz w:val="20"/>
                <w:szCs w:val="20"/>
              </w:rPr>
              <w:t xml:space="preserve"> van de actor zijn zichtbaar.</w:t>
            </w:r>
          </w:p>
        </w:tc>
      </w:tr>
    </w:tbl>
    <w:p w14:paraId="692FC6D9" w14:textId="3370EEEA" w:rsidR="002B4763" w:rsidRDefault="002B4763" w:rsidP="01BD21E1">
      <w:pPr>
        <w:spacing w:line="257" w:lineRule="auto"/>
        <w:rPr>
          <w:rFonts w:ascii="Calibri" w:eastAsia="Calibri" w:hAnsi="Calibri" w:cs="Calibri"/>
          <w:sz w:val="20"/>
          <w:szCs w:val="20"/>
        </w:rPr>
      </w:pPr>
    </w:p>
    <w:tbl>
      <w:tblPr>
        <w:tblW w:w="0" w:type="auto"/>
        <w:tblInd w:w="90" w:type="dxa"/>
        <w:tblLook w:val="04A0" w:firstRow="1" w:lastRow="0" w:firstColumn="1" w:lastColumn="0" w:noHBand="0" w:noVBand="1"/>
      </w:tblPr>
      <w:tblGrid>
        <w:gridCol w:w="1884"/>
        <w:gridCol w:w="7078"/>
      </w:tblGrid>
      <w:tr w:rsidR="689599F8" w14:paraId="249F47A1" w14:textId="77777777" w:rsidTr="01BD21E1">
        <w:tc>
          <w:tcPr>
            <w:tcW w:w="1890" w:type="dxa"/>
            <w:tcBorders>
              <w:top w:val="single" w:sz="8" w:space="0" w:color="auto"/>
              <w:left w:val="single" w:sz="8" w:space="0" w:color="auto"/>
              <w:bottom w:val="single" w:sz="8" w:space="0" w:color="auto"/>
              <w:right w:val="single" w:sz="8" w:space="0" w:color="auto"/>
            </w:tcBorders>
          </w:tcPr>
          <w:p w14:paraId="1FA14E09" w14:textId="0682E1A5"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lastRenderedPageBreak/>
              <w:t>Naam</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1029503C" w14:textId="297AAB36"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UC08: Huidige metingen </w:t>
            </w:r>
            <w:r w:rsidR="00927D4B">
              <w:rPr>
                <w:rFonts w:ascii="Calibri" w:eastAsia="Calibri" w:hAnsi="Calibri" w:cs="Calibri"/>
                <w:sz w:val="20"/>
                <w:szCs w:val="20"/>
              </w:rPr>
              <w:t>gebied</w:t>
            </w:r>
          </w:p>
        </w:tc>
      </w:tr>
      <w:tr w:rsidR="689599F8" w14:paraId="56E1D261" w14:textId="77777777" w:rsidTr="01BD21E1">
        <w:tc>
          <w:tcPr>
            <w:tcW w:w="1890" w:type="dxa"/>
            <w:tcBorders>
              <w:top w:val="single" w:sz="8" w:space="0" w:color="auto"/>
              <w:left w:val="single" w:sz="8" w:space="0" w:color="auto"/>
              <w:bottom w:val="single" w:sz="8" w:space="0" w:color="auto"/>
              <w:right w:val="single" w:sz="8" w:space="0" w:color="auto"/>
            </w:tcBorders>
          </w:tcPr>
          <w:p w14:paraId="29A15465" w14:textId="2D6E72B1"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2C95F7F7" w14:textId="2EABD491"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FR-01</w:t>
            </w:r>
          </w:p>
        </w:tc>
      </w:tr>
      <w:tr w:rsidR="689599F8" w14:paraId="2A809F1B" w14:textId="77777777" w:rsidTr="01BD21E1">
        <w:tc>
          <w:tcPr>
            <w:tcW w:w="1890" w:type="dxa"/>
            <w:tcBorders>
              <w:top w:val="single" w:sz="8" w:space="0" w:color="auto"/>
              <w:left w:val="single" w:sz="8" w:space="0" w:color="auto"/>
              <w:bottom w:val="single" w:sz="8" w:space="0" w:color="auto"/>
              <w:right w:val="single" w:sz="8" w:space="0" w:color="auto"/>
            </w:tcBorders>
          </w:tcPr>
          <w:p w14:paraId="59AAB846" w14:textId="4B35C2E5"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7FEFC4EF" w14:textId="240EC1F9"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De actor wil van een </w:t>
            </w:r>
            <w:r w:rsidR="00927D4B">
              <w:rPr>
                <w:rFonts w:ascii="Calibri" w:eastAsia="Calibri" w:hAnsi="Calibri" w:cs="Calibri"/>
                <w:sz w:val="20"/>
                <w:szCs w:val="20"/>
              </w:rPr>
              <w:t>gebied</w:t>
            </w:r>
            <w:r w:rsidRPr="01BD21E1">
              <w:rPr>
                <w:rFonts w:ascii="Calibri" w:eastAsia="Calibri" w:hAnsi="Calibri" w:cs="Calibri"/>
                <w:sz w:val="20"/>
                <w:szCs w:val="20"/>
              </w:rPr>
              <w:t xml:space="preserve"> </w:t>
            </w:r>
            <w:r w:rsidR="00927D4B">
              <w:rPr>
                <w:rFonts w:ascii="Calibri" w:eastAsia="Calibri" w:hAnsi="Calibri" w:cs="Calibri"/>
                <w:sz w:val="20"/>
                <w:szCs w:val="20"/>
              </w:rPr>
              <w:t xml:space="preserve">op de kaart </w:t>
            </w:r>
            <w:r w:rsidRPr="01BD21E1">
              <w:rPr>
                <w:rFonts w:ascii="Calibri" w:eastAsia="Calibri" w:hAnsi="Calibri" w:cs="Calibri"/>
                <w:sz w:val="20"/>
                <w:szCs w:val="20"/>
              </w:rPr>
              <w:t>de huidige metingen inzien</w:t>
            </w:r>
          </w:p>
        </w:tc>
      </w:tr>
      <w:tr w:rsidR="689599F8" w14:paraId="78E87D61" w14:textId="77777777" w:rsidTr="01BD21E1">
        <w:tc>
          <w:tcPr>
            <w:tcW w:w="1890" w:type="dxa"/>
            <w:tcBorders>
              <w:top w:val="single" w:sz="8" w:space="0" w:color="auto"/>
              <w:left w:val="single" w:sz="8" w:space="0" w:color="auto"/>
              <w:bottom w:val="single" w:sz="8" w:space="0" w:color="auto"/>
              <w:right w:val="single" w:sz="8" w:space="0" w:color="auto"/>
            </w:tcBorders>
          </w:tcPr>
          <w:p w14:paraId="5208D53D" w14:textId="5F0160EB"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1C00A628" w14:textId="3FC99804"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Gebruiker   </w:t>
            </w:r>
          </w:p>
        </w:tc>
      </w:tr>
      <w:tr w:rsidR="689599F8" w14:paraId="3B8B0764" w14:textId="77777777" w:rsidTr="01BD21E1">
        <w:tc>
          <w:tcPr>
            <w:tcW w:w="1890" w:type="dxa"/>
            <w:tcBorders>
              <w:top w:val="single" w:sz="8" w:space="0" w:color="auto"/>
              <w:left w:val="single" w:sz="8" w:space="0" w:color="auto"/>
              <w:bottom w:val="single" w:sz="8" w:space="0" w:color="auto"/>
              <w:right w:val="single" w:sz="8" w:space="0" w:color="auto"/>
            </w:tcBorders>
          </w:tcPr>
          <w:p w14:paraId="2A9E1084" w14:textId="795497AA"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77042CC" w14:textId="4857A8FE" w:rsidR="689599F8" w:rsidRDefault="689599F8" w:rsidP="01BD21E1">
            <w:pPr>
              <w:rPr>
                <w:rFonts w:ascii="Calibri" w:eastAsia="Calibri" w:hAnsi="Calibri" w:cs="Calibri"/>
                <w:sz w:val="20"/>
                <w:szCs w:val="20"/>
              </w:rPr>
            </w:pPr>
          </w:p>
        </w:tc>
      </w:tr>
      <w:tr w:rsidR="689599F8" w14:paraId="300AEB72" w14:textId="77777777" w:rsidTr="01BD21E1">
        <w:tc>
          <w:tcPr>
            <w:tcW w:w="1890" w:type="dxa"/>
            <w:tcBorders>
              <w:top w:val="single" w:sz="8" w:space="0" w:color="auto"/>
              <w:left w:val="single" w:sz="8" w:space="0" w:color="auto"/>
              <w:bottom w:val="single" w:sz="8" w:space="0" w:color="auto"/>
              <w:right w:val="single" w:sz="8" w:space="0" w:color="auto"/>
            </w:tcBorders>
          </w:tcPr>
          <w:p w14:paraId="6CC34941" w14:textId="09AF0589"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D7F67B5" w14:textId="68090439" w:rsidR="48BEDD8E" w:rsidRPr="00FA2F86" w:rsidRDefault="48BEDD8E" w:rsidP="01BD21E1">
            <w:pPr>
              <w:pStyle w:val="Lijstalinea"/>
              <w:numPr>
                <w:ilvl w:val="0"/>
                <w:numId w:val="4"/>
              </w:numPr>
              <w:rPr>
                <w:rFonts w:eastAsiaTheme="minorEastAsia" w:cstheme="minorHAnsi"/>
                <w:sz w:val="20"/>
                <w:szCs w:val="20"/>
              </w:rPr>
            </w:pPr>
            <w:r w:rsidRPr="00FA2F86">
              <w:rPr>
                <w:rFonts w:cstheme="minorHAnsi"/>
                <w:sz w:val="20"/>
                <w:szCs w:val="20"/>
              </w:rPr>
              <w:t xml:space="preserve">De actor geeft aan de metingen van een </w:t>
            </w:r>
            <w:r w:rsidR="00927D4B" w:rsidRPr="00FA2F86">
              <w:rPr>
                <w:rFonts w:cstheme="minorHAnsi"/>
                <w:sz w:val="20"/>
                <w:szCs w:val="20"/>
              </w:rPr>
              <w:t>gebied</w:t>
            </w:r>
            <w:r w:rsidRPr="00FA2F86">
              <w:rPr>
                <w:rFonts w:cstheme="minorHAnsi"/>
                <w:sz w:val="20"/>
                <w:szCs w:val="20"/>
              </w:rPr>
              <w:t xml:space="preserve"> te willen zien.</w:t>
            </w:r>
          </w:p>
          <w:p w14:paraId="76A86BA8" w14:textId="36438A80" w:rsidR="48BEDD8E" w:rsidRDefault="48BEDD8E" w:rsidP="01BD21E1">
            <w:pPr>
              <w:pStyle w:val="Lijstalinea"/>
              <w:numPr>
                <w:ilvl w:val="0"/>
                <w:numId w:val="4"/>
              </w:numPr>
              <w:rPr>
                <w:rFonts w:asciiTheme="minorEastAsia" w:eastAsiaTheme="minorEastAsia" w:hAnsiTheme="minorEastAsia" w:cstheme="minorEastAsia"/>
                <w:sz w:val="20"/>
                <w:szCs w:val="20"/>
              </w:rPr>
            </w:pPr>
            <w:r w:rsidRPr="00FA2F86">
              <w:rPr>
                <w:rFonts w:cstheme="minorHAnsi"/>
                <w:sz w:val="20"/>
                <w:szCs w:val="20"/>
              </w:rPr>
              <w:t xml:space="preserve">Het systeem toont de huidigen metingen die horen bij </w:t>
            </w:r>
            <w:r w:rsidR="00967BB3" w:rsidRPr="00FA2F86">
              <w:rPr>
                <w:rFonts w:cstheme="minorHAnsi"/>
                <w:sz w:val="20"/>
                <w:szCs w:val="20"/>
              </w:rPr>
              <w:t>het gebied dat</w:t>
            </w:r>
            <w:r w:rsidRPr="00FA2F86">
              <w:rPr>
                <w:rFonts w:cstheme="minorHAnsi"/>
                <w:sz w:val="20"/>
                <w:szCs w:val="20"/>
              </w:rPr>
              <w:t xml:space="preserve"> gekozen is door de actor.</w:t>
            </w:r>
          </w:p>
        </w:tc>
      </w:tr>
      <w:tr w:rsidR="689599F8" w14:paraId="393FFEAF" w14:textId="77777777" w:rsidTr="01BD21E1">
        <w:tc>
          <w:tcPr>
            <w:tcW w:w="1890" w:type="dxa"/>
            <w:tcBorders>
              <w:top w:val="single" w:sz="8" w:space="0" w:color="auto"/>
              <w:left w:val="single" w:sz="8" w:space="0" w:color="auto"/>
              <w:bottom w:val="single" w:sz="8" w:space="0" w:color="auto"/>
              <w:right w:val="single" w:sz="8" w:space="0" w:color="auto"/>
            </w:tcBorders>
          </w:tcPr>
          <w:p w14:paraId="58BBE6D0" w14:textId="235B7FAC"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763CD220" w14:textId="1A403842"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 </w:t>
            </w:r>
          </w:p>
        </w:tc>
      </w:tr>
      <w:tr w:rsidR="689599F8" w14:paraId="442749E8" w14:textId="77777777" w:rsidTr="01BD21E1">
        <w:tc>
          <w:tcPr>
            <w:tcW w:w="1890" w:type="dxa"/>
            <w:tcBorders>
              <w:top w:val="single" w:sz="8" w:space="0" w:color="auto"/>
              <w:left w:val="single" w:sz="8" w:space="0" w:color="auto"/>
              <w:bottom w:val="single" w:sz="8" w:space="0" w:color="auto"/>
              <w:right w:val="single" w:sz="8" w:space="0" w:color="auto"/>
            </w:tcBorders>
          </w:tcPr>
          <w:p w14:paraId="12849B76" w14:textId="2766A849"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8C6AEC1" w14:textId="724FBAEE"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De huidigen metingen van </w:t>
            </w:r>
            <w:r w:rsidR="00967BB3">
              <w:rPr>
                <w:rFonts w:ascii="Calibri" w:eastAsia="Calibri" w:hAnsi="Calibri" w:cs="Calibri"/>
                <w:sz w:val="20"/>
                <w:szCs w:val="20"/>
              </w:rPr>
              <w:t>het</w:t>
            </w:r>
            <w:r w:rsidRPr="01BD21E1">
              <w:rPr>
                <w:rFonts w:ascii="Calibri" w:eastAsia="Calibri" w:hAnsi="Calibri" w:cs="Calibri"/>
                <w:sz w:val="20"/>
                <w:szCs w:val="20"/>
              </w:rPr>
              <w:t xml:space="preserve"> door de actor gekozen </w:t>
            </w:r>
            <w:r w:rsidR="00967BB3">
              <w:rPr>
                <w:rFonts w:ascii="Calibri" w:eastAsia="Calibri" w:hAnsi="Calibri" w:cs="Calibri"/>
                <w:sz w:val="20"/>
                <w:szCs w:val="20"/>
              </w:rPr>
              <w:t xml:space="preserve">gebied </w:t>
            </w:r>
            <w:r w:rsidRPr="01BD21E1">
              <w:rPr>
                <w:rFonts w:ascii="Calibri" w:eastAsia="Calibri" w:hAnsi="Calibri" w:cs="Calibri"/>
                <w:sz w:val="20"/>
                <w:szCs w:val="20"/>
              </w:rPr>
              <w:t>zijn zichtbaar.</w:t>
            </w:r>
          </w:p>
        </w:tc>
      </w:tr>
    </w:tbl>
    <w:p w14:paraId="75894AB0" w14:textId="6C4A0F7D" w:rsidR="002B4763" w:rsidRDefault="48BEDD8E" w:rsidP="01BD21E1">
      <w:pPr>
        <w:spacing w:line="257" w:lineRule="auto"/>
        <w:rPr>
          <w:rFonts w:ascii="Calibri" w:eastAsia="Calibri" w:hAnsi="Calibri" w:cs="Calibri"/>
          <w:sz w:val="20"/>
          <w:szCs w:val="20"/>
        </w:rPr>
      </w:pPr>
      <w:r w:rsidRPr="01BD21E1">
        <w:rPr>
          <w:rFonts w:ascii="Calibri" w:eastAsia="Calibri" w:hAnsi="Calibri" w:cs="Calibri"/>
          <w:sz w:val="20"/>
          <w:szCs w:val="20"/>
        </w:rPr>
        <w:t xml:space="preserve"> </w:t>
      </w:r>
    </w:p>
    <w:tbl>
      <w:tblPr>
        <w:tblW w:w="0" w:type="auto"/>
        <w:tblInd w:w="90" w:type="dxa"/>
        <w:tblLook w:val="04A0" w:firstRow="1" w:lastRow="0" w:firstColumn="1" w:lastColumn="0" w:noHBand="0" w:noVBand="1"/>
      </w:tblPr>
      <w:tblGrid>
        <w:gridCol w:w="1884"/>
        <w:gridCol w:w="7078"/>
      </w:tblGrid>
      <w:tr w:rsidR="689599F8" w14:paraId="64B19ABD" w14:textId="77777777" w:rsidTr="01BD21E1">
        <w:tc>
          <w:tcPr>
            <w:tcW w:w="1890" w:type="dxa"/>
            <w:tcBorders>
              <w:top w:val="single" w:sz="8" w:space="0" w:color="auto"/>
              <w:left w:val="single" w:sz="8" w:space="0" w:color="auto"/>
              <w:bottom w:val="single" w:sz="8" w:space="0" w:color="auto"/>
              <w:right w:val="single" w:sz="8" w:space="0" w:color="auto"/>
            </w:tcBorders>
          </w:tcPr>
          <w:p w14:paraId="6435080E" w14:textId="0682E1A5"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Naam</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295E16C8" w14:textId="6B53B8D3"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UC09: Huidige metingen meetpunt</w:t>
            </w:r>
            <w:r w:rsidR="00FA2F86">
              <w:rPr>
                <w:rFonts w:ascii="Calibri" w:eastAsia="Calibri" w:hAnsi="Calibri" w:cs="Calibri"/>
                <w:sz w:val="20"/>
                <w:szCs w:val="20"/>
              </w:rPr>
              <w:t xml:space="preserve"> inzien</w:t>
            </w:r>
          </w:p>
        </w:tc>
      </w:tr>
      <w:tr w:rsidR="689599F8" w14:paraId="5B323B92" w14:textId="77777777" w:rsidTr="01BD21E1">
        <w:tc>
          <w:tcPr>
            <w:tcW w:w="1890" w:type="dxa"/>
            <w:tcBorders>
              <w:top w:val="single" w:sz="8" w:space="0" w:color="auto"/>
              <w:left w:val="single" w:sz="8" w:space="0" w:color="auto"/>
              <w:bottom w:val="single" w:sz="8" w:space="0" w:color="auto"/>
              <w:right w:val="single" w:sz="8" w:space="0" w:color="auto"/>
            </w:tcBorders>
          </w:tcPr>
          <w:p w14:paraId="77C6F34C" w14:textId="2D6E72B1"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2C970E7" w14:textId="4B4477A2"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FR-02</w:t>
            </w:r>
          </w:p>
        </w:tc>
      </w:tr>
      <w:tr w:rsidR="689599F8" w14:paraId="74D5E30F" w14:textId="77777777" w:rsidTr="01BD21E1">
        <w:tc>
          <w:tcPr>
            <w:tcW w:w="1890" w:type="dxa"/>
            <w:tcBorders>
              <w:top w:val="single" w:sz="8" w:space="0" w:color="auto"/>
              <w:left w:val="single" w:sz="8" w:space="0" w:color="auto"/>
              <w:bottom w:val="single" w:sz="8" w:space="0" w:color="auto"/>
              <w:right w:val="single" w:sz="8" w:space="0" w:color="auto"/>
            </w:tcBorders>
          </w:tcPr>
          <w:p w14:paraId="5993BA9A" w14:textId="4B35C2E5"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72FBF782" w14:textId="653274EA"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De actor wil van een meetpunt de huidige metingen inzien</w:t>
            </w:r>
          </w:p>
        </w:tc>
      </w:tr>
      <w:tr w:rsidR="689599F8" w14:paraId="2B3EA705" w14:textId="77777777" w:rsidTr="01BD21E1">
        <w:tc>
          <w:tcPr>
            <w:tcW w:w="1890" w:type="dxa"/>
            <w:tcBorders>
              <w:top w:val="single" w:sz="8" w:space="0" w:color="auto"/>
              <w:left w:val="single" w:sz="8" w:space="0" w:color="auto"/>
              <w:bottom w:val="single" w:sz="8" w:space="0" w:color="auto"/>
              <w:right w:val="single" w:sz="8" w:space="0" w:color="auto"/>
            </w:tcBorders>
          </w:tcPr>
          <w:p w14:paraId="0E678CCF" w14:textId="5F0160EB"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CFAF74A" w14:textId="3FC99804"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Gebruiker   </w:t>
            </w:r>
          </w:p>
        </w:tc>
      </w:tr>
      <w:tr w:rsidR="689599F8" w14:paraId="668AC024" w14:textId="77777777" w:rsidTr="01BD21E1">
        <w:tc>
          <w:tcPr>
            <w:tcW w:w="1890" w:type="dxa"/>
            <w:tcBorders>
              <w:top w:val="single" w:sz="8" w:space="0" w:color="auto"/>
              <w:left w:val="single" w:sz="8" w:space="0" w:color="auto"/>
              <w:bottom w:val="single" w:sz="8" w:space="0" w:color="auto"/>
              <w:right w:val="single" w:sz="8" w:space="0" w:color="auto"/>
            </w:tcBorders>
          </w:tcPr>
          <w:p w14:paraId="7582BAEC" w14:textId="795497AA"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5FE31A2C" w14:textId="4857A8FE" w:rsidR="689599F8" w:rsidRDefault="689599F8" w:rsidP="01BD21E1">
            <w:pPr>
              <w:rPr>
                <w:rFonts w:ascii="Calibri" w:eastAsia="Calibri" w:hAnsi="Calibri" w:cs="Calibri"/>
                <w:sz w:val="20"/>
                <w:szCs w:val="20"/>
              </w:rPr>
            </w:pPr>
          </w:p>
        </w:tc>
      </w:tr>
      <w:tr w:rsidR="689599F8" w14:paraId="4E887B86" w14:textId="77777777" w:rsidTr="01BD21E1">
        <w:tc>
          <w:tcPr>
            <w:tcW w:w="1890" w:type="dxa"/>
            <w:tcBorders>
              <w:top w:val="single" w:sz="8" w:space="0" w:color="auto"/>
              <w:left w:val="single" w:sz="8" w:space="0" w:color="auto"/>
              <w:bottom w:val="single" w:sz="8" w:space="0" w:color="auto"/>
              <w:right w:val="single" w:sz="8" w:space="0" w:color="auto"/>
            </w:tcBorders>
          </w:tcPr>
          <w:p w14:paraId="2C2504E8" w14:textId="09AF0589"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50CFD6D1" w14:textId="539240A1" w:rsidR="48BEDD8E" w:rsidRDefault="48BEDD8E" w:rsidP="01BD21E1">
            <w:pPr>
              <w:pStyle w:val="Lijstalinea"/>
              <w:numPr>
                <w:ilvl w:val="0"/>
                <w:numId w:val="3"/>
              </w:numPr>
              <w:rPr>
                <w:rFonts w:asciiTheme="minorEastAsia" w:eastAsiaTheme="minorEastAsia" w:hAnsiTheme="minorEastAsia" w:cstheme="minorEastAsia"/>
                <w:sz w:val="20"/>
                <w:szCs w:val="20"/>
              </w:rPr>
            </w:pPr>
            <w:r w:rsidRPr="01BD21E1">
              <w:rPr>
                <w:sz w:val="20"/>
                <w:szCs w:val="20"/>
              </w:rPr>
              <w:t>De actor geeft aan de metingen van een meetpunt te willen zien.</w:t>
            </w:r>
          </w:p>
          <w:p w14:paraId="7BF480D5" w14:textId="47201F9F" w:rsidR="48BEDD8E" w:rsidRDefault="48BEDD8E" w:rsidP="01BD21E1">
            <w:pPr>
              <w:pStyle w:val="Lijstalinea"/>
              <w:numPr>
                <w:ilvl w:val="0"/>
                <w:numId w:val="3"/>
              </w:numPr>
              <w:rPr>
                <w:rFonts w:asciiTheme="minorEastAsia" w:eastAsiaTheme="minorEastAsia" w:hAnsiTheme="minorEastAsia" w:cstheme="minorEastAsia"/>
                <w:sz w:val="20"/>
                <w:szCs w:val="20"/>
              </w:rPr>
            </w:pPr>
            <w:r w:rsidRPr="01BD21E1">
              <w:rPr>
                <w:sz w:val="20"/>
                <w:szCs w:val="20"/>
              </w:rPr>
              <w:t>Het systeem toont de huidigen metingen die horen bij het meetpunt dat gekozen is door de actor.</w:t>
            </w:r>
          </w:p>
        </w:tc>
      </w:tr>
      <w:tr w:rsidR="689599F8" w14:paraId="0486873D" w14:textId="77777777" w:rsidTr="01BD21E1">
        <w:tc>
          <w:tcPr>
            <w:tcW w:w="1890" w:type="dxa"/>
            <w:tcBorders>
              <w:top w:val="single" w:sz="8" w:space="0" w:color="auto"/>
              <w:left w:val="single" w:sz="8" w:space="0" w:color="auto"/>
              <w:bottom w:val="single" w:sz="8" w:space="0" w:color="auto"/>
              <w:right w:val="single" w:sz="8" w:space="0" w:color="auto"/>
            </w:tcBorders>
          </w:tcPr>
          <w:p w14:paraId="756BDFDC" w14:textId="235B7FAC"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79374868" w14:textId="1A403842"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 </w:t>
            </w:r>
          </w:p>
        </w:tc>
      </w:tr>
      <w:tr w:rsidR="689599F8" w14:paraId="0C576059" w14:textId="77777777" w:rsidTr="01BD21E1">
        <w:tc>
          <w:tcPr>
            <w:tcW w:w="1890" w:type="dxa"/>
            <w:tcBorders>
              <w:top w:val="single" w:sz="8" w:space="0" w:color="auto"/>
              <w:left w:val="single" w:sz="8" w:space="0" w:color="auto"/>
              <w:bottom w:val="single" w:sz="8" w:space="0" w:color="auto"/>
              <w:right w:val="single" w:sz="8" w:space="0" w:color="auto"/>
            </w:tcBorders>
          </w:tcPr>
          <w:p w14:paraId="34290CCF" w14:textId="2766A849"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444FDE53" w14:textId="7AA18166"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De huidige metingen van het door de actor gekozen meetpunt zijn zichtbaar.</w:t>
            </w:r>
          </w:p>
        </w:tc>
      </w:tr>
    </w:tbl>
    <w:p w14:paraId="29325D2F" w14:textId="1884EAA7" w:rsidR="689599F8" w:rsidRDefault="689599F8" w:rsidP="689599F8">
      <w:pPr>
        <w:spacing w:line="257" w:lineRule="auto"/>
        <w:rPr>
          <w:rFonts w:ascii="Calibri" w:eastAsia="Calibri" w:hAnsi="Calibri" w:cs="Calibri"/>
        </w:rPr>
      </w:pPr>
    </w:p>
    <w:tbl>
      <w:tblPr>
        <w:tblW w:w="0" w:type="auto"/>
        <w:tblInd w:w="90" w:type="dxa"/>
        <w:tblLook w:val="04A0" w:firstRow="1" w:lastRow="0" w:firstColumn="1" w:lastColumn="0" w:noHBand="0" w:noVBand="1"/>
      </w:tblPr>
      <w:tblGrid>
        <w:gridCol w:w="1884"/>
        <w:gridCol w:w="7078"/>
      </w:tblGrid>
      <w:tr w:rsidR="00FA2F86" w14:paraId="3AE92493" w14:textId="77777777" w:rsidTr="004133CE">
        <w:tc>
          <w:tcPr>
            <w:tcW w:w="1890" w:type="dxa"/>
            <w:tcBorders>
              <w:top w:val="single" w:sz="8" w:space="0" w:color="auto"/>
              <w:left w:val="single" w:sz="8" w:space="0" w:color="auto"/>
              <w:bottom w:val="single" w:sz="8" w:space="0" w:color="auto"/>
              <w:right w:val="single" w:sz="8" w:space="0" w:color="auto"/>
            </w:tcBorders>
          </w:tcPr>
          <w:p w14:paraId="53949B28" w14:textId="77777777" w:rsidR="00FA2F86" w:rsidRDefault="00FA2F86" w:rsidP="004133CE">
            <w:pPr>
              <w:rPr>
                <w:rFonts w:ascii="Calibri" w:eastAsia="Calibri" w:hAnsi="Calibri" w:cs="Calibri"/>
                <w:sz w:val="20"/>
                <w:szCs w:val="20"/>
              </w:rPr>
            </w:pPr>
            <w:r w:rsidRPr="01BD21E1">
              <w:rPr>
                <w:rFonts w:ascii="Calibri" w:eastAsia="Calibri" w:hAnsi="Calibri" w:cs="Calibri"/>
                <w:b/>
                <w:bCs/>
                <w:sz w:val="20"/>
                <w:szCs w:val="20"/>
              </w:rPr>
              <w:t>Naam</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71139F5" w14:textId="6E2EFE14" w:rsidR="00FA2F86" w:rsidRPr="008A7574" w:rsidRDefault="00FA2F86" w:rsidP="004133CE">
            <w:pPr>
              <w:rPr>
                <w:rFonts w:eastAsia="Calibri" w:cstheme="minorHAnsi"/>
                <w:sz w:val="20"/>
                <w:szCs w:val="20"/>
              </w:rPr>
            </w:pPr>
            <w:r w:rsidRPr="008A7574">
              <w:rPr>
                <w:rFonts w:eastAsia="Calibri" w:cstheme="minorHAnsi"/>
                <w:sz w:val="20"/>
                <w:szCs w:val="20"/>
              </w:rPr>
              <w:t xml:space="preserve">UC10: Gegevensdistributie bekijken </w:t>
            </w:r>
          </w:p>
        </w:tc>
      </w:tr>
      <w:tr w:rsidR="00FA2F86" w14:paraId="33F93ECB" w14:textId="77777777" w:rsidTr="004133CE">
        <w:tc>
          <w:tcPr>
            <w:tcW w:w="1890" w:type="dxa"/>
            <w:tcBorders>
              <w:top w:val="single" w:sz="8" w:space="0" w:color="auto"/>
              <w:left w:val="single" w:sz="8" w:space="0" w:color="auto"/>
              <w:bottom w:val="single" w:sz="8" w:space="0" w:color="auto"/>
              <w:right w:val="single" w:sz="8" w:space="0" w:color="auto"/>
            </w:tcBorders>
          </w:tcPr>
          <w:p w14:paraId="1D2CFA90" w14:textId="77777777" w:rsidR="00FA2F86" w:rsidRDefault="00FA2F86" w:rsidP="004133CE">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61953403" w14:textId="7DCC79ED" w:rsidR="00FA2F86" w:rsidRPr="008A7574" w:rsidRDefault="00FA2F86" w:rsidP="004133CE">
            <w:pPr>
              <w:rPr>
                <w:rFonts w:eastAsia="Calibri" w:cstheme="minorHAnsi"/>
                <w:sz w:val="20"/>
                <w:szCs w:val="20"/>
              </w:rPr>
            </w:pPr>
            <w:r w:rsidRPr="008A7574">
              <w:rPr>
                <w:rFonts w:eastAsia="Calibri" w:cstheme="minorHAnsi"/>
                <w:sz w:val="20"/>
                <w:szCs w:val="20"/>
              </w:rPr>
              <w:t>FR-</w:t>
            </w:r>
            <w:r w:rsidR="0093568E" w:rsidRPr="008A7574">
              <w:rPr>
                <w:rFonts w:eastAsia="Calibri" w:cstheme="minorHAnsi"/>
                <w:sz w:val="20"/>
                <w:szCs w:val="20"/>
              </w:rPr>
              <w:t>10</w:t>
            </w:r>
          </w:p>
        </w:tc>
      </w:tr>
      <w:tr w:rsidR="00FA2F86" w14:paraId="669515E8" w14:textId="77777777" w:rsidTr="004133CE">
        <w:tc>
          <w:tcPr>
            <w:tcW w:w="1890" w:type="dxa"/>
            <w:tcBorders>
              <w:top w:val="single" w:sz="8" w:space="0" w:color="auto"/>
              <w:left w:val="single" w:sz="8" w:space="0" w:color="auto"/>
              <w:bottom w:val="single" w:sz="8" w:space="0" w:color="auto"/>
              <w:right w:val="single" w:sz="8" w:space="0" w:color="auto"/>
            </w:tcBorders>
          </w:tcPr>
          <w:p w14:paraId="7BEAB434" w14:textId="77777777" w:rsidR="00FA2F86" w:rsidRDefault="00FA2F86" w:rsidP="004133CE">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76103383" w14:textId="5D5E2565" w:rsidR="00FA2F86" w:rsidRPr="008A7574" w:rsidRDefault="00FA2F86" w:rsidP="004133CE">
            <w:pPr>
              <w:rPr>
                <w:rFonts w:eastAsia="Calibri" w:cstheme="minorHAnsi"/>
                <w:sz w:val="20"/>
                <w:szCs w:val="20"/>
              </w:rPr>
            </w:pPr>
            <w:r w:rsidRPr="008A7574">
              <w:rPr>
                <w:rFonts w:eastAsia="Calibri" w:cstheme="minorHAnsi"/>
                <w:sz w:val="20"/>
                <w:szCs w:val="20"/>
              </w:rPr>
              <w:t xml:space="preserve">De actor wil </w:t>
            </w:r>
            <w:r w:rsidR="009D611B">
              <w:rPr>
                <w:rFonts w:eastAsia="Calibri" w:cstheme="minorHAnsi"/>
                <w:sz w:val="20"/>
                <w:szCs w:val="20"/>
              </w:rPr>
              <w:t xml:space="preserve">distributie van gegevens </w:t>
            </w:r>
            <w:r w:rsidR="004024F5">
              <w:rPr>
                <w:rFonts w:eastAsia="Calibri" w:cstheme="minorHAnsi"/>
                <w:sz w:val="20"/>
                <w:szCs w:val="20"/>
              </w:rPr>
              <w:t>bekijken op de kaart d.m.v. een heatmap</w:t>
            </w:r>
          </w:p>
        </w:tc>
      </w:tr>
      <w:tr w:rsidR="00FA2F86" w14:paraId="316E165C" w14:textId="77777777" w:rsidTr="004133CE">
        <w:tc>
          <w:tcPr>
            <w:tcW w:w="1890" w:type="dxa"/>
            <w:tcBorders>
              <w:top w:val="single" w:sz="8" w:space="0" w:color="auto"/>
              <w:left w:val="single" w:sz="8" w:space="0" w:color="auto"/>
              <w:bottom w:val="single" w:sz="8" w:space="0" w:color="auto"/>
              <w:right w:val="single" w:sz="8" w:space="0" w:color="auto"/>
            </w:tcBorders>
          </w:tcPr>
          <w:p w14:paraId="00766616" w14:textId="77777777" w:rsidR="00FA2F86" w:rsidRDefault="00FA2F86" w:rsidP="004133CE">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593716AF" w14:textId="7560EC93" w:rsidR="00FA2F86" w:rsidRPr="008A7574" w:rsidRDefault="004024F5" w:rsidP="004133CE">
            <w:pPr>
              <w:rPr>
                <w:rFonts w:eastAsia="Calibri" w:cstheme="minorHAnsi"/>
                <w:sz w:val="20"/>
                <w:szCs w:val="20"/>
              </w:rPr>
            </w:pPr>
            <w:r>
              <w:rPr>
                <w:rFonts w:eastAsia="Calibri" w:cstheme="minorHAnsi"/>
                <w:sz w:val="20"/>
                <w:szCs w:val="20"/>
              </w:rPr>
              <w:t>Gebruiker</w:t>
            </w:r>
          </w:p>
        </w:tc>
      </w:tr>
      <w:tr w:rsidR="00FA2F86" w14:paraId="5F0E5953" w14:textId="77777777" w:rsidTr="004133CE">
        <w:tc>
          <w:tcPr>
            <w:tcW w:w="1890" w:type="dxa"/>
            <w:tcBorders>
              <w:top w:val="single" w:sz="8" w:space="0" w:color="auto"/>
              <w:left w:val="single" w:sz="8" w:space="0" w:color="auto"/>
              <w:bottom w:val="single" w:sz="8" w:space="0" w:color="auto"/>
              <w:right w:val="single" w:sz="8" w:space="0" w:color="auto"/>
            </w:tcBorders>
          </w:tcPr>
          <w:p w14:paraId="675CA41B" w14:textId="77777777" w:rsidR="00FA2F86" w:rsidRDefault="00FA2F86" w:rsidP="004133CE">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68109418" w14:textId="77777777" w:rsidR="00FA2F86" w:rsidRPr="008A7574" w:rsidRDefault="00FA2F86" w:rsidP="004133CE">
            <w:pPr>
              <w:rPr>
                <w:rFonts w:eastAsia="Calibri" w:cstheme="minorHAnsi"/>
                <w:sz w:val="20"/>
                <w:szCs w:val="20"/>
              </w:rPr>
            </w:pPr>
          </w:p>
        </w:tc>
      </w:tr>
      <w:tr w:rsidR="00FA2F86" w14:paraId="77C8BDA8" w14:textId="77777777" w:rsidTr="004133CE">
        <w:tc>
          <w:tcPr>
            <w:tcW w:w="1890" w:type="dxa"/>
            <w:tcBorders>
              <w:top w:val="single" w:sz="8" w:space="0" w:color="auto"/>
              <w:left w:val="single" w:sz="8" w:space="0" w:color="auto"/>
              <w:bottom w:val="single" w:sz="8" w:space="0" w:color="auto"/>
              <w:right w:val="single" w:sz="8" w:space="0" w:color="auto"/>
            </w:tcBorders>
          </w:tcPr>
          <w:p w14:paraId="4485A19D" w14:textId="77777777" w:rsidR="00FA2F86" w:rsidRDefault="00FA2F86" w:rsidP="004133CE">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14027082" w14:textId="77777777" w:rsidR="00FA2F86" w:rsidRPr="0094694E" w:rsidRDefault="000E02D5" w:rsidP="00FA2F86">
            <w:pPr>
              <w:pStyle w:val="Lijstalinea"/>
              <w:numPr>
                <w:ilvl w:val="0"/>
                <w:numId w:val="22"/>
              </w:numPr>
              <w:rPr>
                <w:rFonts w:eastAsiaTheme="minorEastAsia" w:cstheme="minorHAnsi"/>
                <w:sz w:val="20"/>
                <w:szCs w:val="20"/>
              </w:rPr>
            </w:pPr>
            <w:r>
              <w:rPr>
                <w:rFonts w:cstheme="minorHAnsi"/>
                <w:sz w:val="20"/>
                <w:szCs w:val="20"/>
              </w:rPr>
              <w:t xml:space="preserve">De actor </w:t>
            </w:r>
            <w:r w:rsidR="0094694E">
              <w:rPr>
                <w:rFonts w:cstheme="minorHAnsi"/>
                <w:sz w:val="20"/>
                <w:szCs w:val="20"/>
              </w:rPr>
              <w:t>geeft aan van welke data hij de heatmap wil zien</w:t>
            </w:r>
          </w:p>
          <w:p w14:paraId="72426279" w14:textId="5D668412" w:rsidR="0094694E" w:rsidRPr="008A7574" w:rsidRDefault="0094694E" w:rsidP="00FA2F86">
            <w:pPr>
              <w:pStyle w:val="Lijstalinea"/>
              <w:numPr>
                <w:ilvl w:val="0"/>
                <w:numId w:val="22"/>
              </w:numPr>
              <w:rPr>
                <w:rFonts w:eastAsiaTheme="minorEastAsia" w:cstheme="minorHAnsi"/>
                <w:sz w:val="20"/>
                <w:szCs w:val="20"/>
              </w:rPr>
            </w:pPr>
            <w:r>
              <w:rPr>
                <w:rFonts w:eastAsiaTheme="minorEastAsia" w:cstheme="minorHAnsi"/>
                <w:sz w:val="20"/>
                <w:szCs w:val="20"/>
              </w:rPr>
              <w:t>Het systeem</w:t>
            </w:r>
            <w:r w:rsidR="00271B4F">
              <w:rPr>
                <w:rFonts w:eastAsiaTheme="minorEastAsia" w:cstheme="minorHAnsi"/>
                <w:sz w:val="20"/>
                <w:szCs w:val="20"/>
              </w:rPr>
              <w:t xml:space="preserve"> </w:t>
            </w:r>
            <w:r w:rsidR="00DF5CB1">
              <w:rPr>
                <w:rFonts w:eastAsiaTheme="minorEastAsia" w:cstheme="minorHAnsi"/>
                <w:sz w:val="20"/>
                <w:szCs w:val="20"/>
              </w:rPr>
              <w:t>legt de heatmap over de kaart heen</w:t>
            </w:r>
          </w:p>
        </w:tc>
      </w:tr>
      <w:tr w:rsidR="00FA2F86" w14:paraId="32237E4B" w14:textId="77777777" w:rsidTr="004133CE">
        <w:tc>
          <w:tcPr>
            <w:tcW w:w="1890" w:type="dxa"/>
            <w:tcBorders>
              <w:top w:val="single" w:sz="8" w:space="0" w:color="auto"/>
              <w:left w:val="single" w:sz="8" w:space="0" w:color="auto"/>
              <w:bottom w:val="single" w:sz="8" w:space="0" w:color="auto"/>
              <w:right w:val="single" w:sz="8" w:space="0" w:color="auto"/>
            </w:tcBorders>
          </w:tcPr>
          <w:p w14:paraId="6B20C00D" w14:textId="77777777" w:rsidR="00FA2F86" w:rsidRDefault="00FA2F86" w:rsidP="004133CE">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6274B3D3" w14:textId="77777777" w:rsidR="00FA2F86" w:rsidRPr="008A7574" w:rsidRDefault="00FA2F86" w:rsidP="004133CE">
            <w:pPr>
              <w:rPr>
                <w:rFonts w:eastAsia="Calibri" w:cstheme="minorHAnsi"/>
                <w:sz w:val="20"/>
                <w:szCs w:val="20"/>
              </w:rPr>
            </w:pPr>
            <w:r w:rsidRPr="008A7574">
              <w:rPr>
                <w:rFonts w:eastAsia="Calibri" w:cstheme="minorHAnsi"/>
                <w:sz w:val="20"/>
                <w:szCs w:val="20"/>
              </w:rPr>
              <w:t xml:space="preserve"> </w:t>
            </w:r>
          </w:p>
        </w:tc>
      </w:tr>
      <w:tr w:rsidR="00FA2F86" w14:paraId="548E25D1" w14:textId="77777777" w:rsidTr="004133CE">
        <w:tc>
          <w:tcPr>
            <w:tcW w:w="1890" w:type="dxa"/>
            <w:tcBorders>
              <w:top w:val="single" w:sz="8" w:space="0" w:color="auto"/>
              <w:left w:val="single" w:sz="8" w:space="0" w:color="auto"/>
              <w:bottom w:val="single" w:sz="8" w:space="0" w:color="auto"/>
              <w:right w:val="single" w:sz="8" w:space="0" w:color="auto"/>
            </w:tcBorders>
          </w:tcPr>
          <w:p w14:paraId="16B0D884" w14:textId="77777777" w:rsidR="00FA2F86" w:rsidRDefault="00FA2F86" w:rsidP="004133CE">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196F0E8E" w14:textId="64C3F1ED" w:rsidR="00FA2F86" w:rsidRPr="008A7574" w:rsidRDefault="00FA2F86" w:rsidP="004133CE">
            <w:pPr>
              <w:rPr>
                <w:rFonts w:eastAsia="Calibri" w:cstheme="minorHAnsi"/>
                <w:sz w:val="20"/>
                <w:szCs w:val="20"/>
              </w:rPr>
            </w:pPr>
            <w:r w:rsidRPr="008A7574">
              <w:rPr>
                <w:rFonts w:eastAsia="Calibri" w:cstheme="minorHAnsi"/>
                <w:sz w:val="20"/>
                <w:szCs w:val="20"/>
              </w:rPr>
              <w:t>De</w:t>
            </w:r>
            <w:r w:rsidR="00B944D6">
              <w:rPr>
                <w:rFonts w:eastAsia="Calibri" w:cstheme="minorHAnsi"/>
                <w:sz w:val="20"/>
                <w:szCs w:val="20"/>
              </w:rPr>
              <w:t xml:space="preserve"> </w:t>
            </w:r>
            <w:r w:rsidR="0047136D">
              <w:rPr>
                <w:rFonts w:eastAsia="Calibri" w:cstheme="minorHAnsi"/>
                <w:sz w:val="20"/>
                <w:szCs w:val="20"/>
              </w:rPr>
              <w:t>hoevee</w:t>
            </w:r>
            <w:r w:rsidR="006233A3">
              <w:rPr>
                <w:rFonts w:eastAsia="Calibri" w:cstheme="minorHAnsi"/>
                <w:sz w:val="20"/>
                <w:szCs w:val="20"/>
              </w:rPr>
              <w:t>lheid van een meetgegeven is zichtbaar per gebied op de kaart.</w:t>
            </w:r>
          </w:p>
        </w:tc>
      </w:tr>
    </w:tbl>
    <w:p w14:paraId="007CECC9" w14:textId="77777777" w:rsidR="00FA2F86" w:rsidRDefault="00FA2F86" w:rsidP="689599F8">
      <w:pPr>
        <w:spacing w:line="257" w:lineRule="auto"/>
        <w:rPr>
          <w:rFonts w:ascii="Calibri" w:eastAsia="Calibri" w:hAnsi="Calibri" w:cs="Calibri"/>
        </w:rPr>
      </w:pPr>
    </w:p>
    <w:p w14:paraId="41A31059" w14:textId="77777777" w:rsidR="006233A3" w:rsidRDefault="006233A3">
      <w:r>
        <w:br w:type="page"/>
      </w:r>
    </w:p>
    <w:tbl>
      <w:tblPr>
        <w:tblW w:w="0" w:type="auto"/>
        <w:tblInd w:w="90" w:type="dxa"/>
        <w:tblLook w:val="04A0" w:firstRow="1" w:lastRow="0" w:firstColumn="1" w:lastColumn="0" w:noHBand="0" w:noVBand="1"/>
      </w:tblPr>
      <w:tblGrid>
        <w:gridCol w:w="1885"/>
        <w:gridCol w:w="7077"/>
      </w:tblGrid>
      <w:tr w:rsidR="000E02D5" w14:paraId="517F9A26" w14:textId="77777777" w:rsidTr="006233A3">
        <w:tc>
          <w:tcPr>
            <w:tcW w:w="1885" w:type="dxa"/>
            <w:tcBorders>
              <w:top w:val="single" w:sz="8" w:space="0" w:color="auto"/>
              <w:left w:val="single" w:sz="8" w:space="0" w:color="auto"/>
              <w:bottom w:val="single" w:sz="8" w:space="0" w:color="auto"/>
              <w:right w:val="single" w:sz="8" w:space="0" w:color="auto"/>
            </w:tcBorders>
          </w:tcPr>
          <w:p w14:paraId="3ECD65A4" w14:textId="4C24FA4C" w:rsidR="000E02D5" w:rsidRDefault="000E02D5" w:rsidP="004133CE">
            <w:pPr>
              <w:rPr>
                <w:rFonts w:ascii="Calibri" w:eastAsia="Calibri" w:hAnsi="Calibri" w:cs="Calibri"/>
                <w:sz w:val="20"/>
                <w:szCs w:val="20"/>
              </w:rPr>
            </w:pPr>
            <w:r w:rsidRPr="01BD21E1">
              <w:rPr>
                <w:rFonts w:ascii="Calibri" w:eastAsia="Calibri" w:hAnsi="Calibri" w:cs="Calibri"/>
                <w:b/>
                <w:bCs/>
                <w:sz w:val="20"/>
                <w:szCs w:val="20"/>
              </w:rPr>
              <w:lastRenderedPageBreak/>
              <w:t>Naam</w:t>
            </w:r>
            <w:r w:rsidRPr="01BD21E1">
              <w:rPr>
                <w:rFonts w:ascii="Calibri" w:eastAsia="Calibri" w:hAnsi="Calibri" w:cs="Calibri"/>
                <w:sz w:val="20"/>
                <w:szCs w:val="20"/>
              </w:rPr>
              <w:t xml:space="preserve">   </w:t>
            </w:r>
          </w:p>
        </w:tc>
        <w:tc>
          <w:tcPr>
            <w:tcW w:w="7077" w:type="dxa"/>
            <w:tcBorders>
              <w:top w:val="single" w:sz="8" w:space="0" w:color="auto"/>
              <w:left w:val="single" w:sz="8" w:space="0" w:color="auto"/>
              <w:bottom w:val="single" w:sz="8" w:space="0" w:color="auto"/>
              <w:right w:val="single" w:sz="8" w:space="0" w:color="auto"/>
            </w:tcBorders>
          </w:tcPr>
          <w:p w14:paraId="68C10F94" w14:textId="6C8AABFE" w:rsidR="000E02D5" w:rsidRDefault="000E02D5" w:rsidP="004133CE">
            <w:pPr>
              <w:rPr>
                <w:rFonts w:ascii="Calibri" w:eastAsia="Calibri" w:hAnsi="Calibri" w:cs="Calibri"/>
                <w:sz w:val="20"/>
                <w:szCs w:val="20"/>
              </w:rPr>
            </w:pPr>
            <w:r w:rsidRPr="01BD21E1">
              <w:rPr>
                <w:rFonts w:ascii="Calibri" w:eastAsia="Calibri" w:hAnsi="Calibri" w:cs="Calibri"/>
                <w:sz w:val="20"/>
                <w:szCs w:val="20"/>
              </w:rPr>
              <w:t>UC</w:t>
            </w:r>
            <w:r w:rsidR="006233A3">
              <w:rPr>
                <w:rFonts w:ascii="Calibri" w:eastAsia="Calibri" w:hAnsi="Calibri" w:cs="Calibri"/>
                <w:sz w:val="20"/>
                <w:szCs w:val="20"/>
              </w:rPr>
              <w:t>11</w:t>
            </w:r>
            <w:r w:rsidRPr="01BD21E1">
              <w:rPr>
                <w:rFonts w:ascii="Calibri" w:eastAsia="Calibri" w:hAnsi="Calibri" w:cs="Calibri"/>
                <w:sz w:val="20"/>
                <w:szCs w:val="20"/>
              </w:rPr>
              <w:t xml:space="preserve">: </w:t>
            </w:r>
            <w:r w:rsidR="00DF31F2">
              <w:rPr>
                <w:rFonts w:ascii="Calibri" w:eastAsia="Calibri" w:hAnsi="Calibri" w:cs="Calibri"/>
                <w:sz w:val="20"/>
                <w:szCs w:val="20"/>
              </w:rPr>
              <w:t>Meetpunten van een gebied bekijken</w:t>
            </w:r>
          </w:p>
        </w:tc>
      </w:tr>
      <w:tr w:rsidR="000E02D5" w14:paraId="43B49DFE" w14:textId="77777777" w:rsidTr="006233A3">
        <w:tc>
          <w:tcPr>
            <w:tcW w:w="1885" w:type="dxa"/>
            <w:tcBorders>
              <w:top w:val="single" w:sz="8" w:space="0" w:color="auto"/>
              <w:left w:val="single" w:sz="8" w:space="0" w:color="auto"/>
              <w:bottom w:val="single" w:sz="8" w:space="0" w:color="auto"/>
              <w:right w:val="single" w:sz="8" w:space="0" w:color="auto"/>
            </w:tcBorders>
          </w:tcPr>
          <w:p w14:paraId="27498789" w14:textId="77777777" w:rsidR="000E02D5" w:rsidRDefault="000E02D5" w:rsidP="004133CE">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077" w:type="dxa"/>
            <w:tcBorders>
              <w:top w:val="single" w:sz="8" w:space="0" w:color="auto"/>
              <w:left w:val="single" w:sz="8" w:space="0" w:color="auto"/>
              <w:bottom w:val="single" w:sz="8" w:space="0" w:color="auto"/>
              <w:right w:val="single" w:sz="8" w:space="0" w:color="auto"/>
            </w:tcBorders>
          </w:tcPr>
          <w:p w14:paraId="4AE1638B" w14:textId="0004816F" w:rsidR="000E02D5" w:rsidRDefault="000E02D5" w:rsidP="004133CE">
            <w:pPr>
              <w:rPr>
                <w:rFonts w:ascii="Calibri" w:eastAsia="Calibri" w:hAnsi="Calibri" w:cs="Calibri"/>
                <w:sz w:val="20"/>
                <w:szCs w:val="20"/>
              </w:rPr>
            </w:pPr>
            <w:r w:rsidRPr="01BD21E1">
              <w:rPr>
                <w:rFonts w:ascii="Calibri" w:eastAsia="Calibri" w:hAnsi="Calibri" w:cs="Calibri"/>
                <w:sz w:val="20"/>
                <w:szCs w:val="20"/>
              </w:rPr>
              <w:t>FR-</w:t>
            </w:r>
            <w:r w:rsidR="00DF31F2">
              <w:rPr>
                <w:rFonts w:ascii="Calibri" w:eastAsia="Calibri" w:hAnsi="Calibri" w:cs="Calibri"/>
                <w:sz w:val="20"/>
                <w:szCs w:val="20"/>
              </w:rPr>
              <w:t>11</w:t>
            </w:r>
          </w:p>
        </w:tc>
      </w:tr>
      <w:tr w:rsidR="000E02D5" w14:paraId="548AF269" w14:textId="77777777" w:rsidTr="006233A3">
        <w:tc>
          <w:tcPr>
            <w:tcW w:w="1885" w:type="dxa"/>
            <w:tcBorders>
              <w:top w:val="single" w:sz="8" w:space="0" w:color="auto"/>
              <w:left w:val="single" w:sz="8" w:space="0" w:color="auto"/>
              <w:bottom w:val="single" w:sz="8" w:space="0" w:color="auto"/>
              <w:right w:val="single" w:sz="8" w:space="0" w:color="auto"/>
            </w:tcBorders>
          </w:tcPr>
          <w:p w14:paraId="031DF298" w14:textId="77777777" w:rsidR="000E02D5" w:rsidRDefault="000E02D5" w:rsidP="004133CE">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077" w:type="dxa"/>
            <w:tcBorders>
              <w:top w:val="single" w:sz="8" w:space="0" w:color="auto"/>
              <w:left w:val="single" w:sz="8" w:space="0" w:color="auto"/>
              <w:bottom w:val="single" w:sz="8" w:space="0" w:color="auto"/>
              <w:right w:val="single" w:sz="8" w:space="0" w:color="auto"/>
            </w:tcBorders>
          </w:tcPr>
          <w:p w14:paraId="2EF0521D" w14:textId="0260135D" w:rsidR="000E02D5" w:rsidRDefault="000E02D5" w:rsidP="004133CE">
            <w:pPr>
              <w:rPr>
                <w:rFonts w:ascii="Calibri" w:eastAsia="Calibri" w:hAnsi="Calibri" w:cs="Calibri"/>
                <w:sz w:val="20"/>
                <w:szCs w:val="20"/>
              </w:rPr>
            </w:pPr>
            <w:r w:rsidRPr="01BD21E1">
              <w:rPr>
                <w:rFonts w:ascii="Calibri" w:eastAsia="Calibri" w:hAnsi="Calibri" w:cs="Calibri"/>
                <w:sz w:val="20"/>
                <w:szCs w:val="20"/>
              </w:rPr>
              <w:t xml:space="preserve">De actor wil </w:t>
            </w:r>
            <w:r w:rsidR="00DF31F2">
              <w:rPr>
                <w:rFonts w:ascii="Calibri" w:eastAsia="Calibri" w:hAnsi="Calibri" w:cs="Calibri"/>
                <w:sz w:val="20"/>
                <w:szCs w:val="20"/>
              </w:rPr>
              <w:t>de specifieke gegevens bekijken van de meetpunten binnen een gebied</w:t>
            </w:r>
          </w:p>
        </w:tc>
      </w:tr>
      <w:tr w:rsidR="000E02D5" w14:paraId="1CFA7B05" w14:textId="77777777" w:rsidTr="006233A3">
        <w:tc>
          <w:tcPr>
            <w:tcW w:w="1885" w:type="dxa"/>
            <w:tcBorders>
              <w:top w:val="single" w:sz="8" w:space="0" w:color="auto"/>
              <w:left w:val="single" w:sz="8" w:space="0" w:color="auto"/>
              <w:bottom w:val="single" w:sz="8" w:space="0" w:color="auto"/>
              <w:right w:val="single" w:sz="8" w:space="0" w:color="auto"/>
            </w:tcBorders>
          </w:tcPr>
          <w:p w14:paraId="718288BF" w14:textId="77777777" w:rsidR="000E02D5" w:rsidRDefault="000E02D5" w:rsidP="004133CE">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077" w:type="dxa"/>
            <w:tcBorders>
              <w:top w:val="single" w:sz="8" w:space="0" w:color="auto"/>
              <w:left w:val="single" w:sz="8" w:space="0" w:color="auto"/>
              <w:bottom w:val="single" w:sz="8" w:space="0" w:color="auto"/>
              <w:right w:val="single" w:sz="8" w:space="0" w:color="auto"/>
            </w:tcBorders>
          </w:tcPr>
          <w:p w14:paraId="37C50917" w14:textId="60D25601" w:rsidR="000E02D5" w:rsidRDefault="00DF31F2" w:rsidP="004133CE">
            <w:pPr>
              <w:rPr>
                <w:rFonts w:ascii="Calibri" w:eastAsia="Calibri" w:hAnsi="Calibri" w:cs="Calibri"/>
                <w:sz w:val="20"/>
                <w:szCs w:val="20"/>
              </w:rPr>
            </w:pPr>
            <w:r>
              <w:rPr>
                <w:rFonts w:ascii="Calibri" w:eastAsia="Calibri" w:hAnsi="Calibri" w:cs="Calibri"/>
                <w:sz w:val="20"/>
                <w:szCs w:val="20"/>
              </w:rPr>
              <w:t>Gebruiker</w:t>
            </w:r>
          </w:p>
        </w:tc>
      </w:tr>
      <w:tr w:rsidR="000E02D5" w14:paraId="5C7A658E" w14:textId="77777777" w:rsidTr="006233A3">
        <w:tc>
          <w:tcPr>
            <w:tcW w:w="1885" w:type="dxa"/>
            <w:tcBorders>
              <w:top w:val="single" w:sz="8" w:space="0" w:color="auto"/>
              <w:left w:val="single" w:sz="8" w:space="0" w:color="auto"/>
              <w:bottom w:val="single" w:sz="8" w:space="0" w:color="auto"/>
              <w:right w:val="single" w:sz="8" w:space="0" w:color="auto"/>
            </w:tcBorders>
          </w:tcPr>
          <w:p w14:paraId="504E231E" w14:textId="77777777" w:rsidR="000E02D5" w:rsidRDefault="000E02D5" w:rsidP="004133CE">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077" w:type="dxa"/>
            <w:tcBorders>
              <w:top w:val="single" w:sz="8" w:space="0" w:color="auto"/>
              <w:left w:val="single" w:sz="8" w:space="0" w:color="auto"/>
              <w:bottom w:val="single" w:sz="8" w:space="0" w:color="auto"/>
              <w:right w:val="single" w:sz="8" w:space="0" w:color="auto"/>
            </w:tcBorders>
          </w:tcPr>
          <w:p w14:paraId="60A6077E" w14:textId="77777777" w:rsidR="000E02D5" w:rsidRDefault="000E02D5" w:rsidP="004133CE">
            <w:pPr>
              <w:rPr>
                <w:rFonts w:ascii="Calibri" w:eastAsia="Calibri" w:hAnsi="Calibri" w:cs="Calibri"/>
                <w:sz w:val="20"/>
                <w:szCs w:val="20"/>
              </w:rPr>
            </w:pPr>
          </w:p>
        </w:tc>
      </w:tr>
      <w:tr w:rsidR="000E02D5" w14:paraId="0D3FA86A" w14:textId="77777777" w:rsidTr="006233A3">
        <w:tc>
          <w:tcPr>
            <w:tcW w:w="1885" w:type="dxa"/>
            <w:tcBorders>
              <w:top w:val="single" w:sz="8" w:space="0" w:color="auto"/>
              <w:left w:val="single" w:sz="8" w:space="0" w:color="auto"/>
              <w:bottom w:val="single" w:sz="8" w:space="0" w:color="auto"/>
              <w:right w:val="single" w:sz="8" w:space="0" w:color="auto"/>
            </w:tcBorders>
          </w:tcPr>
          <w:p w14:paraId="5E96F14B" w14:textId="77777777" w:rsidR="000E02D5" w:rsidRDefault="000E02D5" w:rsidP="004133CE">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077" w:type="dxa"/>
            <w:tcBorders>
              <w:top w:val="single" w:sz="8" w:space="0" w:color="auto"/>
              <w:left w:val="single" w:sz="8" w:space="0" w:color="auto"/>
              <w:bottom w:val="single" w:sz="8" w:space="0" w:color="auto"/>
              <w:right w:val="single" w:sz="8" w:space="0" w:color="auto"/>
            </w:tcBorders>
          </w:tcPr>
          <w:p w14:paraId="79426010" w14:textId="77777777" w:rsidR="000E02D5" w:rsidRPr="002205EB" w:rsidRDefault="00D53286" w:rsidP="000E02D5">
            <w:pPr>
              <w:pStyle w:val="Lijstalinea"/>
              <w:numPr>
                <w:ilvl w:val="0"/>
                <w:numId w:val="23"/>
              </w:numPr>
              <w:rPr>
                <w:rFonts w:eastAsiaTheme="minorEastAsia" w:cstheme="minorHAnsi"/>
                <w:sz w:val="20"/>
                <w:szCs w:val="20"/>
              </w:rPr>
            </w:pPr>
            <w:r w:rsidRPr="002205EB">
              <w:rPr>
                <w:rFonts w:cstheme="minorHAnsi"/>
                <w:sz w:val="20"/>
                <w:szCs w:val="20"/>
              </w:rPr>
              <w:t>De actor geeft het gewenste gebied aan</w:t>
            </w:r>
          </w:p>
          <w:p w14:paraId="2B9D2CA0" w14:textId="77777777" w:rsidR="00D53286" w:rsidRPr="003F337C" w:rsidRDefault="00D53286" w:rsidP="000E02D5">
            <w:pPr>
              <w:pStyle w:val="Lijstalinea"/>
              <w:numPr>
                <w:ilvl w:val="0"/>
                <w:numId w:val="23"/>
              </w:numPr>
              <w:rPr>
                <w:rFonts w:asciiTheme="minorEastAsia" w:eastAsiaTheme="minorEastAsia" w:hAnsiTheme="minorEastAsia" w:cstheme="minorEastAsia"/>
                <w:sz w:val="20"/>
                <w:szCs w:val="20"/>
              </w:rPr>
            </w:pPr>
            <w:r w:rsidRPr="002205EB">
              <w:rPr>
                <w:rFonts w:eastAsiaTheme="minorEastAsia" w:cstheme="minorHAnsi"/>
                <w:sz w:val="20"/>
                <w:szCs w:val="20"/>
              </w:rPr>
              <w:t xml:space="preserve">De actor geeft aan de meetpunten </w:t>
            </w:r>
            <w:r w:rsidR="002205EB" w:rsidRPr="002205EB">
              <w:rPr>
                <w:rFonts w:eastAsiaTheme="minorEastAsia" w:cstheme="minorHAnsi"/>
                <w:sz w:val="20"/>
                <w:szCs w:val="20"/>
              </w:rPr>
              <w:t>te willen bekijken</w:t>
            </w:r>
          </w:p>
          <w:p w14:paraId="7AE4A60D" w14:textId="77777777" w:rsidR="003F337C" w:rsidRPr="00C726EF" w:rsidRDefault="00B364B0" w:rsidP="000E02D5">
            <w:pPr>
              <w:pStyle w:val="Lijstalinea"/>
              <w:numPr>
                <w:ilvl w:val="0"/>
                <w:numId w:val="23"/>
              </w:numPr>
              <w:rPr>
                <w:rFonts w:asciiTheme="minorEastAsia" w:eastAsiaTheme="minorEastAsia" w:hAnsiTheme="minorEastAsia" w:cstheme="minorEastAsia"/>
                <w:sz w:val="20"/>
                <w:szCs w:val="20"/>
              </w:rPr>
            </w:pPr>
            <w:r>
              <w:rPr>
                <w:rFonts w:eastAsiaTheme="minorEastAsia" w:cstheme="minorHAnsi"/>
                <w:sz w:val="20"/>
                <w:szCs w:val="20"/>
              </w:rPr>
              <w:t xml:space="preserve">Het systeem laat de </w:t>
            </w:r>
            <w:r w:rsidR="00BD4DFE">
              <w:rPr>
                <w:rFonts w:eastAsiaTheme="minorEastAsia" w:cstheme="minorHAnsi"/>
                <w:sz w:val="20"/>
                <w:szCs w:val="20"/>
              </w:rPr>
              <w:t xml:space="preserve">openbare </w:t>
            </w:r>
            <w:r>
              <w:rPr>
                <w:rFonts w:eastAsiaTheme="minorEastAsia" w:cstheme="minorHAnsi"/>
                <w:sz w:val="20"/>
                <w:szCs w:val="20"/>
              </w:rPr>
              <w:t>meetpunten van het gebied zien</w:t>
            </w:r>
          </w:p>
          <w:p w14:paraId="06796CBC" w14:textId="77777777" w:rsidR="00C726EF" w:rsidRPr="00C726EF" w:rsidRDefault="00C726EF" w:rsidP="000E02D5">
            <w:pPr>
              <w:pStyle w:val="Lijstalinea"/>
              <w:numPr>
                <w:ilvl w:val="0"/>
                <w:numId w:val="23"/>
              </w:numPr>
              <w:rPr>
                <w:rFonts w:asciiTheme="minorEastAsia" w:eastAsiaTheme="minorEastAsia" w:hAnsiTheme="minorEastAsia" w:cstheme="minorEastAsia"/>
                <w:sz w:val="20"/>
                <w:szCs w:val="20"/>
              </w:rPr>
            </w:pPr>
            <w:r>
              <w:rPr>
                <w:rFonts w:eastAsiaTheme="minorEastAsia" w:cstheme="minorHAnsi"/>
                <w:sz w:val="20"/>
                <w:szCs w:val="20"/>
              </w:rPr>
              <w:t>De actor geeft aan welk meetpunt hij wil bekijken</w:t>
            </w:r>
          </w:p>
          <w:p w14:paraId="5FB3BBFC" w14:textId="3951DAB8" w:rsidR="00C726EF" w:rsidRDefault="00C726EF" w:rsidP="000E02D5">
            <w:pPr>
              <w:pStyle w:val="Lijstalinea"/>
              <w:numPr>
                <w:ilvl w:val="0"/>
                <w:numId w:val="23"/>
              </w:numPr>
              <w:rPr>
                <w:rFonts w:asciiTheme="minorEastAsia" w:eastAsiaTheme="minorEastAsia" w:hAnsiTheme="minorEastAsia" w:cstheme="minorEastAsia"/>
                <w:sz w:val="20"/>
                <w:szCs w:val="20"/>
              </w:rPr>
            </w:pPr>
            <w:r>
              <w:rPr>
                <w:rFonts w:eastAsiaTheme="minorEastAsia" w:cstheme="minorHAnsi"/>
                <w:sz w:val="20"/>
                <w:szCs w:val="20"/>
              </w:rPr>
              <w:t>Het systeem laat de gegevens van dit meetpunt zien</w:t>
            </w:r>
          </w:p>
        </w:tc>
      </w:tr>
      <w:tr w:rsidR="000E02D5" w14:paraId="692E7D5E" w14:textId="77777777" w:rsidTr="006233A3">
        <w:tc>
          <w:tcPr>
            <w:tcW w:w="1885" w:type="dxa"/>
            <w:tcBorders>
              <w:top w:val="single" w:sz="8" w:space="0" w:color="auto"/>
              <w:left w:val="single" w:sz="8" w:space="0" w:color="auto"/>
              <w:bottom w:val="single" w:sz="8" w:space="0" w:color="auto"/>
              <w:right w:val="single" w:sz="8" w:space="0" w:color="auto"/>
            </w:tcBorders>
          </w:tcPr>
          <w:p w14:paraId="5E2C9344" w14:textId="77777777" w:rsidR="000E02D5" w:rsidRDefault="000E02D5" w:rsidP="004133CE">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077" w:type="dxa"/>
            <w:tcBorders>
              <w:top w:val="single" w:sz="8" w:space="0" w:color="auto"/>
              <w:left w:val="single" w:sz="8" w:space="0" w:color="auto"/>
              <w:bottom w:val="single" w:sz="8" w:space="0" w:color="auto"/>
              <w:right w:val="single" w:sz="8" w:space="0" w:color="auto"/>
            </w:tcBorders>
          </w:tcPr>
          <w:p w14:paraId="6F1A90B6" w14:textId="77777777" w:rsidR="000E02D5" w:rsidRDefault="000E02D5" w:rsidP="004133CE">
            <w:pPr>
              <w:rPr>
                <w:rFonts w:ascii="Calibri" w:eastAsia="Calibri" w:hAnsi="Calibri" w:cs="Calibri"/>
                <w:sz w:val="20"/>
                <w:szCs w:val="20"/>
              </w:rPr>
            </w:pPr>
            <w:r w:rsidRPr="01BD21E1">
              <w:rPr>
                <w:rFonts w:ascii="Calibri" w:eastAsia="Calibri" w:hAnsi="Calibri" w:cs="Calibri"/>
                <w:sz w:val="20"/>
                <w:szCs w:val="20"/>
              </w:rPr>
              <w:t xml:space="preserve"> </w:t>
            </w:r>
          </w:p>
        </w:tc>
      </w:tr>
      <w:tr w:rsidR="000E02D5" w14:paraId="1964BB77" w14:textId="77777777" w:rsidTr="006233A3">
        <w:tc>
          <w:tcPr>
            <w:tcW w:w="1885" w:type="dxa"/>
            <w:tcBorders>
              <w:top w:val="single" w:sz="8" w:space="0" w:color="auto"/>
              <w:left w:val="single" w:sz="8" w:space="0" w:color="auto"/>
              <w:bottom w:val="single" w:sz="8" w:space="0" w:color="auto"/>
              <w:right w:val="single" w:sz="8" w:space="0" w:color="auto"/>
            </w:tcBorders>
          </w:tcPr>
          <w:p w14:paraId="378C64AD" w14:textId="77777777" w:rsidR="000E02D5" w:rsidRDefault="000E02D5" w:rsidP="004133CE">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077" w:type="dxa"/>
            <w:tcBorders>
              <w:top w:val="single" w:sz="8" w:space="0" w:color="auto"/>
              <w:left w:val="single" w:sz="8" w:space="0" w:color="auto"/>
              <w:bottom w:val="single" w:sz="8" w:space="0" w:color="auto"/>
              <w:right w:val="single" w:sz="8" w:space="0" w:color="auto"/>
            </w:tcBorders>
          </w:tcPr>
          <w:p w14:paraId="1FFF1F69" w14:textId="12D77381" w:rsidR="000E02D5" w:rsidRDefault="000E02D5" w:rsidP="004133CE">
            <w:pPr>
              <w:rPr>
                <w:rFonts w:ascii="Calibri" w:eastAsia="Calibri" w:hAnsi="Calibri" w:cs="Calibri"/>
                <w:sz w:val="20"/>
                <w:szCs w:val="20"/>
              </w:rPr>
            </w:pPr>
            <w:r w:rsidRPr="01BD21E1">
              <w:rPr>
                <w:rFonts w:ascii="Calibri" w:eastAsia="Calibri" w:hAnsi="Calibri" w:cs="Calibri"/>
                <w:sz w:val="20"/>
                <w:szCs w:val="20"/>
              </w:rPr>
              <w:t>De</w:t>
            </w:r>
            <w:r w:rsidR="00BD4DFE">
              <w:rPr>
                <w:rFonts w:ascii="Calibri" w:eastAsia="Calibri" w:hAnsi="Calibri" w:cs="Calibri"/>
                <w:sz w:val="20"/>
                <w:szCs w:val="20"/>
              </w:rPr>
              <w:t xml:space="preserve"> actor kan de g</w:t>
            </w:r>
            <w:r w:rsidR="00F2126D">
              <w:rPr>
                <w:rFonts w:ascii="Calibri" w:eastAsia="Calibri" w:hAnsi="Calibri" w:cs="Calibri"/>
                <w:sz w:val="20"/>
                <w:szCs w:val="20"/>
              </w:rPr>
              <w:t xml:space="preserve">egevens van de individuele meetpunten </w:t>
            </w:r>
            <w:r w:rsidR="002510AF">
              <w:rPr>
                <w:rFonts w:ascii="Calibri" w:eastAsia="Calibri" w:hAnsi="Calibri" w:cs="Calibri"/>
                <w:sz w:val="20"/>
                <w:szCs w:val="20"/>
              </w:rPr>
              <w:t>inzien</w:t>
            </w:r>
          </w:p>
        </w:tc>
      </w:tr>
    </w:tbl>
    <w:p w14:paraId="6D4BF5C4" w14:textId="77777777" w:rsidR="000E02D5" w:rsidRDefault="000E02D5" w:rsidP="689599F8">
      <w:pPr>
        <w:spacing w:line="257" w:lineRule="auto"/>
        <w:rPr>
          <w:rFonts w:ascii="Calibri" w:eastAsia="Calibri" w:hAnsi="Calibri" w:cs="Calibri"/>
        </w:rPr>
      </w:pPr>
    </w:p>
    <w:p w14:paraId="12B42F90" w14:textId="4F9B65AD" w:rsidR="00296DC9" w:rsidRPr="00296DC9" w:rsidRDefault="00296DC9" w:rsidP="689599F8">
      <w:pPr>
        <w:spacing w:after="0" w:line="240" w:lineRule="auto"/>
        <w:textAlignment w:val="baseline"/>
      </w:pPr>
      <w:r w:rsidRPr="689599F8">
        <w:rPr>
          <w:rFonts w:ascii="Calibri" w:eastAsia="Times New Roman" w:hAnsi="Calibri" w:cs="Calibri"/>
          <w:lang w:eastAsia="nl-NL"/>
        </w:rPr>
        <w:t>   </w:t>
      </w:r>
    </w:p>
    <w:p w14:paraId="5E7E631E" w14:textId="6357F69A" w:rsidR="007D4F2C" w:rsidRDefault="007D4F2C" w:rsidP="48BEDD8E">
      <w:pPr>
        <w:rPr>
          <w:rFonts w:ascii="Segoe UI" w:eastAsia="Times New Roman" w:hAnsi="Segoe UI" w:cs="Segoe UI"/>
          <w:color w:val="666666"/>
          <w:sz w:val="18"/>
          <w:szCs w:val="18"/>
          <w:lang w:eastAsia="nl-NL"/>
        </w:rPr>
      </w:pPr>
      <w:r w:rsidRPr="48BEDD8E">
        <w:rPr>
          <w:rFonts w:ascii="Segoe UI" w:eastAsia="Times New Roman" w:hAnsi="Segoe UI" w:cs="Segoe UI"/>
          <w:color w:val="666666"/>
          <w:sz w:val="18"/>
          <w:szCs w:val="18"/>
          <w:lang w:eastAsia="nl-NL"/>
        </w:rPr>
        <w:br w:type="page"/>
      </w:r>
    </w:p>
    <w:p w14:paraId="1EE04798" w14:textId="077F8DE4" w:rsidR="007D4F2C" w:rsidRDefault="1411E2AE" w:rsidP="03897B9F">
      <w:pPr>
        <w:pStyle w:val="Kop1"/>
      </w:pPr>
      <w:bookmarkStart w:id="37" w:name="_Toc1044739546"/>
      <w:bookmarkStart w:id="38" w:name="_Toc1230432467"/>
      <w:bookmarkStart w:id="39" w:name="_Toc101255648"/>
      <w:r>
        <w:lastRenderedPageBreak/>
        <w:t>Use case diagram</w:t>
      </w:r>
      <w:bookmarkEnd w:id="37"/>
      <w:bookmarkEnd w:id="38"/>
      <w:bookmarkEnd w:id="39"/>
    </w:p>
    <w:p w14:paraId="52A69774" w14:textId="6F515C60" w:rsidR="007D4F2C" w:rsidRDefault="0263F29F" w:rsidP="03897B9F">
      <w:pPr>
        <w:keepNext/>
      </w:pPr>
      <w:r>
        <w:t>Om een duidelijk overzicht te geven van welke use cases er bij welke actor horen, is er een use case diagram gemaakt. Hierin staat met lijnen aangegeven welke use case er bij welke actor hoort. Dit is ook terug te vinden in de use cases zelf.</w:t>
      </w:r>
    </w:p>
    <w:p w14:paraId="380D7670" w14:textId="7EA536A8" w:rsidR="48BEDD8E" w:rsidRDefault="00966371" w:rsidP="689599F8">
      <w:r w:rsidRPr="00966371">
        <w:rPr>
          <w:noProof/>
        </w:rPr>
        <w:drawing>
          <wp:inline distT="0" distB="0" distL="0" distR="0" wp14:anchorId="232ECC49" wp14:editId="555FCCBB">
            <wp:extent cx="5734850" cy="750674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850" cy="7506748"/>
                    </a:xfrm>
                    <a:prstGeom prst="rect">
                      <a:avLst/>
                    </a:prstGeom>
                  </pic:spPr>
                </pic:pic>
              </a:graphicData>
            </a:graphic>
          </wp:inline>
        </w:drawing>
      </w:r>
    </w:p>
    <w:p w14:paraId="4CF25D6A" w14:textId="6CEE81AD" w:rsidR="55F2727F" w:rsidRDefault="55F2727F">
      <w:r>
        <w:br w:type="page"/>
      </w:r>
    </w:p>
    <w:p w14:paraId="37E13519" w14:textId="0F92798E" w:rsidR="35951B75" w:rsidRDefault="35951B75" w:rsidP="35951B75">
      <w:pPr>
        <w:pStyle w:val="Kop1"/>
      </w:pPr>
      <w:bookmarkStart w:id="40" w:name="_Toc101255649"/>
      <w:r>
        <w:lastRenderedPageBreak/>
        <w:t>Double Diamond</w:t>
      </w:r>
      <w:bookmarkEnd w:id="40"/>
      <w:r>
        <w:t xml:space="preserve"> </w:t>
      </w:r>
    </w:p>
    <w:p w14:paraId="77214B26" w14:textId="316B2DCC" w:rsidR="35951B75" w:rsidRDefault="35951B75" w:rsidP="35951B75"/>
    <w:p w14:paraId="7231E2EF" w14:textId="1F5B7AFD" w:rsidR="35951B75" w:rsidRDefault="35951B75" w:rsidP="01BD21E1">
      <w:pPr>
        <w:pStyle w:val="Kop2"/>
      </w:pPr>
      <w:bookmarkStart w:id="41" w:name="_Toc1431454969"/>
      <w:bookmarkStart w:id="42" w:name="_Toc101255650"/>
      <w:r w:rsidRPr="01BD21E1">
        <w:rPr>
          <w:rFonts w:ascii="Calibri Light" w:eastAsia="Yu Gothic Light" w:hAnsi="Calibri Light" w:cs="Times New Roman"/>
        </w:rPr>
        <w:t>Wat fase</w:t>
      </w:r>
      <w:bookmarkEnd w:id="41"/>
      <w:bookmarkEnd w:id="42"/>
    </w:p>
    <w:p w14:paraId="33A5EBDF" w14:textId="4FF48723" w:rsidR="35951B75" w:rsidRDefault="00CC5853" w:rsidP="35951B75">
      <w:r>
        <w:t xml:space="preserve">In dit gedeelte van het proces </w:t>
      </w:r>
      <w:r w:rsidR="00FA3DFC">
        <w:t xml:space="preserve">kijken we naar </w:t>
      </w:r>
      <w:r w:rsidR="00247DBD">
        <w:t xml:space="preserve">verschillende </w:t>
      </w:r>
      <w:r w:rsidR="00766184">
        <w:t xml:space="preserve">andere instanties en projecten die onderdelen </w:t>
      </w:r>
      <w:r w:rsidR="003E6EFB">
        <w:t xml:space="preserve">van onze Use Cases aanpakken. </w:t>
      </w:r>
      <w:r w:rsidR="001E1962">
        <w:t xml:space="preserve">Hierbij proberen we te kijken </w:t>
      </w:r>
      <w:r w:rsidR="00DB09D3">
        <w:t xml:space="preserve">in hoeverre het toepasbaar is voor ons </w:t>
      </w:r>
      <w:r w:rsidR="005158D2">
        <w:t xml:space="preserve">en wat er eventueel niet zou werken. </w:t>
      </w:r>
      <w:r w:rsidR="008D4A3C">
        <w:br/>
      </w:r>
      <w:r w:rsidR="0012589D">
        <w:t>E</w:t>
      </w:r>
      <w:r w:rsidR="008D4A3C">
        <w:t xml:space="preserve">ventueel </w:t>
      </w:r>
      <w:r w:rsidR="0012589D">
        <w:t xml:space="preserve">kijken we </w:t>
      </w:r>
      <w:r w:rsidR="008D4A3C">
        <w:t>ook naar ho</w:t>
      </w:r>
      <w:r w:rsidR="00E31892">
        <w:t xml:space="preserve">e </w:t>
      </w:r>
      <w:r w:rsidR="0012589D">
        <w:t xml:space="preserve">de </w:t>
      </w:r>
      <w:r w:rsidR="0012589D" w:rsidRPr="2E8E14AE">
        <w:t>Heuristics van Nielsen</w:t>
      </w:r>
      <w:r w:rsidR="0012589D">
        <w:t xml:space="preserve"> </w:t>
      </w:r>
      <w:r w:rsidR="00665C9D">
        <w:t>geïmplementeerd zijn, om zo te zien of we een betere optie kunnen vinden voor onszelf.</w:t>
      </w:r>
      <w:r w:rsidR="00B47F49">
        <w:br/>
      </w:r>
    </w:p>
    <w:p w14:paraId="0F777084" w14:textId="57F82B83" w:rsidR="35951B75" w:rsidRDefault="35951B75" w:rsidP="35951B75">
      <w:pPr>
        <w:pStyle w:val="Kop3"/>
      </w:pPr>
      <w:bookmarkStart w:id="43" w:name="_Toc1519584045"/>
      <w:bookmarkStart w:id="44" w:name="_Toc101255651"/>
      <w:r w:rsidRPr="01BD21E1">
        <w:t>UC01: Account aanmaken</w:t>
      </w:r>
      <w:bookmarkEnd w:id="43"/>
      <w:bookmarkEnd w:id="44"/>
    </w:p>
    <w:p w14:paraId="7DBA586B" w14:textId="5F39145A" w:rsidR="35951B75" w:rsidRDefault="35951B75" w:rsidP="35951B75">
      <w:r w:rsidRPr="35951B75">
        <w:t>Voor het onderzoek naar hoe andere sites het registreer proces doen hebben we niet alleen gekeken naar sites die gaan over het inzien van data zoals sensor community of meetjestad, maar ook behance gebruikt om inspiratie op te doen over meerdere manieren van registratie en technieken die hiermee te maken hebben.</w:t>
      </w:r>
    </w:p>
    <w:p w14:paraId="4D849CA6" w14:textId="349F1269" w:rsidR="35951B75" w:rsidRDefault="35951B75" w:rsidP="35951B75">
      <w:r w:rsidRPr="35951B75">
        <w:t>Bij de voorbeelden die we bekeken hebben zijn een paar punten die veel voorkomen: Als eerste zie je vaak dat er de optie is om in te loggen via Google, Facebook of een ander account. Dit maakt het registreer proces nog makkelijker en flexibeler omdat je een account op meerdere manieren kan aanmaken zoals met een account wat de gast al eerder ergens anders heeft gemaakt.</w:t>
      </w:r>
    </w:p>
    <w:p w14:paraId="1F1F41F1" w14:textId="4D73FA7F" w:rsidR="35951B75" w:rsidRDefault="35951B75" w:rsidP="35951B75">
      <w:r w:rsidRPr="35951B75">
        <w:t xml:space="preserve">Als tweede zie je </w:t>
      </w:r>
      <w:r>
        <w:t>meerdere</w:t>
      </w:r>
      <w:r w:rsidRPr="35951B75">
        <w:t xml:space="preserve"> manieren om een gebruiker duidelijk te maken aan welke waardes voldaan moet worden met een email-adres of wachtwoord, zoals met een zin boven of onder het invulveld en een melding tijdens of na het invullen. De voorkeur ligt hier bij een melding om dit aan te geven om het scherm tijdens registreren niet vol te zetten met extra zinnen of data, deze wordt dan alleen te zien wanneer het nodig is.</w:t>
      </w:r>
    </w:p>
    <w:p w14:paraId="06BAB511" w14:textId="0CBBDBF4" w:rsidR="35951B75" w:rsidRDefault="35951B75" w:rsidP="35951B75">
      <w:r w:rsidRPr="35951B75">
        <w:t>Als laatste is er ook een knop of link om naar het inlog scherm te gaan, dit is er om de gebruiker in controle te houden en het proces flexibel en gebruiksvriendelijk te houden. Wanneer een gebruiker dus per ongelijk bij registreren uitkomt in plaats van login of andersom, kan de gebruiker altijd nog makkelijk en snel naar de gewenste pagina.</w:t>
      </w:r>
    </w:p>
    <w:p w14:paraId="78C17C7E" w14:textId="2906A0E9" w:rsidR="35951B75" w:rsidRDefault="35951B75" w:rsidP="35951B75">
      <w:r w:rsidRPr="35951B75">
        <w:t xml:space="preserve">Bij het aanmaken van een account vragen wij van de gast alleen een naam, email-adres en een wachtwoord. Het wachtwoord moet een minimaal aantal karakters hebben en het email-adres moet een @ hebben en een eind deel (.nl , .com enz.) </w:t>
      </w:r>
    </w:p>
    <w:p w14:paraId="01496EE7" w14:textId="1427A951" w:rsidR="35951B75" w:rsidRDefault="35951B75" w:rsidP="35951B75">
      <w:r w:rsidRPr="35951B75">
        <w:t>Om het voor de gebruiker zo duidelijk mogelijk te houden willen we op de site altijd dezelfde woorden gebruiken voor accountinformatie, bijvoorbeeld wanneer we naam gebruiken wordt het niet op de volgende pagina gebruikersnaam en daarna weer username.</w:t>
      </w:r>
    </w:p>
    <w:p w14:paraId="62752AFF" w14:textId="78E3B96D" w:rsidR="35951B75" w:rsidRDefault="35951B75" w:rsidP="35951B75">
      <w:r w:rsidRPr="35951B75">
        <w:t xml:space="preserve"> </w:t>
      </w:r>
    </w:p>
    <w:p w14:paraId="532D6646" w14:textId="4FF70111" w:rsidR="35951B75" w:rsidRDefault="35951B75" w:rsidP="35951B75">
      <w:r w:rsidRPr="35951B75">
        <w:t>Ze moeten deze waarden hebben om te voorkomen dat er fouten komen als het email-adres gebruikt moet worden door het systeem om bijvoorbeeld e-mails te sturen met informatie over je meetstation. De waardes voor het wachtwoord zijn voor de veiligheid van de gebruiker en zijn/haar data.</w:t>
      </w:r>
    </w:p>
    <w:p w14:paraId="1ACCD545" w14:textId="77777777" w:rsidR="00B47F49" w:rsidRPr="00B47F49" w:rsidRDefault="00B47F49" w:rsidP="35951B75"/>
    <w:p w14:paraId="790FB787" w14:textId="0C1E6F8A" w:rsidR="35951B75" w:rsidRDefault="35951B75" w:rsidP="35951B75">
      <w:pPr>
        <w:pStyle w:val="Kop3"/>
      </w:pPr>
      <w:bookmarkStart w:id="45" w:name="_Toc101255652"/>
      <w:bookmarkStart w:id="46" w:name="_Toc1754852744"/>
      <w:r w:rsidRPr="01BD21E1">
        <w:rPr>
          <w:color w:val="1F3763"/>
        </w:rPr>
        <w:lastRenderedPageBreak/>
        <w:t>UC02: Inloggen</w:t>
      </w:r>
      <w:bookmarkEnd w:id="45"/>
      <w:r w:rsidRPr="01BD21E1">
        <w:rPr>
          <w:color w:val="1F3763"/>
        </w:rPr>
        <w:t xml:space="preserve">  </w:t>
      </w:r>
      <w:bookmarkEnd w:id="46"/>
    </w:p>
    <w:p w14:paraId="62FA1419" w14:textId="6C0A2456" w:rsidR="35951B75" w:rsidRDefault="35951B75" w:rsidP="35951B75">
      <w:r w:rsidRPr="35951B75">
        <w:t>Voor het onderzoek naar hoe andere sites het login proces doen hebben we dezelfde sources gebruikt als bij het registreren om echt goed te kijken hoe de twee processen samenlopen. Hieronder vallen dus sensor community, meetjestad en behance.</w:t>
      </w:r>
    </w:p>
    <w:p w14:paraId="5B07D277" w14:textId="33E3BC3F" w:rsidR="35951B75" w:rsidRDefault="35951B75" w:rsidP="35951B75">
      <w:r w:rsidRPr="35951B75">
        <w:t>Bij alle sites waar we gekeken hebben is het inlog proces zo klein/simpel mogelijk met alleen een username of email-adres en een wachtwoord, ook wordt hier bij de sites waar gebruikt gemaakt werd van registreren met andere accounts gebruikt gemaakt van inloggen met andere accounts. Dit wordt dan op een minimalistische manier getoond door de logos van de andere services boven of naast het standaard inlogformulier te zetten.</w:t>
      </w:r>
    </w:p>
    <w:p w14:paraId="1EB083C5" w14:textId="761B0D6F" w:rsidR="35951B75" w:rsidRDefault="35951B75" w:rsidP="00B47F49">
      <w:r w:rsidRPr="35951B75">
        <w:t>Voor onze site willen we het ook simpel houden als het gaat om inloggen, je vult je email-adres en wachtwoord in om in te loggen. Tijdens het inlog proces laten we ook foutmeldingen zien wanneer de combinatie van email-adres en wachtwoord niet matchen door middel van meldingen na de inlog poging.</w:t>
      </w:r>
    </w:p>
    <w:p w14:paraId="41F7F984" w14:textId="77777777" w:rsidR="00B47F49" w:rsidRDefault="00B47F49" w:rsidP="00B47F49"/>
    <w:p w14:paraId="0CE74666" w14:textId="77777777" w:rsidR="00B47F49" w:rsidRPr="00B47F49" w:rsidRDefault="00B47F49" w:rsidP="00B47F49"/>
    <w:p w14:paraId="32414990" w14:textId="06F960F5" w:rsidR="35951B75" w:rsidRDefault="35951B75" w:rsidP="2E8E14AE">
      <w:pPr>
        <w:pStyle w:val="Kop3"/>
        <w:spacing w:line="257" w:lineRule="auto"/>
      </w:pPr>
      <w:bookmarkStart w:id="47" w:name="_Toc101255653"/>
      <w:r w:rsidRPr="01BD21E1">
        <w:t>U</w:t>
      </w:r>
      <w:r w:rsidRPr="01BD21E1">
        <w:rPr>
          <w:color w:val="1F3763"/>
        </w:rPr>
        <w:t>C03: Uitloggen</w:t>
      </w:r>
      <w:bookmarkEnd w:id="47"/>
    </w:p>
    <w:p w14:paraId="65D0BD83" w14:textId="6F0CF945" w:rsidR="35951B75" w:rsidRDefault="35951B75" w:rsidP="35951B75">
      <w:r w:rsidRPr="35951B75">
        <w:t>Voor het onderzoek naar hoe andere sites het uitlog proces doen hebben we dezelfde sources gebruikt als bij het registreren en inloggen om echt goed te kijken hoe de processen samenlopen. Hieronder vallen dus sensor community, meetjestad en behance.</w:t>
      </w:r>
    </w:p>
    <w:p w14:paraId="37FBD08C" w14:textId="3D71ACBD" w:rsidR="35951B75" w:rsidRDefault="35951B75" w:rsidP="35951B75">
      <w:r w:rsidRPr="35951B75">
        <w:t>Eigenlijk kiezen alle sites ervoor om de uitlog/exit knop rechtsboven te zetten. Dit is omdat gebruikers tegenwoordig intuïtief hier naartoe gaan om uit te logge</w:t>
      </w:r>
      <w:r w:rsidR="00306806">
        <w:t>n</w:t>
      </w:r>
      <w:r w:rsidRPr="35951B75">
        <w:t>. De gebruiker gaat hier als eerste kijken omdat die de knop daar verwacht, het is dus voor de gebruiker makkelijk te vinden.</w:t>
      </w:r>
    </w:p>
    <w:p w14:paraId="1B9D6EF9" w14:textId="20A8A743" w:rsidR="35951B75" w:rsidRDefault="35951B75" w:rsidP="35951B75">
      <w:r w:rsidRPr="35951B75">
        <w:t>Wij willen het dus ook op deze plek zetten om de gebruiker zo makkelijk mogelijk door onze app te kunnen laten navigeren. Om de applicatie ook flexibel en gebruiksvriendelijk te maken wordt er gevraagd of je zeker wilt uitloggen, dit doen we om te voorkomen dat je per ongeluk uitlogt en het hele inlogproces opnieuw moet doorlopen.</w:t>
      </w:r>
    </w:p>
    <w:p w14:paraId="1C1D499E" w14:textId="1E6B9A5B" w:rsidR="35951B75" w:rsidRDefault="35951B75" w:rsidP="2E8E14AE">
      <w:pPr>
        <w:rPr>
          <w:rFonts w:ascii="Calibri" w:eastAsia="Calibri" w:hAnsi="Calibri" w:cs="Calibri"/>
          <w:color w:val="000000" w:themeColor="text1"/>
          <w:sz w:val="26"/>
          <w:szCs w:val="26"/>
        </w:rPr>
      </w:pPr>
    </w:p>
    <w:p w14:paraId="19C651DA" w14:textId="77777777" w:rsidR="00B47F49" w:rsidRPr="00B47F49" w:rsidRDefault="00B47F49" w:rsidP="2E8E14AE"/>
    <w:p w14:paraId="0450B169" w14:textId="54D161A0" w:rsidR="35951B75" w:rsidRDefault="35951B75" w:rsidP="2E8E14AE">
      <w:pPr>
        <w:pStyle w:val="Kop3"/>
        <w:spacing w:line="257" w:lineRule="auto"/>
        <w:rPr>
          <w:color w:val="1F3763"/>
        </w:rPr>
      </w:pPr>
      <w:bookmarkStart w:id="48" w:name="_Toc101255654"/>
      <w:r w:rsidRPr="01BD21E1">
        <w:rPr>
          <w:color w:val="1F3763"/>
        </w:rPr>
        <w:t>UC04: Aanmaken persoonlijk meetpunt</w:t>
      </w:r>
      <w:bookmarkEnd w:id="48"/>
      <w:r w:rsidRPr="01BD21E1">
        <w:rPr>
          <w:color w:val="1F3763"/>
        </w:rPr>
        <w:t xml:space="preserve">   </w:t>
      </w:r>
    </w:p>
    <w:p w14:paraId="2A6B96B9" w14:textId="7ED6B62E" w:rsidR="35951B75" w:rsidRDefault="35951B75" w:rsidP="35951B75">
      <w:r w:rsidRPr="35951B75">
        <w:t>Voor het onderzoek naar hoe andere sites een proces doen wat vergelijkbaar is met het registreren van een meetpunt, hebben we niet alleen gekeken naar sites die gaan over het inzien van data zoals sensor community of meetjestad, maar ook behance gebruikt om inspiratie op te doen over meerdere manieren van registratie en technieken die hiermee te maken hebben.</w:t>
      </w:r>
    </w:p>
    <w:p w14:paraId="1CED9343" w14:textId="1719586B" w:rsidR="35951B75" w:rsidRDefault="35951B75" w:rsidP="35951B75">
      <w:pPr>
        <w:spacing w:line="257" w:lineRule="auto"/>
      </w:pPr>
      <w:r w:rsidRPr="35951B75">
        <w:t xml:space="preserve">Dit proces is het beste te vergelijken met het registreren van een gebruiker. We willen hier dus op vergelijkbare punten letten om het voor de gebruiker zo gemakkelijk, simpel en foutloos mogelijk te laten gaan. </w:t>
      </w:r>
    </w:p>
    <w:p w14:paraId="137C50D6" w14:textId="04E30323" w:rsidR="35951B75" w:rsidRDefault="35951B75" w:rsidP="35951B75">
      <w:pPr>
        <w:spacing w:line="257" w:lineRule="auto"/>
      </w:pPr>
      <w:r w:rsidRPr="35951B75">
        <w:t xml:space="preserve">Niet te veel of te uitgebreide informatie vragen bij het registreren, een gebruiker wil niet een uur bezig zijn met het registreren van een punt of hard moeten zoeken naar de gevraagde info. Wij willen dus alleen de naam die je geeft aan het station, de soort sensoren die erin zitten (hiervoor kun je kiezen uit alle ondersteunde opties), </w:t>
      </w:r>
      <w:r w:rsidR="00623889">
        <w:t>de richting</w:t>
      </w:r>
      <w:r w:rsidR="00A17FA8">
        <w:t xml:space="preserve">, </w:t>
      </w:r>
      <w:r w:rsidRPr="35951B75">
        <w:t>de hoogte van de sensor</w:t>
      </w:r>
      <w:r w:rsidR="00D758D7">
        <w:t xml:space="preserve"> en de optie of het privé is of niet</w:t>
      </w:r>
      <w:r w:rsidRPr="35951B75">
        <w:t xml:space="preserve">. </w:t>
      </w:r>
      <w:r w:rsidR="000D0D56">
        <w:t xml:space="preserve">Dit zijn de </w:t>
      </w:r>
      <w:r w:rsidR="00031B91">
        <w:t xml:space="preserve">enige belangrijke </w:t>
      </w:r>
      <w:r w:rsidR="00256DD2">
        <w:t>onderdelen die de gebruiker zelf moet bepalen.</w:t>
      </w:r>
    </w:p>
    <w:p w14:paraId="10C07BB6" w14:textId="4B63D1CF" w:rsidR="35951B75" w:rsidRDefault="35951B75" w:rsidP="35951B75">
      <w:pPr>
        <w:spacing w:line="257" w:lineRule="auto"/>
      </w:pPr>
      <w:r w:rsidRPr="35951B75">
        <w:lastRenderedPageBreak/>
        <w:t>Er moet net als bij het registreren gelet worden op dat de informatie die ingevuld wordt de gevraagde waarde heeft. De voorkeur ligt hier bij een melding om dit aan te geven om het scherm tijdens registreren niet vol te zetten met extra zinnen of data, zo houden we het registreerveld rustig en overzichtelijk.</w:t>
      </w:r>
    </w:p>
    <w:p w14:paraId="64E11D36" w14:textId="69E136FA" w:rsidR="35951B75" w:rsidRDefault="35951B75" w:rsidP="35951B75">
      <w:pPr>
        <w:spacing w:line="257" w:lineRule="auto"/>
      </w:pPr>
      <w:r w:rsidRPr="35951B75">
        <w:t>We helpen ook de gebruiker om onderdelen te herkennen door steeds dezelfde namen te gebruiken op het overzicht van een meetpunt als bij het registreren. Zoals de hoogte</w:t>
      </w:r>
      <w:r>
        <w:t xml:space="preserve"> </w:t>
      </w:r>
      <w:r w:rsidRPr="35951B75">
        <w:t xml:space="preserve">(centimeters) en de </w:t>
      </w:r>
      <w:r w:rsidR="00FD5391">
        <w:t>richting</w:t>
      </w:r>
      <w:r w:rsidRPr="35951B75">
        <w:t xml:space="preserve"> (</w:t>
      </w:r>
      <w:r w:rsidR="00FD5391">
        <w:t>Noord, Oost, Zuid, West</w:t>
      </w:r>
      <w:r w:rsidRPr="35951B75">
        <w:t>) zullen voor de gebruiker altijd op dezelfde manier weergegeven worden.</w:t>
      </w:r>
    </w:p>
    <w:p w14:paraId="7806CC09" w14:textId="3F6393C0" w:rsidR="35951B75" w:rsidRDefault="35951B75" w:rsidP="35951B75">
      <w:pPr>
        <w:spacing w:line="257" w:lineRule="auto"/>
      </w:pPr>
      <w:r w:rsidRPr="35951B75">
        <w:t>Om ook dit gedeelte van de site zo flexibel mogelijk te houden voor de klant kun je al de ingevulde informatie later weer veranderen of het hele punt verwijderen. Ook tijdens het registreren kun je doormiddel van een cancel knop terug naar de vorige pagina als je je bedenkt.</w:t>
      </w:r>
    </w:p>
    <w:p w14:paraId="3226C8C2" w14:textId="0CFE8F4E" w:rsidR="35951B75" w:rsidRDefault="35951B75" w:rsidP="35951B75"/>
    <w:p w14:paraId="0B277308" w14:textId="12DEFCFA" w:rsidR="35951B75" w:rsidRDefault="35951B75" w:rsidP="35951B75"/>
    <w:p w14:paraId="1B2ADD0C" w14:textId="12EE5DAB" w:rsidR="35951B75" w:rsidRDefault="35951B75" w:rsidP="35951B75">
      <w:pPr>
        <w:pStyle w:val="Kop3"/>
      </w:pPr>
      <w:bookmarkStart w:id="49" w:name="_Toc595808324"/>
      <w:bookmarkStart w:id="50" w:name="_Toc101255655"/>
      <w:r w:rsidRPr="01BD21E1">
        <w:t>UC05: Verwijder persoonlijk meetpunt</w:t>
      </w:r>
      <w:bookmarkEnd w:id="49"/>
      <w:bookmarkEnd w:id="50"/>
    </w:p>
    <w:p w14:paraId="25EAE49E" w14:textId="515011D7" w:rsidR="35951B75" w:rsidRDefault="35951B75" w:rsidP="35951B75">
      <w:r w:rsidRPr="35951B75">
        <w:t>De gebruiker wil een persoonlijk meetpunt verwijderen.</w:t>
      </w:r>
    </w:p>
    <w:p w14:paraId="449CADD9" w14:textId="1F1DF6A8" w:rsidR="35951B75" w:rsidRDefault="35951B75" w:rsidP="35951B75">
      <w:r w:rsidRPr="2E8E14AE">
        <w:t>Op Sensor Community is het vrij lastig om een sensor (meetpunt) te verwijderen. Informatie over het verwijderen van een sensor is bijna niet te vinden. Gebruikers dienen eerst aan te geven dat het punt inactief is en vervolgens een mail te sturen. Dit is zwaar tegenstrijdig met de punten 6 (Recognition rather than recall) en 10 (Help and documentation) van de heuristics van Nielsen. De gebruiker zou zich niet moeten afvragen hoe een relatief simpele opdracht moet en hier op een forum een vraag over moeten stellen. Voor onze applicatie zullen we duidelijke iconen gebruiken die meteen weggeven wat er mee kan gebeuren en zullen we duidelijke informatie geven op de FAQ-pagina.</w:t>
      </w:r>
    </w:p>
    <w:p w14:paraId="13F39452" w14:textId="77777777" w:rsidR="00B47F49" w:rsidRDefault="00B47F49"/>
    <w:p w14:paraId="6911559D" w14:textId="788EA8ED" w:rsidR="00592310" w:rsidRDefault="35951B75">
      <w:pPr>
        <w:rPr>
          <w:rFonts w:asciiTheme="majorHAnsi" w:eastAsiaTheme="majorEastAsia" w:hAnsiTheme="majorHAnsi" w:cstheme="majorBidi"/>
          <w:color w:val="1F3763" w:themeColor="accent1" w:themeShade="7F"/>
          <w:sz w:val="24"/>
          <w:szCs w:val="24"/>
        </w:rPr>
      </w:pPr>
      <w:r w:rsidRPr="35951B75">
        <w:t xml:space="preserve"> </w:t>
      </w:r>
      <w:bookmarkStart w:id="51" w:name="_Toc574724752"/>
    </w:p>
    <w:p w14:paraId="707C2AED" w14:textId="37AFA9C9" w:rsidR="35951B75" w:rsidRDefault="35951B75" w:rsidP="35951B75">
      <w:pPr>
        <w:pStyle w:val="Kop3"/>
      </w:pPr>
      <w:bookmarkStart w:id="52" w:name="_Toc101255656"/>
      <w:r w:rsidRPr="01BD21E1">
        <w:t>UC06: Wijzigen persoonlijk meetpunt</w:t>
      </w:r>
      <w:bookmarkEnd w:id="51"/>
      <w:bookmarkEnd w:id="52"/>
    </w:p>
    <w:p w14:paraId="36C4361E" w14:textId="640DF4DC" w:rsidR="35951B75" w:rsidRDefault="35951B75" w:rsidP="35951B75">
      <w:r w:rsidRPr="35951B75">
        <w:t>De gebruiker wil een persoonlijk meetpunt wijzigen.</w:t>
      </w:r>
    </w:p>
    <w:p w14:paraId="6C2FFEBC" w14:textId="5D08F763" w:rsidR="35951B75" w:rsidRDefault="35951B75" w:rsidP="35951B75">
      <w:r w:rsidRPr="2E8E14AE">
        <w:t>Op MeetJeStad.nl is hier geen informatie over te vinden en ook op Sensor Community blijkt het wijzigen van een sensor een lastige taak te zijn. Sensor Community heeft bij bestaande meetpunten een lastige en lelijke userinterface. Het is voor gebruikers ook moeilijk om informatie te vinden over hoe je nou precies een nieuwe sensor toevoegt (tegenstrijdig met punt 6 en 10 van de Heuristics van Nielsen). Op de pagina waar je een sensor toe zou kunnen voegen staan veel woorden met bijna dezelfde betekenis.  Bij punt 4 (Consistency and standards) van de Heuristics van Nielsen, wordt duidelijk gemaakt dat voor gebruikers een duidelijk onderscheid moet worden gemaakt tussen verschillende functies. Zo zijn woorden als configuratie en maken lastig te onderscheiden voor de meeste mensen. Voor onze applicatie zullen we dan ook duidelijk onderscheid maken over de woordkeuze</w:t>
      </w:r>
      <w:r>
        <w:t>.</w:t>
      </w:r>
      <w:r w:rsidRPr="2E8E14AE">
        <w:t xml:space="preserve"> Wederom zullen we ook duidelijke iconen gebruiken en informatie op het FAQ plaatsen. </w:t>
      </w:r>
    </w:p>
    <w:p w14:paraId="1B8F9074" w14:textId="77777777" w:rsidR="00B47F49" w:rsidRDefault="00B47F49" w:rsidP="35951B75"/>
    <w:p w14:paraId="0187FE6A" w14:textId="77777777" w:rsidR="00B47F49" w:rsidRDefault="00B47F49" w:rsidP="35951B75"/>
    <w:p w14:paraId="0FBA120E" w14:textId="4D3A9889" w:rsidR="35951B75" w:rsidRDefault="35951B75" w:rsidP="35951B75">
      <w:pPr>
        <w:pStyle w:val="Kop3"/>
      </w:pPr>
      <w:bookmarkStart w:id="53" w:name="_Toc512244126"/>
      <w:bookmarkStart w:id="54" w:name="_Toc101255657"/>
      <w:r w:rsidRPr="01BD21E1">
        <w:lastRenderedPageBreak/>
        <w:t>UC07: Huidige metingen pand</w:t>
      </w:r>
      <w:bookmarkEnd w:id="53"/>
      <w:bookmarkEnd w:id="54"/>
    </w:p>
    <w:p w14:paraId="11E4E330" w14:textId="77777777" w:rsidR="00B47F49" w:rsidRDefault="35951B75" w:rsidP="35951B75">
      <w:r w:rsidRPr="2E8E14AE">
        <w:t>&lt;&lt;Overgeslagen voor beginfase project, eventueel voor latere semesters&gt;&gt;</w:t>
      </w:r>
    </w:p>
    <w:p w14:paraId="4A1BF6DA" w14:textId="77777777" w:rsidR="00B47F49" w:rsidRDefault="00B47F49" w:rsidP="35951B75"/>
    <w:p w14:paraId="381848C8" w14:textId="14EC58EB" w:rsidR="35951B75" w:rsidRDefault="35951B75" w:rsidP="35951B75">
      <w:r w:rsidRPr="35951B75">
        <w:t xml:space="preserve"> </w:t>
      </w:r>
    </w:p>
    <w:p w14:paraId="639B04F6" w14:textId="298DDF7D" w:rsidR="35951B75" w:rsidRDefault="35951B75" w:rsidP="35951B75">
      <w:pPr>
        <w:pStyle w:val="Kop3"/>
      </w:pPr>
      <w:bookmarkStart w:id="55" w:name="_Toc592596866"/>
      <w:bookmarkStart w:id="56" w:name="_Toc101255658"/>
      <w:r w:rsidRPr="01BD21E1">
        <w:t xml:space="preserve">UC08: Huidige metingen </w:t>
      </w:r>
      <w:bookmarkEnd w:id="55"/>
      <w:r w:rsidR="002653B7">
        <w:t>gebied</w:t>
      </w:r>
      <w:bookmarkEnd w:id="56"/>
    </w:p>
    <w:p w14:paraId="634AB416" w14:textId="2823B170" w:rsidR="35951B75" w:rsidRDefault="35951B75" w:rsidP="35951B75">
      <w:r w:rsidRPr="35951B75">
        <w:t xml:space="preserve">De gebruiker wil van een </w:t>
      </w:r>
      <w:r w:rsidR="002653B7">
        <w:t>huidig gebied</w:t>
      </w:r>
      <w:r w:rsidRPr="35951B75">
        <w:t xml:space="preserve"> (grid) de metingen inzien.</w:t>
      </w:r>
    </w:p>
    <w:p w14:paraId="646E2229" w14:textId="5280B38A" w:rsidR="35951B75" w:rsidRDefault="35951B75" w:rsidP="35951B75">
      <w:r w:rsidRPr="2E8E14AE">
        <w:t xml:space="preserve">Zowel de sites MeetJeStad.nl en Sensor Community hebben op de homepagina een kaart waarop alle meetpunten te zien zijn.  MeetJeStad.nl heeft verschillende kaarten die eerst geopend dienen te worden voordat je ze kunt gebruiken. Deze brengen je dan naar een nieuwe pagina waar de kaart het gehele scherm beslaat. Dit is onhandig en visueel niet aantrekkelijk. De manier waarop de punten worden aangegeven zegt niet veel over wat er gebeurt. Je ziet alleen een thermostaat op de precieze locatie. Sensor Community maakt beter gebruik van de kaart op haar homepage. Deze kaart is meteen te gebruiken zonder een nieuwe pagina te hoeven openen. De kaart heeft verschillende functies zoals filters en zoom in knoppen, echter is de legenda erg onduidelijk en zal de gemiddelde gebruiker in eerste oogopslag geen idee hebben wat er nu precies gemeten wordt. Het aangeven van de meetpunten is wel beter dan die van MeetJeStad.nl maar is ook erg specifiek. Men zou misbruik kunnen maken van deze precieze locaties. Beide sites geven de data over een grotere locatie onhandig </w:t>
      </w:r>
      <w:r>
        <w:t>weer.</w:t>
      </w:r>
      <w:r w:rsidRPr="2E8E14AE">
        <w:t xml:space="preserve"> Bijvoorbeeld door als je uitzoomt een thermostaat met data voor de gehele omgeving van een stad te laten zien, dit is niet representatief. Punt 7 (Flexibility and efficiency of use) beschrijft de manieren waarop verschillende gebruikers willen werken. Een beginnende gebruiker gebruikt bijvoorbeeld meer basale functies dan de geavanceerdere functies die een langer bestaande gebruiker gebruikt. Onze applicatie zou dit beter kunnen doen dan MeetJeStad.nl en Sensor Community door meer functies te bieden in de kaart, zodat zowel nieuwe als </w:t>
      </w:r>
      <w:r>
        <w:t>langdurige gebruikers</w:t>
      </w:r>
      <w:r w:rsidRPr="2E8E14AE">
        <w:t xml:space="preserve"> gemakkelijk </w:t>
      </w:r>
      <w:r>
        <w:t>kunnen</w:t>
      </w:r>
      <w:r w:rsidRPr="2E8E14AE">
        <w:t xml:space="preserve"> navigeren. Punt 8</w:t>
      </w:r>
      <w:r w:rsidR="002653B7">
        <w:t xml:space="preserve"> </w:t>
      </w:r>
      <w:r w:rsidRPr="2E8E14AE">
        <w:t xml:space="preserve">(Aesthetic and minimalist design) beschrijft het visueel aantrekkelijk maken van de site. Voor onze opdracht is dit zeer belangrijk. We zouden dit kunnen implementeren door de ontdekte punten uit de doelgroep analyse toe te passen op de site en de kaart van Tilburg in grids te verdelen zodat de precieze locaties niet zichtbaar zijn met als doel dat de gebruiker meer privacy heeft. </w:t>
      </w:r>
      <w:r w:rsidR="00170B30">
        <w:t xml:space="preserve">Deze grids zullen verdeeld zijn in wijken, om de scheidslijn duidelijker te houden. </w:t>
      </w:r>
      <w:r w:rsidRPr="2E8E14AE">
        <w:t>Verder zouden we in een container de metingen zichtbaar kunnen maken en met een legenda simpele termen gebruiken.</w:t>
      </w:r>
    </w:p>
    <w:p w14:paraId="363DE8AE" w14:textId="77777777" w:rsidR="00B47F49" w:rsidRDefault="00B47F49" w:rsidP="35951B75"/>
    <w:p w14:paraId="4810DC8F" w14:textId="2CC64F06" w:rsidR="00B47F49" w:rsidRDefault="00B47F49" w:rsidP="35951B75">
      <w:r>
        <w:br w:type="page"/>
      </w:r>
    </w:p>
    <w:p w14:paraId="6E8C4233" w14:textId="77777777" w:rsidR="002653B7" w:rsidRDefault="002653B7" w:rsidP="002653B7">
      <w:pPr>
        <w:pStyle w:val="Kop3"/>
      </w:pPr>
      <w:bookmarkStart w:id="57" w:name="_Toc101255659"/>
      <w:bookmarkStart w:id="58" w:name="_Toc1008265962"/>
      <w:r w:rsidRPr="01BD21E1">
        <w:lastRenderedPageBreak/>
        <w:t>UC09: Huidige metingen meetpunt</w:t>
      </w:r>
      <w:bookmarkEnd w:id="57"/>
    </w:p>
    <w:p w14:paraId="15D48149" w14:textId="77777777" w:rsidR="002653B7" w:rsidRDefault="002653B7" w:rsidP="002653B7">
      <w:r w:rsidRPr="35951B75">
        <w:t xml:space="preserve">De gebruiker wil van een meetpunt de metingen inzien. </w:t>
      </w:r>
    </w:p>
    <w:p w14:paraId="02EDD76B" w14:textId="633C52EC" w:rsidR="002653B7" w:rsidRDefault="002653B7" w:rsidP="00B47F49">
      <w:r w:rsidRPr="2674DEBA">
        <w:t xml:space="preserve">Sensor Community geeft deze data aan door kleine </w:t>
      </w:r>
      <w:r w:rsidR="005A1D4D" w:rsidRPr="2674DEBA">
        <w:t>hexag</w:t>
      </w:r>
      <w:r w:rsidR="005A1D4D">
        <w:t>onen</w:t>
      </w:r>
      <w:r w:rsidRPr="2674DEBA">
        <w:t xml:space="preserve"> op de precieze locaties. Zoals al eerder beschreven</w:t>
      </w:r>
      <w:r>
        <w:t>,</w:t>
      </w:r>
      <w:r w:rsidRPr="2674DEBA">
        <w:t xml:space="preserve"> wil de gebruiker wel de </w:t>
      </w:r>
      <w:r>
        <w:t xml:space="preserve">keuze </w:t>
      </w:r>
      <w:r w:rsidRPr="2674DEBA">
        <w:t xml:space="preserve">hebben om te beslissen of </w:t>
      </w:r>
      <w:r>
        <w:t xml:space="preserve">het </w:t>
      </w:r>
      <w:r w:rsidRPr="2674DEBA">
        <w:t>meetpunt openbaar te zien is of niet</w:t>
      </w:r>
      <w:r>
        <w:t>, dit om de privacy van de gebruiker te behouden.</w:t>
      </w:r>
      <w:r w:rsidRPr="2674DEBA">
        <w:t xml:space="preserve"> Als je op een punt klikt</w:t>
      </w:r>
      <w:r>
        <w:t>,</w:t>
      </w:r>
      <w:r w:rsidRPr="2674DEBA">
        <w:t xml:space="preserve"> krijg je een container te zien met veel technische termen. Een gemiddelde gebruiker zou niet snel begrijpen wat hier nou bedoeld wordt en wat er gemeten is. MeetJeStad.nl maakt ook hier gebruik van de thermostaat als punt. Deze wordt verdeeld in meerdere als je inzoomt op een specifieke plek. Na ingezoomd te hebben kun je op één punt klikken en krijg je netjes metingen over bepaalde data te zien. Wel staan deze gegevens in het Engels. In beide gevallen krijg je niet snel een goed beeld van wat er gaande is en wat er precies wordt gemeten. </w:t>
      </w:r>
      <w:r>
        <w:br/>
      </w:r>
      <w:r w:rsidRPr="2674DEBA">
        <w:t>Punt 4 (Consistency and standards) geeft aan dat je consistent dient te blijven in je app. Dus bijvoorbeeld geen data in het Engels weer te geven als de rest van je site Nederlands gebruikt. Punt 8 (Aesthetic and minimalist design) beschrijft de visuele aspecten voor de websites en zouden in beide gevallen beter kunnen door überhaupt de gebruiker de keuze te geven om eigen meetpunten openbaar te maken of niet en deze mooier in de kaart te verwerken. Mensen willen graag mooie kaarten zien en geen punten of thermostaten. Voor onze applicatie zullen we de kaart wederom in grids verdelen en voor publieke meetpunten pinnen gebruiken. Deze meetpunten zullen met grafieken en simpele data de metingen laten zien.</w:t>
      </w:r>
    </w:p>
    <w:p w14:paraId="6C87F4E8" w14:textId="77777777" w:rsidR="00B47F49" w:rsidRDefault="00B47F49" w:rsidP="00B47F49"/>
    <w:p w14:paraId="750134C6" w14:textId="77777777" w:rsidR="00B47F49" w:rsidRDefault="00B47F49" w:rsidP="00B47F49"/>
    <w:p w14:paraId="5B8CE92E" w14:textId="66CD1994" w:rsidR="35951B75" w:rsidRDefault="35951B75" w:rsidP="35951B75">
      <w:pPr>
        <w:pStyle w:val="Kop3"/>
      </w:pPr>
      <w:bookmarkStart w:id="59" w:name="_Toc101255660"/>
      <w:r w:rsidRPr="01BD21E1">
        <w:t>UC</w:t>
      </w:r>
      <w:r w:rsidR="00926665">
        <w:t>10</w:t>
      </w:r>
      <w:r w:rsidRPr="01BD21E1">
        <w:t xml:space="preserve">: </w:t>
      </w:r>
      <w:bookmarkEnd w:id="58"/>
      <w:r w:rsidR="00926665">
        <w:t>Gegevensdistributie bekijken</w:t>
      </w:r>
      <w:bookmarkEnd w:id="59"/>
    </w:p>
    <w:p w14:paraId="222A7367" w14:textId="743421CA" w:rsidR="35951B75" w:rsidRDefault="35951B75" w:rsidP="35951B75">
      <w:r w:rsidRPr="35951B75">
        <w:t>De gebruiker</w:t>
      </w:r>
      <w:r w:rsidR="00256057">
        <w:t xml:space="preserve"> wil</w:t>
      </w:r>
      <w:r w:rsidRPr="35951B75">
        <w:t xml:space="preserve"> </w:t>
      </w:r>
      <w:r w:rsidR="00926665">
        <w:t>op de kaart een hittemap zien waarin de</w:t>
      </w:r>
      <w:r w:rsidR="00803FE7">
        <w:t xml:space="preserve"> gekozen data </w:t>
      </w:r>
      <w:r w:rsidR="00104A86">
        <w:t>wordt aangegeven</w:t>
      </w:r>
      <w:r w:rsidRPr="35951B75">
        <w:t>.</w:t>
      </w:r>
    </w:p>
    <w:p w14:paraId="15F34D16" w14:textId="057AA201" w:rsidR="00786756" w:rsidRDefault="00CE2DA6" w:rsidP="35951B75">
      <w:r>
        <w:t xml:space="preserve">MeetJeStad.nl </w:t>
      </w:r>
      <w:r w:rsidR="000415B1">
        <w:t>laat zoals eerder al aangegeven de data z</w:t>
      </w:r>
      <w:r w:rsidR="0001337A">
        <w:t xml:space="preserve">ien </w:t>
      </w:r>
      <w:r w:rsidR="00FD1FB9">
        <w:t xml:space="preserve">per meetpunt </w:t>
      </w:r>
      <w:r w:rsidR="003172BD">
        <w:t>als een eigen</w:t>
      </w:r>
      <w:r w:rsidR="00D9074B">
        <w:t xml:space="preserve"> thermostaat. Dit is niet zozeer vergelijkbaar. </w:t>
      </w:r>
      <w:r w:rsidR="0083181B">
        <w:t>Sensor</w:t>
      </w:r>
      <w:r w:rsidR="002A02CA">
        <w:t>community</w:t>
      </w:r>
      <w:r w:rsidR="007E2364">
        <w:t xml:space="preserve"> laat zijn data in </w:t>
      </w:r>
      <w:r w:rsidR="005A1D4D">
        <w:t>hexagonen</w:t>
      </w:r>
      <w:r w:rsidR="007E2364">
        <w:t xml:space="preserve"> zien. </w:t>
      </w:r>
      <w:r w:rsidR="009B7700">
        <w:t xml:space="preserve">Deze </w:t>
      </w:r>
      <w:r w:rsidR="00C56ACB">
        <w:t>nemen de gemiddelde data van alle stations binnen dit gebied</w:t>
      </w:r>
      <w:r w:rsidR="004D66C1">
        <w:t>, en geven het aan met een kleur. De betekenissen van deze kleuren staan in de legenda</w:t>
      </w:r>
      <w:r w:rsidR="00900164">
        <w:t>/thermostaat</w:t>
      </w:r>
      <w:r w:rsidR="004D66C1">
        <w:t xml:space="preserve"> </w:t>
      </w:r>
      <w:r w:rsidR="00900164">
        <w:t xml:space="preserve">naast de kaart. </w:t>
      </w:r>
      <w:r w:rsidR="004363AC">
        <w:t xml:space="preserve">Bij inzoomen </w:t>
      </w:r>
      <w:r w:rsidR="00E559D4">
        <w:t xml:space="preserve">zullen de </w:t>
      </w:r>
      <w:r w:rsidR="005A1D4D">
        <w:t>hexagonen</w:t>
      </w:r>
      <w:r w:rsidR="00E559D4">
        <w:t xml:space="preserve"> zich splitsen in kleinere </w:t>
      </w:r>
      <w:r w:rsidR="005A1D4D">
        <w:t>hexagonen</w:t>
      </w:r>
      <w:r w:rsidR="00E559D4">
        <w:t xml:space="preserve">, met dus minder </w:t>
      </w:r>
      <w:r w:rsidR="00F24DA9">
        <w:t>stations erin</w:t>
      </w:r>
      <w:r w:rsidR="009E47CE">
        <w:t xml:space="preserve"> waardoor de informatie specifieker zal worden.</w:t>
      </w:r>
      <w:r w:rsidR="00CE6A52">
        <w:t xml:space="preserve"> </w:t>
      </w:r>
      <w:r w:rsidR="00DD2348">
        <w:t xml:space="preserve">Dit kan gedaan worden tot er in een enkele </w:t>
      </w:r>
      <w:r w:rsidR="005A1D4D">
        <w:t>hexagoon</w:t>
      </w:r>
      <w:r w:rsidR="00DD2348">
        <w:t xml:space="preserve"> maar één station zit</w:t>
      </w:r>
      <w:r w:rsidR="00BB63F9">
        <w:t>.</w:t>
      </w:r>
      <w:r w:rsidR="00F50F30">
        <w:t xml:space="preserve"> Hoewel dit maar voor een enkel type meting is</w:t>
      </w:r>
      <w:r w:rsidR="00BD1B74">
        <w:t>, komt het wel meer overeen met wat wij verwachten.</w:t>
      </w:r>
    </w:p>
    <w:p w14:paraId="627205AD" w14:textId="15345042" w:rsidR="007D500D" w:rsidRDefault="00CE6A52">
      <w:r>
        <w:t>Punt</w:t>
      </w:r>
      <w:r w:rsidR="00C15818">
        <w:t xml:space="preserve"> 6 (Recognition rather than recall) </w:t>
      </w:r>
      <w:r w:rsidR="00D17F2D">
        <w:t xml:space="preserve">vraagt van ons dat de opties duidelijk zichtbaar en begrijpelijk zijn. </w:t>
      </w:r>
      <w:r w:rsidR="004A4F91">
        <w:t xml:space="preserve">Hierbij is het dus belangrijk voor ons om de </w:t>
      </w:r>
      <w:r w:rsidR="00C50300">
        <w:t xml:space="preserve">te kiezen opties </w:t>
      </w:r>
      <w:r w:rsidR="002534AA">
        <w:t>kort maar krachtig neer te zetten</w:t>
      </w:r>
      <w:r w:rsidR="00C81C07">
        <w:t xml:space="preserve">. Bij een geselecteerde optie zal de legenda zich dan ook moeten aanpassen om de informatie-flow </w:t>
      </w:r>
      <w:r w:rsidR="002C6EB9">
        <w:t xml:space="preserve">goed te laten gaan. </w:t>
      </w:r>
      <w:r w:rsidR="00954A31">
        <w:t>Punt 8</w:t>
      </w:r>
      <w:r w:rsidR="00CD5C77">
        <w:t xml:space="preserve"> </w:t>
      </w:r>
      <w:r w:rsidR="00CD5C77" w:rsidRPr="2674DEBA">
        <w:t>(Aesthetic and minimalist design)</w:t>
      </w:r>
      <w:r w:rsidR="00CD5C77">
        <w:t xml:space="preserve"> helpt hierbij ook mee om deze informatie zo duidelijk mogelijk te houden met zo min mogelijk woorden. Het feit dat deze informatie </w:t>
      </w:r>
      <w:r w:rsidR="005426C1">
        <w:t>in een heatmap zichtbaar is in plaats van via getallen, helpt hier ook aan mee.</w:t>
      </w:r>
    </w:p>
    <w:p w14:paraId="1AA0C3F8" w14:textId="19F1EC8E" w:rsidR="00B47F49" w:rsidRPr="00B47F49" w:rsidRDefault="00B47F49">
      <w:r>
        <w:br w:type="page"/>
      </w:r>
    </w:p>
    <w:p w14:paraId="73C4C0A0" w14:textId="44BEAFFB" w:rsidR="00855EC0" w:rsidRDefault="00855EC0" w:rsidP="00855EC0">
      <w:pPr>
        <w:pStyle w:val="Kop3"/>
      </w:pPr>
      <w:bookmarkStart w:id="60" w:name="_Toc101255661"/>
      <w:r w:rsidRPr="01BD21E1">
        <w:lastRenderedPageBreak/>
        <w:t>UC</w:t>
      </w:r>
      <w:r>
        <w:t>11</w:t>
      </w:r>
      <w:r w:rsidRPr="01BD21E1">
        <w:t xml:space="preserve">: </w:t>
      </w:r>
      <w:r>
        <w:t>Meetpunten van een gebied bekijken</w:t>
      </w:r>
      <w:bookmarkEnd w:id="60"/>
    </w:p>
    <w:p w14:paraId="5E1EA14D" w14:textId="5991AC65" w:rsidR="00855EC0" w:rsidRDefault="00855EC0" w:rsidP="00855EC0">
      <w:r w:rsidRPr="35951B75">
        <w:t xml:space="preserve">De gebruiker </w:t>
      </w:r>
      <w:r w:rsidR="00167C1E">
        <w:t>wil de gegevens van specifieke meetpunten bekijken van een gebied</w:t>
      </w:r>
      <w:r w:rsidRPr="35951B75">
        <w:t>.</w:t>
      </w:r>
    </w:p>
    <w:p w14:paraId="535CC032" w14:textId="168B325C" w:rsidR="004E3757" w:rsidRDefault="004E3757" w:rsidP="00855EC0">
      <w:r>
        <w:t xml:space="preserve">MeetJeStad.nl heeft hiervoor </w:t>
      </w:r>
      <w:r w:rsidR="006C024C">
        <w:t xml:space="preserve">eigenlijk de stap van het gebied overgeslagen. Hierbij kan een gebruiker direct de gegevens van een </w:t>
      </w:r>
      <w:r w:rsidR="007C730F">
        <w:t xml:space="preserve">meetpunt vinden. Dit kan gedaan worden door op het punt te klikken, waarna een pop-up </w:t>
      </w:r>
      <w:r w:rsidR="00646E75">
        <w:t xml:space="preserve">de </w:t>
      </w:r>
      <w:r w:rsidR="00404B42">
        <w:t>laatste</w:t>
      </w:r>
      <w:r w:rsidR="002B1153">
        <w:t xml:space="preserve"> meettijd, temperatuur en luchtvochtigheid geeft.</w:t>
      </w:r>
      <w:r w:rsidR="00AE08F9">
        <w:t xml:space="preserve"> Binnen deze pop-up is een link naar nog specifiekere </w:t>
      </w:r>
      <w:r w:rsidR="00B9352B">
        <w:t>gegevens van het station.</w:t>
      </w:r>
      <w:r w:rsidR="00B9352B">
        <w:br/>
        <w:t>Sensorcommunity</w:t>
      </w:r>
      <w:r w:rsidR="00C1402C">
        <w:t xml:space="preserve"> heeft echter wel gebieden, in de vorm van de </w:t>
      </w:r>
      <w:r w:rsidR="005A1D4D">
        <w:t>hexagonen</w:t>
      </w:r>
      <w:r w:rsidR="00C1402C">
        <w:t xml:space="preserve">. Door een gebied te selecteren, zal er een tabel verschijnen met alle sensoren </w:t>
      </w:r>
      <w:r w:rsidR="002A1673">
        <w:t xml:space="preserve">en hun meetdata </w:t>
      </w:r>
      <w:r w:rsidR="00553A97">
        <w:t>daarbinnen</w:t>
      </w:r>
      <w:r w:rsidR="002A1673">
        <w:t xml:space="preserve">. </w:t>
      </w:r>
      <w:r w:rsidR="00FA6A35">
        <w:t xml:space="preserve">Deze tabel kan zo klein blijven gezien de sensoren zelf niet veel anders meten dan dat ene gegeven. Door op een bepaalde sensor in de tabel te klikken, kan hierna </w:t>
      </w:r>
      <w:r w:rsidR="002325EB">
        <w:t xml:space="preserve">een 24-uurs geschiedenis </w:t>
      </w:r>
      <w:r w:rsidR="002F3CC4">
        <w:t>gezien worden van die specifieke sensor.</w:t>
      </w:r>
    </w:p>
    <w:p w14:paraId="6736C9DF" w14:textId="6DF42D93" w:rsidR="00A81747" w:rsidRDefault="00A81747" w:rsidP="00855EC0">
      <w:r>
        <w:t xml:space="preserve">Het hele punt van de specifieke stations bekijken valt hierbij onder punt </w:t>
      </w:r>
      <w:r w:rsidR="00067A4D">
        <w:t>7 (Flexibility and efficiency of use).</w:t>
      </w:r>
      <w:r w:rsidR="00C34E9B">
        <w:t xml:space="preserve"> Door de diepere data van individuele station op een andere pagina dan de kaart te plaatsen, kunnen </w:t>
      </w:r>
      <w:r w:rsidR="003563E3">
        <w:t>de mensen die er dieper op in willen gaan hun eigen plek vinden. Zo blijft de informatie-overload weg van de “standaard” gebruikers.</w:t>
      </w:r>
      <w:r w:rsidR="00C80E46">
        <w:t xml:space="preserve"> Punt 3 (User control and freedom) vraagt hierbij wel dat deze gebruikers, ook als ze per ongeluk op de details-pagina zijn gekomen, makkelijk terug kunnen. Door een simpele ‘terug naar kaart’ knop toe te voegen kan de gebruiker zo weer verder gaan waar hij gebleven was.</w:t>
      </w:r>
    </w:p>
    <w:p w14:paraId="447E30C8" w14:textId="77777777" w:rsidR="00786756" w:rsidRDefault="00786756" w:rsidP="00855EC0"/>
    <w:p w14:paraId="38D8EB16" w14:textId="77777777" w:rsidR="00855EC0" w:rsidRDefault="00855EC0" w:rsidP="35951B75"/>
    <w:p w14:paraId="07A4CFDB" w14:textId="057C0B64" w:rsidR="2674DEBA" w:rsidRDefault="2674DEBA" w:rsidP="2674DEBA"/>
    <w:p w14:paraId="5D3CE976" w14:textId="77777777" w:rsidR="002653B7" w:rsidRDefault="002653B7">
      <w:pPr>
        <w:rPr>
          <w:rFonts w:ascii="Calibri Light" w:eastAsia="Yu Gothic Light" w:hAnsi="Calibri Light" w:cs="Times New Roman"/>
          <w:color w:val="2F5496" w:themeColor="accent1" w:themeShade="BF"/>
          <w:sz w:val="26"/>
          <w:szCs w:val="26"/>
        </w:rPr>
      </w:pPr>
      <w:r>
        <w:rPr>
          <w:rFonts w:ascii="Calibri Light" w:eastAsia="Yu Gothic Light" w:hAnsi="Calibri Light" w:cs="Times New Roman"/>
        </w:rPr>
        <w:br w:type="page"/>
      </w:r>
    </w:p>
    <w:p w14:paraId="6765785D" w14:textId="472B2525" w:rsidR="2674DEBA" w:rsidRDefault="2674DEBA" w:rsidP="01BD21E1">
      <w:pPr>
        <w:pStyle w:val="Kop2"/>
        <w:rPr>
          <w:rFonts w:ascii="Calibri Light" w:eastAsia="Yu Gothic Light" w:hAnsi="Calibri Light" w:cs="Times New Roman"/>
        </w:rPr>
      </w:pPr>
      <w:bookmarkStart w:id="61" w:name="_Toc101255662"/>
      <w:r w:rsidRPr="01BD21E1">
        <w:rPr>
          <w:rFonts w:ascii="Calibri Light" w:eastAsia="Yu Gothic Light" w:hAnsi="Calibri Light" w:cs="Times New Roman"/>
        </w:rPr>
        <w:lastRenderedPageBreak/>
        <w:t>BPMN Diagrammen</w:t>
      </w:r>
      <w:bookmarkEnd w:id="61"/>
    </w:p>
    <w:p w14:paraId="223317A5" w14:textId="30E7E03D" w:rsidR="00B47F49" w:rsidRPr="00B47F49" w:rsidRDefault="00B47F49" w:rsidP="00B47F49">
      <w:r>
        <w:t>Deze diagrammen omschrijven het Business Proces van een use case.</w:t>
      </w:r>
      <w:r w:rsidR="00F830C3">
        <w:t xml:space="preserve"> </w:t>
      </w:r>
    </w:p>
    <w:p w14:paraId="069E46BB" w14:textId="2AEA4749" w:rsidR="2674DEBA" w:rsidRDefault="2674DEBA" w:rsidP="2674DEBA">
      <w:pPr>
        <w:rPr>
          <w:color w:val="000000" w:themeColor="text1"/>
        </w:rPr>
      </w:pPr>
      <w:r w:rsidRPr="2674DEBA">
        <w:rPr>
          <w:color w:val="000000" w:themeColor="text1"/>
        </w:rPr>
        <w:t>UC01:</w:t>
      </w:r>
    </w:p>
    <w:p w14:paraId="50138B61" w14:textId="41AE0A4B" w:rsidR="2674DEBA" w:rsidRDefault="2674DEBA" w:rsidP="2674DEBA">
      <w:pPr>
        <w:spacing w:line="257" w:lineRule="auto"/>
      </w:pPr>
      <w:r w:rsidRPr="2674DEBA">
        <w:rPr>
          <w:rFonts w:ascii="Calibri" w:eastAsia="Calibri" w:hAnsi="Calibri" w:cs="Calibri"/>
          <w:sz w:val="26"/>
          <w:szCs w:val="26"/>
        </w:rPr>
        <w:t xml:space="preserve"> </w:t>
      </w:r>
      <w:r>
        <w:rPr>
          <w:noProof/>
        </w:rPr>
        <w:drawing>
          <wp:inline distT="0" distB="0" distL="0" distR="0" wp14:anchorId="1BE26400" wp14:editId="516A91EF">
            <wp:extent cx="4572000" cy="1828800"/>
            <wp:effectExtent l="0" t="0" r="0" b="0"/>
            <wp:docPr id="1613283496" name="Picture 1613283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inline>
        </w:drawing>
      </w:r>
    </w:p>
    <w:p w14:paraId="5CF52C47" w14:textId="710CB70F" w:rsidR="00C65892" w:rsidRDefault="00C65892">
      <w:pPr>
        <w:rPr>
          <w:color w:val="000000" w:themeColor="text1"/>
        </w:rPr>
      </w:pPr>
    </w:p>
    <w:p w14:paraId="147EA4D8" w14:textId="16ABEECF" w:rsidR="2674DEBA" w:rsidRDefault="2674DEBA" w:rsidP="2674DEBA">
      <w:pPr>
        <w:rPr>
          <w:color w:val="000000" w:themeColor="text1"/>
        </w:rPr>
      </w:pPr>
      <w:r w:rsidRPr="2674DEBA">
        <w:rPr>
          <w:color w:val="000000" w:themeColor="text1"/>
        </w:rPr>
        <w:t>UC02:</w:t>
      </w:r>
    </w:p>
    <w:p w14:paraId="38560B6A" w14:textId="697F92CC" w:rsidR="2674DEBA" w:rsidRDefault="2674DEBA" w:rsidP="2674DEBA">
      <w:pPr>
        <w:spacing w:line="257" w:lineRule="auto"/>
        <w:rPr>
          <w:rFonts w:ascii="Calibri" w:eastAsia="Calibri" w:hAnsi="Calibri" w:cs="Calibri"/>
          <w:sz w:val="26"/>
          <w:szCs w:val="26"/>
        </w:rPr>
      </w:pPr>
      <w:r w:rsidRPr="2674DEBA">
        <w:rPr>
          <w:rFonts w:ascii="Calibri" w:eastAsia="Calibri" w:hAnsi="Calibri" w:cs="Calibri"/>
          <w:sz w:val="26"/>
          <w:szCs w:val="26"/>
        </w:rPr>
        <w:t xml:space="preserve"> </w:t>
      </w:r>
      <w:r>
        <w:rPr>
          <w:noProof/>
        </w:rPr>
        <w:drawing>
          <wp:inline distT="0" distB="0" distL="0" distR="0" wp14:anchorId="27D4B634" wp14:editId="32FC2C72">
            <wp:extent cx="4572000" cy="2409825"/>
            <wp:effectExtent l="0" t="0" r="0" b="0"/>
            <wp:docPr id="350879550" name="Picture 350879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14:paraId="60E71896" w14:textId="77777777" w:rsidR="00B47F49" w:rsidRDefault="00B47F49" w:rsidP="2674DEBA">
      <w:pPr>
        <w:spacing w:line="257" w:lineRule="auto"/>
      </w:pPr>
    </w:p>
    <w:p w14:paraId="2FAA9E8C" w14:textId="48D9C1F2" w:rsidR="2674DEBA" w:rsidRDefault="2674DEBA" w:rsidP="2674DEBA">
      <w:r w:rsidRPr="2674DEBA">
        <w:t>UC03:</w:t>
      </w:r>
    </w:p>
    <w:p w14:paraId="4FEA068A" w14:textId="02F0D399" w:rsidR="00B47F49" w:rsidRDefault="2674DEBA" w:rsidP="2674DEBA">
      <w:r>
        <w:rPr>
          <w:noProof/>
        </w:rPr>
        <w:drawing>
          <wp:inline distT="0" distB="0" distL="0" distR="0" wp14:anchorId="0E90588D" wp14:editId="175CBFEE">
            <wp:extent cx="4572000" cy="2381250"/>
            <wp:effectExtent l="0" t="0" r="0" b="0"/>
            <wp:docPr id="1502679885" name="Picture 1502679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p w14:paraId="56528DA0" w14:textId="54BFF850" w:rsidR="2674DEBA" w:rsidRDefault="2674DEBA" w:rsidP="2674DEBA">
      <w:r w:rsidRPr="41A9828D">
        <w:lastRenderedPageBreak/>
        <w:t>UC04:</w:t>
      </w:r>
    </w:p>
    <w:p w14:paraId="7390BAE1" w14:textId="548A5A64" w:rsidR="2674DEBA" w:rsidRDefault="2674DEBA" w:rsidP="2674DEBA">
      <w:pPr>
        <w:spacing w:line="257" w:lineRule="auto"/>
      </w:pPr>
      <w:r>
        <w:rPr>
          <w:noProof/>
        </w:rPr>
        <w:drawing>
          <wp:inline distT="0" distB="0" distL="0" distR="0" wp14:anchorId="20AC5C25" wp14:editId="0DAFF255">
            <wp:extent cx="4572000" cy="1847850"/>
            <wp:effectExtent l="0" t="0" r="0" b="0"/>
            <wp:docPr id="578042480" name="Picture 57804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847850"/>
                    </a:xfrm>
                    <a:prstGeom prst="rect">
                      <a:avLst/>
                    </a:prstGeom>
                  </pic:spPr>
                </pic:pic>
              </a:graphicData>
            </a:graphic>
          </wp:inline>
        </w:drawing>
      </w:r>
    </w:p>
    <w:p w14:paraId="4111AF34" w14:textId="6009CF39" w:rsidR="00C65892" w:rsidRDefault="00C65892"/>
    <w:p w14:paraId="2BE55CA0" w14:textId="44B078A8" w:rsidR="2674DEBA" w:rsidRDefault="41A9828D" w:rsidP="2674DEBA">
      <w:r>
        <w:t>UC05:</w:t>
      </w:r>
    </w:p>
    <w:p w14:paraId="7F2055A4" w14:textId="1CD0B2D0" w:rsidR="41A9828D" w:rsidRDefault="41A9828D" w:rsidP="41A9828D">
      <w:r>
        <w:rPr>
          <w:noProof/>
        </w:rPr>
        <w:drawing>
          <wp:inline distT="0" distB="0" distL="0" distR="0" wp14:anchorId="09F1DD89" wp14:editId="06818A3B">
            <wp:extent cx="4572000" cy="2447925"/>
            <wp:effectExtent l="0" t="0" r="0" b="0"/>
            <wp:docPr id="1091888541" name="Picture 1091888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1BA02507" w14:textId="4B821CCB" w:rsidR="2674DEBA" w:rsidRDefault="2674DEBA" w:rsidP="2674DEBA"/>
    <w:p w14:paraId="78C2C2C1" w14:textId="1616B1B8" w:rsidR="35951B75" w:rsidRDefault="41A9828D" w:rsidP="35951B75">
      <w:pPr>
        <w:spacing w:line="257" w:lineRule="auto"/>
        <w:rPr>
          <w:rFonts w:ascii="Calibri" w:eastAsia="Calibri" w:hAnsi="Calibri" w:cs="Calibri"/>
          <w:color w:val="000000" w:themeColor="text1"/>
          <w:sz w:val="24"/>
          <w:szCs w:val="24"/>
        </w:rPr>
      </w:pPr>
      <w:r w:rsidRPr="41A9828D">
        <w:rPr>
          <w:rFonts w:ascii="Calibri" w:eastAsia="Calibri" w:hAnsi="Calibri" w:cs="Calibri"/>
          <w:color w:val="000000" w:themeColor="text1"/>
          <w:sz w:val="24"/>
          <w:szCs w:val="24"/>
        </w:rPr>
        <w:t>UC06:</w:t>
      </w:r>
    </w:p>
    <w:p w14:paraId="2FE3590D" w14:textId="33A4C794" w:rsidR="41A9828D" w:rsidRDefault="41A9828D" w:rsidP="41A9828D">
      <w:pPr>
        <w:spacing w:line="257" w:lineRule="auto"/>
      </w:pPr>
      <w:r>
        <w:rPr>
          <w:noProof/>
        </w:rPr>
        <w:drawing>
          <wp:inline distT="0" distB="0" distL="0" distR="0" wp14:anchorId="739F9C04" wp14:editId="228355B5">
            <wp:extent cx="4572000" cy="2390775"/>
            <wp:effectExtent l="0" t="0" r="0" b="0"/>
            <wp:docPr id="1448001175" name="Picture 144800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3545A788" w14:textId="77777777" w:rsidR="00B47F49" w:rsidRDefault="00B47F49" w:rsidP="41A9828D">
      <w:pPr>
        <w:spacing w:line="257" w:lineRule="auto"/>
      </w:pPr>
    </w:p>
    <w:p w14:paraId="6F295C10" w14:textId="75A23E1B" w:rsidR="41A9828D" w:rsidRDefault="41A9828D" w:rsidP="41A9828D">
      <w:pPr>
        <w:spacing w:line="257" w:lineRule="auto"/>
      </w:pPr>
      <w:r>
        <w:lastRenderedPageBreak/>
        <w:t>UC08:</w:t>
      </w:r>
    </w:p>
    <w:p w14:paraId="3A4C1921" w14:textId="73E6B204" w:rsidR="00C65892" w:rsidRDefault="41A9828D" w:rsidP="00B47F49">
      <w:pPr>
        <w:spacing w:line="257" w:lineRule="auto"/>
      </w:pPr>
      <w:r>
        <w:rPr>
          <w:noProof/>
        </w:rPr>
        <w:drawing>
          <wp:inline distT="0" distB="0" distL="0" distR="0" wp14:anchorId="77B77662" wp14:editId="7A0930A6">
            <wp:extent cx="4572000" cy="2381250"/>
            <wp:effectExtent l="0" t="0" r="0" b="0"/>
            <wp:docPr id="404076706" name="Picture 404076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p w14:paraId="135855C8" w14:textId="77777777" w:rsidR="00B47F49" w:rsidRDefault="00B47F49" w:rsidP="00B47F49">
      <w:pPr>
        <w:spacing w:line="257" w:lineRule="auto"/>
      </w:pPr>
    </w:p>
    <w:p w14:paraId="3F198A6A" w14:textId="5E7B467D" w:rsidR="41A9828D" w:rsidRDefault="41A9828D" w:rsidP="41A9828D">
      <w:pPr>
        <w:spacing w:line="257" w:lineRule="auto"/>
      </w:pPr>
      <w:r>
        <w:t>UC09:</w:t>
      </w:r>
    </w:p>
    <w:p w14:paraId="2EC8762E" w14:textId="3DD0B13B" w:rsidR="41A9828D" w:rsidRDefault="41A9828D" w:rsidP="41A9828D">
      <w:pPr>
        <w:spacing w:line="257" w:lineRule="auto"/>
      </w:pPr>
      <w:r>
        <w:rPr>
          <w:noProof/>
        </w:rPr>
        <w:drawing>
          <wp:inline distT="0" distB="0" distL="0" distR="0" wp14:anchorId="66FE2ECD" wp14:editId="20155085">
            <wp:extent cx="4572000" cy="2438400"/>
            <wp:effectExtent l="0" t="0" r="0" b="0"/>
            <wp:docPr id="2125899746" name="Picture 2125899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r w:rsidR="00826323">
        <w:t>’</w:t>
      </w:r>
    </w:p>
    <w:p w14:paraId="539302F0" w14:textId="59696C8E" w:rsidR="00826323" w:rsidRDefault="00826323" w:rsidP="41A9828D">
      <w:pPr>
        <w:spacing w:line="257" w:lineRule="auto"/>
      </w:pPr>
      <w:r>
        <w:t>UC10:</w:t>
      </w:r>
    </w:p>
    <w:p w14:paraId="7382EFA4" w14:textId="0B3B9783" w:rsidR="00826323" w:rsidRDefault="00826323" w:rsidP="41A9828D">
      <w:pPr>
        <w:spacing w:line="257" w:lineRule="auto"/>
      </w:pPr>
      <w:r w:rsidRPr="00826323">
        <w:rPr>
          <w:noProof/>
        </w:rPr>
        <w:drawing>
          <wp:inline distT="0" distB="0" distL="0" distR="0" wp14:anchorId="242A8B74" wp14:editId="0F34AE2C">
            <wp:extent cx="5744377" cy="2219635"/>
            <wp:effectExtent l="0" t="0" r="889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4377" cy="2219635"/>
                    </a:xfrm>
                    <a:prstGeom prst="rect">
                      <a:avLst/>
                    </a:prstGeom>
                  </pic:spPr>
                </pic:pic>
              </a:graphicData>
            </a:graphic>
          </wp:inline>
        </w:drawing>
      </w:r>
      <w:r w:rsidR="009262CD">
        <w:br/>
      </w:r>
      <w:r w:rsidR="009262CD">
        <w:br/>
      </w:r>
      <w:r w:rsidR="009262CD">
        <w:lastRenderedPageBreak/>
        <w:br/>
      </w:r>
      <w:r>
        <w:t>UC11:</w:t>
      </w:r>
    </w:p>
    <w:p w14:paraId="70B13D75" w14:textId="2A82DF10" w:rsidR="00826323" w:rsidRDefault="002F3287" w:rsidP="41A9828D">
      <w:pPr>
        <w:spacing w:line="257" w:lineRule="auto"/>
      </w:pPr>
      <w:r w:rsidRPr="002F3287">
        <w:rPr>
          <w:noProof/>
        </w:rPr>
        <w:drawing>
          <wp:inline distT="0" distB="0" distL="0" distR="0" wp14:anchorId="79B43DC7" wp14:editId="131FA4F2">
            <wp:extent cx="5760720" cy="1955800"/>
            <wp:effectExtent l="0" t="0" r="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955800"/>
                    </a:xfrm>
                    <a:prstGeom prst="rect">
                      <a:avLst/>
                    </a:prstGeom>
                  </pic:spPr>
                </pic:pic>
              </a:graphicData>
            </a:graphic>
          </wp:inline>
        </w:drawing>
      </w:r>
    </w:p>
    <w:p w14:paraId="199A25AC" w14:textId="77EE54E5" w:rsidR="35951B75" w:rsidRDefault="35951B75" w:rsidP="35951B75"/>
    <w:p w14:paraId="29FAA791" w14:textId="46788F79" w:rsidR="00447A45" w:rsidRPr="00447A45" w:rsidRDefault="00D6469E" w:rsidP="009A3BAB">
      <w:pPr>
        <w:keepNext/>
      </w:pPr>
      <w:r>
        <w:br w:type="page"/>
      </w:r>
    </w:p>
    <w:p w14:paraId="2D84C1BC" w14:textId="7A134E55" w:rsidR="00900ADB" w:rsidRPr="003C036F" w:rsidRDefault="75D76568" w:rsidP="003C036F">
      <w:pPr>
        <w:pStyle w:val="Kop1"/>
      </w:pPr>
      <w:bookmarkStart w:id="62" w:name="_Toc1727311960"/>
      <w:bookmarkStart w:id="63" w:name="_Toc1053027450"/>
      <w:bookmarkStart w:id="64" w:name="_Toc101255663"/>
      <w:r>
        <w:lastRenderedPageBreak/>
        <w:t>Domeinmodel</w:t>
      </w:r>
      <w:bookmarkEnd w:id="62"/>
      <w:bookmarkEnd w:id="63"/>
      <w:bookmarkEnd w:id="64"/>
    </w:p>
    <w:p w14:paraId="6F1A0345" w14:textId="7FDCB8E3" w:rsidR="00447A45" w:rsidRPr="00447A45" w:rsidRDefault="3003E654" w:rsidP="009A3BAB">
      <w:pPr>
        <w:keepNext/>
      </w:pPr>
      <w:r>
        <w:t>In onderstaande model staan op een hoog niveau alle mogelijke</w:t>
      </w:r>
      <w:r w:rsidR="06630DD4">
        <w:t xml:space="preserve"> actoren en classes </w:t>
      </w:r>
      <w:r w:rsidR="7FB5D38D">
        <w:t>genoteerd</w:t>
      </w:r>
      <w:r w:rsidR="6999A742">
        <w:t>, met de daarbij horende relaties.</w:t>
      </w:r>
    </w:p>
    <w:p w14:paraId="73065C30" w14:textId="6866FADB" w:rsidR="00447A45" w:rsidRPr="00447A45" w:rsidRDefault="00C56653" w:rsidP="009A3BAB">
      <w:pPr>
        <w:keepNext/>
      </w:pPr>
      <w:r>
        <w:rPr>
          <w:noProof/>
        </w:rPr>
        <w:drawing>
          <wp:inline distT="0" distB="0" distL="0" distR="0" wp14:anchorId="39993643" wp14:editId="276962A2">
            <wp:extent cx="5534025" cy="5981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3945" cy="5992587"/>
                    </a:xfrm>
                    <a:prstGeom prst="rect">
                      <a:avLst/>
                    </a:prstGeom>
                    <a:noFill/>
                    <a:ln>
                      <a:noFill/>
                    </a:ln>
                  </pic:spPr>
                </pic:pic>
              </a:graphicData>
            </a:graphic>
          </wp:inline>
        </w:drawing>
      </w:r>
      <w:r w:rsidR="00D6469E">
        <w:fldChar w:fldCharType="begin"/>
      </w:r>
      <w:r w:rsidR="00D6469E">
        <w:instrText xml:space="preserve"> LINK  "https://stichtingfontys-my.sharepoint.com/personal/407741_student_fontys_nl/Documents/%5bS6%5d ACI Proftaak/Project Documentatie/Domeinmodel.vsdx"  \a \p \f 0 </w:instrText>
      </w:r>
      <w:r w:rsidR="001F034B">
        <w:fldChar w:fldCharType="separate"/>
      </w:r>
      <w:r w:rsidR="00D6469E">
        <w:fldChar w:fldCharType="end"/>
      </w:r>
    </w:p>
    <w:sectPr w:rsidR="00447A45" w:rsidRPr="00447A45" w:rsidSect="00514978">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DBD54" w14:textId="77777777" w:rsidR="001F034B" w:rsidRDefault="001F034B" w:rsidP="00B52253">
      <w:pPr>
        <w:spacing w:after="0" w:line="240" w:lineRule="auto"/>
      </w:pPr>
      <w:r>
        <w:separator/>
      </w:r>
    </w:p>
  </w:endnote>
  <w:endnote w:type="continuationSeparator" w:id="0">
    <w:p w14:paraId="5AAB930A" w14:textId="77777777" w:rsidR="001F034B" w:rsidRDefault="001F034B" w:rsidP="00B52253">
      <w:pPr>
        <w:spacing w:after="0" w:line="240" w:lineRule="auto"/>
      </w:pPr>
      <w:r>
        <w:continuationSeparator/>
      </w:r>
    </w:p>
  </w:endnote>
  <w:endnote w:type="continuationNotice" w:id="1">
    <w:p w14:paraId="1DF05AC9" w14:textId="77777777" w:rsidR="001F034B" w:rsidRDefault="001F03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611235"/>
      <w:docPartObj>
        <w:docPartGallery w:val="Page Numbers (Bottom of Page)"/>
        <w:docPartUnique/>
      </w:docPartObj>
    </w:sdtPr>
    <w:sdtEndPr/>
    <w:sdtContent>
      <w:p w14:paraId="39070681" w14:textId="1BA1B5A6" w:rsidR="00B52253" w:rsidRDefault="00514978">
        <w:pPr>
          <w:pStyle w:val="Voettekst"/>
        </w:pPr>
        <w:r>
          <w:rPr>
            <w:noProof/>
          </w:rPr>
          <mc:AlternateContent>
            <mc:Choice Requires="wps">
              <w:drawing>
                <wp:anchor distT="0" distB="0" distL="114300" distR="114300" simplePos="0" relativeHeight="251658240" behindDoc="0" locked="0" layoutInCell="1" allowOverlap="1" wp14:anchorId="5CE34391" wp14:editId="62A860DE">
                  <wp:simplePos x="0" y="0"/>
                  <wp:positionH relativeFrom="column">
                    <wp:posOffset>6205444</wp:posOffset>
                  </wp:positionH>
                  <wp:positionV relativeFrom="paragraph">
                    <wp:posOffset>278731</wp:posOffset>
                  </wp:positionV>
                  <wp:extent cx="806245" cy="694388"/>
                  <wp:effectExtent l="152400" t="209550" r="0" b="0"/>
                  <wp:wrapNone/>
                  <wp:docPr id="1" name="Gelijkbenige driehoek 1"/>
                  <wp:cNvGraphicFramePr/>
                  <a:graphic xmlns:a="http://schemas.openxmlformats.org/drawingml/2006/main">
                    <a:graphicData uri="http://schemas.microsoft.com/office/word/2010/wordprocessingShape">
                      <wps:wsp>
                        <wps:cNvSpPr/>
                        <wps:spPr>
                          <a:xfrm rot="8100000">
                            <a:off x="0" y="0"/>
                            <a:ext cx="806245" cy="69438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oel="http://schemas.microsoft.com/office/2019/extlst">
              <w:pict w14:anchorId="17B3FC01">
                <v:shapetype id="_x0000_t5" coordsize="21600,21600" o:spt="5" adj="10800" path="m@0,l,21600r21600,xe" w14:anchorId="2D2A5EE4">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Gelijkbenige driehoek 1" style="position:absolute;margin-left:488.6pt;margin-top:21.95pt;width:63.5pt;height:54.7pt;rotation:135;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a5a5a5 [3206]" strokecolor="#525252 [1606]"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"/>
              </w:pict>
            </mc:Fallback>
          </mc:AlternateContent>
        </w:r>
        <w:r w:rsidR="00B52253">
          <w:fldChar w:fldCharType="begin"/>
        </w:r>
        <w:r w:rsidR="00B52253">
          <w:instrText>PAGE   \* MERGEFORMAT</w:instrText>
        </w:r>
        <w:r w:rsidR="00B52253">
          <w:fldChar w:fldCharType="separate"/>
        </w:r>
        <w:r w:rsidR="00B52253">
          <w:t>2</w:t>
        </w:r>
        <w:r w:rsidR="00B52253">
          <w:fldChar w:fldCharType="end"/>
        </w:r>
        <w:r w:rsidR="00B52253">
          <w:t xml:space="preserve"> | </w:t>
        </w:r>
        <w:r w:rsidR="00B52253">
          <w:tab/>
        </w:r>
        <w:r w:rsidR="00B52253">
          <w:tab/>
        </w:r>
        <w:fldSimple w:instr="FILENAME \* MERGEFORMAT">
          <w:r w:rsidR="00A9308F">
            <w:rPr>
              <w:noProof/>
            </w:rPr>
            <w:t>Analyse document.docx</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6DB81" w14:textId="77777777" w:rsidR="001F034B" w:rsidRDefault="001F034B" w:rsidP="00B52253">
      <w:pPr>
        <w:spacing w:after="0" w:line="240" w:lineRule="auto"/>
      </w:pPr>
      <w:r>
        <w:separator/>
      </w:r>
    </w:p>
  </w:footnote>
  <w:footnote w:type="continuationSeparator" w:id="0">
    <w:p w14:paraId="5ECB593C" w14:textId="77777777" w:rsidR="001F034B" w:rsidRDefault="001F034B" w:rsidP="00B52253">
      <w:pPr>
        <w:spacing w:after="0" w:line="240" w:lineRule="auto"/>
      </w:pPr>
      <w:r>
        <w:continuationSeparator/>
      </w:r>
    </w:p>
  </w:footnote>
  <w:footnote w:type="continuationNotice" w:id="1">
    <w:p w14:paraId="25F1B42A" w14:textId="77777777" w:rsidR="001F034B" w:rsidRDefault="001F034B">
      <w:pPr>
        <w:spacing w:after="0" w:line="240" w:lineRule="auto"/>
      </w:pPr>
    </w:p>
  </w:footnote>
</w:footnotes>
</file>

<file path=word/intelligence.xml><?xml version="1.0" encoding="utf-8"?>
<int:Intelligence xmlns:int="http://schemas.microsoft.com/office/intelligence/2019/intelligence">
  <int:IntelligenceSettings/>
  <int:Manifest>
    <int:WordHash hashCode="ouU8Z3ALUJBJ1h" id="qLdoBI15"/>
    <int:WordHash hashCode="FTIK4o64yGvdSb" id="kGIraitY"/>
    <int:WordHash hashCode="8XiGfaKHnK4PYG" id="Br9BsRC1"/>
  </int:Manifest>
  <int:Observations>
    <int:Content id="qLdoBI15">
      <int:Rejection type="LegacyProofing"/>
    </int:Content>
    <int:Content id="kGIraitY">
      <int:Rejection type="LegacyProofing"/>
    </int:Content>
    <int:Content id="Br9BsRC1">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A06"/>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0CD14D1F"/>
    <w:multiLevelType w:val="hybridMultilevel"/>
    <w:tmpl w:val="A49437C6"/>
    <w:lvl w:ilvl="0" w:tplc="22EE75EA">
      <w:start w:val="1"/>
      <w:numFmt w:val="decimal"/>
      <w:lvlText w:val="%1."/>
      <w:lvlJc w:val="left"/>
      <w:pPr>
        <w:ind w:left="720" w:hanging="360"/>
      </w:pPr>
    </w:lvl>
    <w:lvl w:ilvl="1" w:tplc="2BA60ABA">
      <w:start w:val="1"/>
      <w:numFmt w:val="lowerLetter"/>
      <w:lvlText w:val="%2."/>
      <w:lvlJc w:val="left"/>
      <w:pPr>
        <w:ind w:left="1440" w:hanging="360"/>
      </w:pPr>
    </w:lvl>
    <w:lvl w:ilvl="2" w:tplc="073E1388">
      <w:start w:val="1"/>
      <w:numFmt w:val="lowerRoman"/>
      <w:lvlText w:val="%3."/>
      <w:lvlJc w:val="right"/>
      <w:pPr>
        <w:ind w:left="2160" w:hanging="180"/>
      </w:pPr>
    </w:lvl>
    <w:lvl w:ilvl="3" w:tplc="8BC0D968">
      <w:start w:val="1"/>
      <w:numFmt w:val="decimal"/>
      <w:lvlText w:val="%4."/>
      <w:lvlJc w:val="left"/>
      <w:pPr>
        <w:ind w:left="2880" w:hanging="360"/>
      </w:pPr>
    </w:lvl>
    <w:lvl w:ilvl="4" w:tplc="21481A44">
      <w:start w:val="1"/>
      <w:numFmt w:val="lowerLetter"/>
      <w:lvlText w:val="%5."/>
      <w:lvlJc w:val="left"/>
      <w:pPr>
        <w:ind w:left="3600" w:hanging="360"/>
      </w:pPr>
    </w:lvl>
    <w:lvl w:ilvl="5" w:tplc="109EEC02">
      <w:start w:val="1"/>
      <w:numFmt w:val="lowerRoman"/>
      <w:lvlText w:val="%6."/>
      <w:lvlJc w:val="right"/>
      <w:pPr>
        <w:ind w:left="4320" w:hanging="180"/>
      </w:pPr>
    </w:lvl>
    <w:lvl w:ilvl="6" w:tplc="AE880532">
      <w:start w:val="1"/>
      <w:numFmt w:val="decimal"/>
      <w:lvlText w:val="%7."/>
      <w:lvlJc w:val="left"/>
      <w:pPr>
        <w:ind w:left="5040" w:hanging="360"/>
      </w:pPr>
    </w:lvl>
    <w:lvl w:ilvl="7" w:tplc="A81844E2">
      <w:start w:val="1"/>
      <w:numFmt w:val="lowerLetter"/>
      <w:lvlText w:val="%8."/>
      <w:lvlJc w:val="left"/>
      <w:pPr>
        <w:ind w:left="5760" w:hanging="360"/>
      </w:pPr>
    </w:lvl>
    <w:lvl w:ilvl="8" w:tplc="03A41D90">
      <w:start w:val="1"/>
      <w:numFmt w:val="lowerRoman"/>
      <w:lvlText w:val="%9."/>
      <w:lvlJc w:val="right"/>
      <w:pPr>
        <w:ind w:left="6480" w:hanging="180"/>
      </w:pPr>
    </w:lvl>
  </w:abstractNum>
  <w:abstractNum w:abstractNumId="2" w15:restartNumberingAfterBreak="0">
    <w:nsid w:val="18F35674"/>
    <w:multiLevelType w:val="hybridMultilevel"/>
    <w:tmpl w:val="FFFFFFFF"/>
    <w:lvl w:ilvl="0" w:tplc="E934ED2E">
      <w:start w:val="1"/>
      <w:numFmt w:val="bullet"/>
      <w:lvlText w:val="-"/>
      <w:lvlJc w:val="left"/>
      <w:pPr>
        <w:ind w:left="720" w:hanging="360"/>
      </w:pPr>
      <w:rPr>
        <w:rFonts w:ascii="Calibri" w:hAnsi="Calibri" w:hint="default"/>
      </w:rPr>
    </w:lvl>
    <w:lvl w:ilvl="1" w:tplc="8E9470EC">
      <w:start w:val="1"/>
      <w:numFmt w:val="bullet"/>
      <w:lvlText w:val="o"/>
      <w:lvlJc w:val="left"/>
      <w:pPr>
        <w:ind w:left="1440" w:hanging="360"/>
      </w:pPr>
      <w:rPr>
        <w:rFonts w:ascii="Courier New" w:hAnsi="Courier New" w:hint="default"/>
      </w:rPr>
    </w:lvl>
    <w:lvl w:ilvl="2" w:tplc="9604C61C">
      <w:start w:val="1"/>
      <w:numFmt w:val="bullet"/>
      <w:lvlText w:val=""/>
      <w:lvlJc w:val="left"/>
      <w:pPr>
        <w:ind w:left="2160" w:hanging="360"/>
      </w:pPr>
      <w:rPr>
        <w:rFonts w:ascii="Wingdings" w:hAnsi="Wingdings" w:hint="default"/>
      </w:rPr>
    </w:lvl>
    <w:lvl w:ilvl="3" w:tplc="A560D6A8">
      <w:start w:val="1"/>
      <w:numFmt w:val="bullet"/>
      <w:lvlText w:val=""/>
      <w:lvlJc w:val="left"/>
      <w:pPr>
        <w:ind w:left="2880" w:hanging="360"/>
      </w:pPr>
      <w:rPr>
        <w:rFonts w:ascii="Symbol" w:hAnsi="Symbol" w:hint="default"/>
      </w:rPr>
    </w:lvl>
    <w:lvl w:ilvl="4" w:tplc="AC002C74">
      <w:start w:val="1"/>
      <w:numFmt w:val="bullet"/>
      <w:lvlText w:val="o"/>
      <w:lvlJc w:val="left"/>
      <w:pPr>
        <w:ind w:left="3600" w:hanging="360"/>
      </w:pPr>
      <w:rPr>
        <w:rFonts w:ascii="Courier New" w:hAnsi="Courier New" w:hint="default"/>
      </w:rPr>
    </w:lvl>
    <w:lvl w:ilvl="5" w:tplc="C78A872A">
      <w:start w:val="1"/>
      <w:numFmt w:val="bullet"/>
      <w:lvlText w:val=""/>
      <w:lvlJc w:val="left"/>
      <w:pPr>
        <w:ind w:left="4320" w:hanging="360"/>
      </w:pPr>
      <w:rPr>
        <w:rFonts w:ascii="Wingdings" w:hAnsi="Wingdings" w:hint="default"/>
      </w:rPr>
    </w:lvl>
    <w:lvl w:ilvl="6" w:tplc="CF72E06E">
      <w:start w:val="1"/>
      <w:numFmt w:val="bullet"/>
      <w:lvlText w:val=""/>
      <w:lvlJc w:val="left"/>
      <w:pPr>
        <w:ind w:left="5040" w:hanging="360"/>
      </w:pPr>
      <w:rPr>
        <w:rFonts w:ascii="Symbol" w:hAnsi="Symbol" w:hint="default"/>
      </w:rPr>
    </w:lvl>
    <w:lvl w:ilvl="7" w:tplc="6B50484E">
      <w:start w:val="1"/>
      <w:numFmt w:val="bullet"/>
      <w:lvlText w:val="o"/>
      <w:lvlJc w:val="left"/>
      <w:pPr>
        <w:ind w:left="5760" w:hanging="360"/>
      </w:pPr>
      <w:rPr>
        <w:rFonts w:ascii="Courier New" w:hAnsi="Courier New" w:hint="default"/>
      </w:rPr>
    </w:lvl>
    <w:lvl w:ilvl="8" w:tplc="6E54009E">
      <w:start w:val="1"/>
      <w:numFmt w:val="bullet"/>
      <w:lvlText w:val=""/>
      <w:lvlJc w:val="left"/>
      <w:pPr>
        <w:ind w:left="6480" w:hanging="360"/>
      </w:pPr>
      <w:rPr>
        <w:rFonts w:ascii="Wingdings" w:hAnsi="Wingdings" w:hint="default"/>
      </w:rPr>
    </w:lvl>
  </w:abstractNum>
  <w:abstractNum w:abstractNumId="3" w15:restartNumberingAfterBreak="0">
    <w:nsid w:val="1C9E0710"/>
    <w:multiLevelType w:val="multilevel"/>
    <w:tmpl w:val="A2D2CDDC"/>
    <w:lvl w:ilvl="0">
      <w:start w:val="1"/>
      <w:numFmt w:val="decimal"/>
      <w:lvlText w:val="%1."/>
      <w:lvlJc w:val="left"/>
      <w:pPr>
        <w:ind w:left="720" w:hanging="360"/>
      </w:pPr>
      <w:rPr>
        <w:rFonts w:asciiTheme="minorHAnsi" w:hAnsiTheme="minorHAnsi" w:cstheme="minorHAnsi"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1F362065"/>
    <w:multiLevelType w:val="multilevel"/>
    <w:tmpl w:val="8C2AC5BC"/>
    <w:lvl w:ilvl="0">
      <w:start w:val="1"/>
      <w:numFmt w:val="decimal"/>
      <w:lvlText w:val="%1."/>
      <w:lvlJc w:val="left"/>
      <w:pPr>
        <w:ind w:left="720" w:hanging="360"/>
      </w:pPr>
      <w:rPr>
        <w:rFonts w:asciiTheme="minorHAnsi" w:hAnsiTheme="minorHAnsi" w:cstheme="minorHAnsi"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1F5C4BAA"/>
    <w:multiLevelType w:val="hybridMultilevel"/>
    <w:tmpl w:val="F574FA4C"/>
    <w:lvl w:ilvl="0" w:tplc="EF227722">
      <w:start w:val="1"/>
      <w:numFmt w:val="decimal"/>
      <w:lvlText w:val="%1."/>
      <w:lvlJc w:val="left"/>
      <w:pPr>
        <w:ind w:left="720" w:hanging="360"/>
      </w:pPr>
    </w:lvl>
    <w:lvl w:ilvl="1" w:tplc="D5967DBE">
      <w:start w:val="1"/>
      <w:numFmt w:val="lowerLetter"/>
      <w:lvlText w:val="%2."/>
      <w:lvlJc w:val="left"/>
      <w:pPr>
        <w:ind w:left="1440" w:hanging="360"/>
      </w:pPr>
    </w:lvl>
    <w:lvl w:ilvl="2" w:tplc="801E7D90">
      <w:start w:val="1"/>
      <w:numFmt w:val="lowerRoman"/>
      <w:lvlText w:val="%3."/>
      <w:lvlJc w:val="right"/>
      <w:pPr>
        <w:ind w:left="2160" w:hanging="180"/>
      </w:pPr>
    </w:lvl>
    <w:lvl w:ilvl="3" w:tplc="6D783520">
      <w:start w:val="1"/>
      <w:numFmt w:val="decimal"/>
      <w:lvlText w:val="%4."/>
      <w:lvlJc w:val="left"/>
      <w:pPr>
        <w:ind w:left="2880" w:hanging="360"/>
      </w:pPr>
    </w:lvl>
    <w:lvl w:ilvl="4" w:tplc="708E8B7C">
      <w:start w:val="1"/>
      <w:numFmt w:val="lowerLetter"/>
      <w:lvlText w:val="%5."/>
      <w:lvlJc w:val="left"/>
      <w:pPr>
        <w:ind w:left="3600" w:hanging="360"/>
      </w:pPr>
    </w:lvl>
    <w:lvl w:ilvl="5" w:tplc="889C745E">
      <w:start w:val="1"/>
      <w:numFmt w:val="lowerRoman"/>
      <w:lvlText w:val="%6."/>
      <w:lvlJc w:val="right"/>
      <w:pPr>
        <w:ind w:left="4320" w:hanging="180"/>
      </w:pPr>
    </w:lvl>
    <w:lvl w:ilvl="6" w:tplc="DA7E902C">
      <w:start w:val="1"/>
      <w:numFmt w:val="decimal"/>
      <w:lvlText w:val="%7."/>
      <w:lvlJc w:val="left"/>
      <w:pPr>
        <w:ind w:left="5040" w:hanging="360"/>
      </w:pPr>
    </w:lvl>
    <w:lvl w:ilvl="7" w:tplc="5568F8AE">
      <w:start w:val="1"/>
      <w:numFmt w:val="lowerLetter"/>
      <w:lvlText w:val="%8."/>
      <w:lvlJc w:val="left"/>
      <w:pPr>
        <w:ind w:left="5760" w:hanging="360"/>
      </w:pPr>
    </w:lvl>
    <w:lvl w:ilvl="8" w:tplc="B85EA496">
      <w:start w:val="1"/>
      <w:numFmt w:val="lowerRoman"/>
      <w:lvlText w:val="%9."/>
      <w:lvlJc w:val="right"/>
      <w:pPr>
        <w:ind w:left="6480" w:hanging="180"/>
      </w:pPr>
    </w:lvl>
  </w:abstractNum>
  <w:abstractNum w:abstractNumId="6" w15:restartNumberingAfterBreak="0">
    <w:nsid w:val="271C0BC9"/>
    <w:multiLevelType w:val="multilevel"/>
    <w:tmpl w:val="FFFFFFFF"/>
    <w:styleLink w:val="Huidigelijst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133220"/>
    <w:multiLevelType w:val="hybridMultilevel"/>
    <w:tmpl w:val="4022BCB0"/>
    <w:lvl w:ilvl="0" w:tplc="4D88C0CA">
      <w:start w:val="1"/>
      <w:numFmt w:val="decimal"/>
      <w:lvlText w:val="%1."/>
      <w:lvlJc w:val="left"/>
      <w:pPr>
        <w:ind w:left="720" w:hanging="360"/>
      </w:pPr>
    </w:lvl>
    <w:lvl w:ilvl="1" w:tplc="B2F01C4E">
      <w:start w:val="1"/>
      <w:numFmt w:val="lowerLetter"/>
      <w:lvlText w:val="%2."/>
      <w:lvlJc w:val="left"/>
      <w:pPr>
        <w:ind w:left="1440" w:hanging="360"/>
      </w:pPr>
    </w:lvl>
    <w:lvl w:ilvl="2" w:tplc="2CAAF522">
      <w:start w:val="1"/>
      <w:numFmt w:val="lowerRoman"/>
      <w:lvlText w:val="%3."/>
      <w:lvlJc w:val="right"/>
      <w:pPr>
        <w:ind w:left="2160" w:hanging="180"/>
      </w:pPr>
    </w:lvl>
    <w:lvl w:ilvl="3" w:tplc="B30A272E">
      <w:start w:val="1"/>
      <w:numFmt w:val="decimal"/>
      <w:lvlText w:val="%4."/>
      <w:lvlJc w:val="left"/>
      <w:pPr>
        <w:ind w:left="2880" w:hanging="360"/>
      </w:pPr>
    </w:lvl>
    <w:lvl w:ilvl="4" w:tplc="55A2C344">
      <w:start w:val="1"/>
      <w:numFmt w:val="lowerLetter"/>
      <w:lvlText w:val="%5."/>
      <w:lvlJc w:val="left"/>
      <w:pPr>
        <w:ind w:left="3600" w:hanging="360"/>
      </w:pPr>
    </w:lvl>
    <w:lvl w:ilvl="5" w:tplc="B61ABBEA">
      <w:start w:val="1"/>
      <w:numFmt w:val="lowerRoman"/>
      <w:lvlText w:val="%6."/>
      <w:lvlJc w:val="right"/>
      <w:pPr>
        <w:ind w:left="4320" w:hanging="180"/>
      </w:pPr>
    </w:lvl>
    <w:lvl w:ilvl="6" w:tplc="7D66144A">
      <w:start w:val="1"/>
      <w:numFmt w:val="decimal"/>
      <w:lvlText w:val="%7."/>
      <w:lvlJc w:val="left"/>
      <w:pPr>
        <w:ind w:left="5040" w:hanging="360"/>
      </w:pPr>
    </w:lvl>
    <w:lvl w:ilvl="7" w:tplc="CD6AE670">
      <w:start w:val="1"/>
      <w:numFmt w:val="lowerLetter"/>
      <w:lvlText w:val="%8."/>
      <w:lvlJc w:val="left"/>
      <w:pPr>
        <w:ind w:left="5760" w:hanging="360"/>
      </w:pPr>
    </w:lvl>
    <w:lvl w:ilvl="8" w:tplc="137CD6A2">
      <w:start w:val="1"/>
      <w:numFmt w:val="lowerRoman"/>
      <w:lvlText w:val="%9."/>
      <w:lvlJc w:val="right"/>
      <w:pPr>
        <w:ind w:left="6480" w:hanging="180"/>
      </w:pPr>
    </w:lvl>
  </w:abstractNum>
  <w:abstractNum w:abstractNumId="8" w15:restartNumberingAfterBreak="0">
    <w:nsid w:val="2F503BD4"/>
    <w:multiLevelType w:val="hybridMultilevel"/>
    <w:tmpl w:val="EC16B6F0"/>
    <w:lvl w:ilvl="0" w:tplc="87C0319E">
      <w:start w:val="1"/>
      <w:numFmt w:val="decimal"/>
      <w:lvlText w:val="%1."/>
      <w:lvlJc w:val="left"/>
      <w:pPr>
        <w:ind w:left="720" w:hanging="360"/>
      </w:pPr>
    </w:lvl>
    <w:lvl w:ilvl="1" w:tplc="E420471E">
      <w:start w:val="1"/>
      <w:numFmt w:val="lowerLetter"/>
      <w:lvlText w:val="%2."/>
      <w:lvlJc w:val="left"/>
      <w:pPr>
        <w:ind w:left="1440" w:hanging="360"/>
      </w:pPr>
    </w:lvl>
    <w:lvl w:ilvl="2" w:tplc="C7B89C60">
      <w:start w:val="1"/>
      <w:numFmt w:val="lowerRoman"/>
      <w:lvlText w:val="%3."/>
      <w:lvlJc w:val="right"/>
      <w:pPr>
        <w:ind w:left="2160" w:hanging="180"/>
      </w:pPr>
    </w:lvl>
    <w:lvl w:ilvl="3" w:tplc="8A8A358C">
      <w:start w:val="1"/>
      <w:numFmt w:val="decimal"/>
      <w:lvlText w:val="%4."/>
      <w:lvlJc w:val="left"/>
      <w:pPr>
        <w:ind w:left="2880" w:hanging="360"/>
      </w:pPr>
    </w:lvl>
    <w:lvl w:ilvl="4" w:tplc="C172E11E">
      <w:start w:val="1"/>
      <w:numFmt w:val="lowerLetter"/>
      <w:lvlText w:val="%5."/>
      <w:lvlJc w:val="left"/>
      <w:pPr>
        <w:ind w:left="3600" w:hanging="360"/>
      </w:pPr>
    </w:lvl>
    <w:lvl w:ilvl="5" w:tplc="C82E3E48">
      <w:start w:val="1"/>
      <w:numFmt w:val="lowerRoman"/>
      <w:lvlText w:val="%6."/>
      <w:lvlJc w:val="right"/>
      <w:pPr>
        <w:ind w:left="4320" w:hanging="180"/>
      </w:pPr>
    </w:lvl>
    <w:lvl w:ilvl="6" w:tplc="B6AEE564">
      <w:start w:val="1"/>
      <w:numFmt w:val="decimal"/>
      <w:lvlText w:val="%7."/>
      <w:lvlJc w:val="left"/>
      <w:pPr>
        <w:ind w:left="5040" w:hanging="360"/>
      </w:pPr>
    </w:lvl>
    <w:lvl w:ilvl="7" w:tplc="D1542EDA">
      <w:start w:val="1"/>
      <w:numFmt w:val="lowerLetter"/>
      <w:lvlText w:val="%8."/>
      <w:lvlJc w:val="left"/>
      <w:pPr>
        <w:ind w:left="5760" w:hanging="360"/>
      </w:pPr>
    </w:lvl>
    <w:lvl w:ilvl="8" w:tplc="BF92E728">
      <w:start w:val="1"/>
      <w:numFmt w:val="lowerRoman"/>
      <w:lvlText w:val="%9."/>
      <w:lvlJc w:val="right"/>
      <w:pPr>
        <w:ind w:left="6480" w:hanging="180"/>
      </w:pPr>
    </w:lvl>
  </w:abstractNum>
  <w:abstractNum w:abstractNumId="9" w15:restartNumberingAfterBreak="0">
    <w:nsid w:val="2F965577"/>
    <w:multiLevelType w:val="hybridMultilevel"/>
    <w:tmpl w:val="FFFFFFFF"/>
    <w:lvl w:ilvl="0" w:tplc="062636A0">
      <w:start w:val="1"/>
      <w:numFmt w:val="decimal"/>
      <w:lvlText w:val="%1."/>
      <w:lvlJc w:val="left"/>
      <w:pPr>
        <w:ind w:left="720" w:hanging="360"/>
      </w:pPr>
    </w:lvl>
    <w:lvl w:ilvl="1" w:tplc="E098CEF2">
      <w:start w:val="1"/>
      <w:numFmt w:val="lowerLetter"/>
      <w:lvlText w:val="%2."/>
      <w:lvlJc w:val="left"/>
      <w:pPr>
        <w:ind w:left="1440" w:hanging="360"/>
      </w:pPr>
    </w:lvl>
    <w:lvl w:ilvl="2" w:tplc="D2F0BDAA">
      <w:start w:val="1"/>
      <w:numFmt w:val="lowerRoman"/>
      <w:lvlText w:val="%3."/>
      <w:lvlJc w:val="right"/>
      <w:pPr>
        <w:ind w:left="2160" w:hanging="180"/>
      </w:pPr>
    </w:lvl>
    <w:lvl w:ilvl="3" w:tplc="963E5256">
      <w:start w:val="1"/>
      <w:numFmt w:val="decimal"/>
      <w:lvlText w:val="%4."/>
      <w:lvlJc w:val="left"/>
      <w:pPr>
        <w:ind w:left="2880" w:hanging="360"/>
      </w:pPr>
    </w:lvl>
    <w:lvl w:ilvl="4" w:tplc="FD008844">
      <w:start w:val="1"/>
      <w:numFmt w:val="lowerLetter"/>
      <w:lvlText w:val="%5."/>
      <w:lvlJc w:val="left"/>
      <w:pPr>
        <w:ind w:left="3600" w:hanging="360"/>
      </w:pPr>
    </w:lvl>
    <w:lvl w:ilvl="5" w:tplc="FB2E9F84">
      <w:start w:val="1"/>
      <w:numFmt w:val="lowerRoman"/>
      <w:lvlText w:val="%6."/>
      <w:lvlJc w:val="right"/>
      <w:pPr>
        <w:ind w:left="4320" w:hanging="180"/>
      </w:pPr>
    </w:lvl>
    <w:lvl w:ilvl="6" w:tplc="10304DC2">
      <w:start w:val="1"/>
      <w:numFmt w:val="decimal"/>
      <w:lvlText w:val="%7."/>
      <w:lvlJc w:val="left"/>
      <w:pPr>
        <w:ind w:left="5040" w:hanging="360"/>
      </w:pPr>
    </w:lvl>
    <w:lvl w:ilvl="7" w:tplc="8EC82638">
      <w:start w:val="1"/>
      <w:numFmt w:val="lowerLetter"/>
      <w:lvlText w:val="%8."/>
      <w:lvlJc w:val="left"/>
      <w:pPr>
        <w:ind w:left="5760" w:hanging="360"/>
      </w:pPr>
    </w:lvl>
    <w:lvl w:ilvl="8" w:tplc="85F466F2">
      <w:start w:val="1"/>
      <w:numFmt w:val="lowerRoman"/>
      <w:lvlText w:val="%9."/>
      <w:lvlJc w:val="right"/>
      <w:pPr>
        <w:ind w:left="6480" w:hanging="180"/>
      </w:pPr>
    </w:lvl>
  </w:abstractNum>
  <w:abstractNum w:abstractNumId="10" w15:restartNumberingAfterBreak="0">
    <w:nsid w:val="32DE3EE1"/>
    <w:multiLevelType w:val="hybridMultilevel"/>
    <w:tmpl w:val="DD5E1F88"/>
    <w:lvl w:ilvl="0" w:tplc="F1643AAC">
      <w:start w:val="1"/>
      <w:numFmt w:val="bullet"/>
      <w:lvlText w:val=""/>
      <w:lvlJc w:val="left"/>
      <w:pPr>
        <w:ind w:left="720" w:hanging="360"/>
      </w:pPr>
      <w:rPr>
        <w:rFonts w:ascii="Symbol" w:hAnsi="Symbol" w:hint="default"/>
      </w:rPr>
    </w:lvl>
    <w:lvl w:ilvl="1" w:tplc="53A41F64">
      <w:start w:val="1"/>
      <w:numFmt w:val="bullet"/>
      <w:lvlText w:val="o"/>
      <w:lvlJc w:val="left"/>
      <w:pPr>
        <w:ind w:left="1440" w:hanging="360"/>
      </w:pPr>
      <w:rPr>
        <w:rFonts w:ascii="Courier New" w:hAnsi="Courier New" w:hint="default"/>
      </w:rPr>
    </w:lvl>
    <w:lvl w:ilvl="2" w:tplc="9AFAD21A">
      <w:start w:val="1"/>
      <w:numFmt w:val="bullet"/>
      <w:lvlText w:val=""/>
      <w:lvlJc w:val="left"/>
      <w:pPr>
        <w:ind w:left="2160" w:hanging="360"/>
      </w:pPr>
      <w:rPr>
        <w:rFonts w:ascii="Wingdings" w:hAnsi="Wingdings" w:hint="default"/>
      </w:rPr>
    </w:lvl>
    <w:lvl w:ilvl="3" w:tplc="B83EAF7A">
      <w:start w:val="1"/>
      <w:numFmt w:val="bullet"/>
      <w:lvlText w:val=""/>
      <w:lvlJc w:val="left"/>
      <w:pPr>
        <w:ind w:left="2880" w:hanging="360"/>
      </w:pPr>
      <w:rPr>
        <w:rFonts w:ascii="Symbol" w:hAnsi="Symbol" w:hint="default"/>
      </w:rPr>
    </w:lvl>
    <w:lvl w:ilvl="4" w:tplc="84623A80">
      <w:start w:val="1"/>
      <w:numFmt w:val="bullet"/>
      <w:lvlText w:val="o"/>
      <w:lvlJc w:val="left"/>
      <w:pPr>
        <w:ind w:left="3600" w:hanging="360"/>
      </w:pPr>
      <w:rPr>
        <w:rFonts w:ascii="Courier New" w:hAnsi="Courier New" w:hint="default"/>
      </w:rPr>
    </w:lvl>
    <w:lvl w:ilvl="5" w:tplc="A98E4352">
      <w:start w:val="1"/>
      <w:numFmt w:val="bullet"/>
      <w:lvlText w:val=""/>
      <w:lvlJc w:val="left"/>
      <w:pPr>
        <w:ind w:left="4320" w:hanging="360"/>
      </w:pPr>
      <w:rPr>
        <w:rFonts w:ascii="Wingdings" w:hAnsi="Wingdings" w:hint="default"/>
      </w:rPr>
    </w:lvl>
    <w:lvl w:ilvl="6" w:tplc="FD0EAE92">
      <w:start w:val="1"/>
      <w:numFmt w:val="bullet"/>
      <w:lvlText w:val=""/>
      <w:lvlJc w:val="left"/>
      <w:pPr>
        <w:ind w:left="5040" w:hanging="360"/>
      </w:pPr>
      <w:rPr>
        <w:rFonts w:ascii="Symbol" w:hAnsi="Symbol" w:hint="default"/>
      </w:rPr>
    </w:lvl>
    <w:lvl w:ilvl="7" w:tplc="AA2A877E">
      <w:start w:val="1"/>
      <w:numFmt w:val="bullet"/>
      <w:lvlText w:val="o"/>
      <w:lvlJc w:val="left"/>
      <w:pPr>
        <w:ind w:left="5760" w:hanging="360"/>
      </w:pPr>
      <w:rPr>
        <w:rFonts w:ascii="Courier New" w:hAnsi="Courier New" w:hint="default"/>
      </w:rPr>
    </w:lvl>
    <w:lvl w:ilvl="8" w:tplc="7B644856">
      <w:start w:val="1"/>
      <w:numFmt w:val="bullet"/>
      <w:lvlText w:val=""/>
      <w:lvlJc w:val="left"/>
      <w:pPr>
        <w:ind w:left="6480" w:hanging="360"/>
      </w:pPr>
      <w:rPr>
        <w:rFonts w:ascii="Wingdings" w:hAnsi="Wingdings" w:hint="default"/>
      </w:rPr>
    </w:lvl>
  </w:abstractNum>
  <w:abstractNum w:abstractNumId="11" w15:restartNumberingAfterBreak="0">
    <w:nsid w:val="35F25568"/>
    <w:multiLevelType w:val="hybridMultilevel"/>
    <w:tmpl w:val="5BECC99A"/>
    <w:lvl w:ilvl="0" w:tplc="99BAE796">
      <w:start w:val="1"/>
      <w:numFmt w:val="decimal"/>
      <w:lvlText w:val="%1."/>
      <w:lvlJc w:val="left"/>
      <w:pPr>
        <w:ind w:left="720" w:hanging="360"/>
      </w:pPr>
    </w:lvl>
    <w:lvl w:ilvl="1" w:tplc="017EAD44">
      <w:start w:val="1"/>
      <w:numFmt w:val="lowerLetter"/>
      <w:lvlText w:val="%2."/>
      <w:lvlJc w:val="left"/>
      <w:pPr>
        <w:ind w:left="1440" w:hanging="360"/>
      </w:pPr>
    </w:lvl>
    <w:lvl w:ilvl="2" w:tplc="7E2AB892">
      <w:start w:val="1"/>
      <w:numFmt w:val="lowerRoman"/>
      <w:lvlText w:val="%3."/>
      <w:lvlJc w:val="right"/>
      <w:pPr>
        <w:ind w:left="2160" w:hanging="180"/>
      </w:pPr>
    </w:lvl>
    <w:lvl w:ilvl="3" w:tplc="5608F5A4">
      <w:start w:val="1"/>
      <w:numFmt w:val="decimal"/>
      <w:lvlText w:val="%4."/>
      <w:lvlJc w:val="left"/>
      <w:pPr>
        <w:ind w:left="2880" w:hanging="360"/>
      </w:pPr>
    </w:lvl>
    <w:lvl w:ilvl="4" w:tplc="4FD4C8F2">
      <w:start w:val="1"/>
      <w:numFmt w:val="lowerLetter"/>
      <w:lvlText w:val="%5."/>
      <w:lvlJc w:val="left"/>
      <w:pPr>
        <w:ind w:left="3600" w:hanging="360"/>
      </w:pPr>
    </w:lvl>
    <w:lvl w:ilvl="5" w:tplc="64DEF840">
      <w:start w:val="1"/>
      <w:numFmt w:val="lowerRoman"/>
      <w:lvlText w:val="%6."/>
      <w:lvlJc w:val="right"/>
      <w:pPr>
        <w:ind w:left="4320" w:hanging="180"/>
      </w:pPr>
    </w:lvl>
    <w:lvl w:ilvl="6" w:tplc="5588B9E0">
      <w:start w:val="1"/>
      <w:numFmt w:val="decimal"/>
      <w:lvlText w:val="%7."/>
      <w:lvlJc w:val="left"/>
      <w:pPr>
        <w:ind w:left="5040" w:hanging="360"/>
      </w:pPr>
    </w:lvl>
    <w:lvl w:ilvl="7" w:tplc="6BC25DCA">
      <w:start w:val="1"/>
      <w:numFmt w:val="lowerLetter"/>
      <w:lvlText w:val="%8."/>
      <w:lvlJc w:val="left"/>
      <w:pPr>
        <w:ind w:left="5760" w:hanging="360"/>
      </w:pPr>
    </w:lvl>
    <w:lvl w:ilvl="8" w:tplc="8CAC29B4">
      <w:start w:val="1"/>
      <w:numFmt w:val="lowerRoman"/>
      <w:lvlText w:val="%9."/>
      <w:lvlJc w:val="right"/>
      <w:pPr>
        <w:ind w:left="6480" w:hanging="180"/>
      </w:pPr>
    </w:lvl>
  </w:abstractNum>
  <w:abstractNum w:abstractNumId="12" w15:restartNumberingAfterBreak="0">
    <w:nsid w:val="37EE76D7"/>
    <w:multiLevelType w:val="hybridMultilevel"/>
    <w:tmpl w:val="BB42536C"/>
    <w:lvl w:ilvl="0" w:tplc="BB14704E">
      <w:start w:val="1"/>
      <w:numFmt w:val="decimal"/>
      <w:lvlText w:val="%1."/>
      <w:lvlJc w:val="left"/>
      <w:pPr>
        <w:ind w:left="720" w:hanging="360"/>
      </w:pPr>
    </w:lvl>
    <w:lvl w:ilvl="1" w:tplc="DB7231AA">
      <w:start w:val="1"/>
      <w:numFmt w:val="lowerLetter"/>
      <w:lvlText w:val="%2."/>
      <w:lvlJc w:val="left"/>
      <w:pPr>
        <w:ind w:left="1440" w:hanging="360"/>
      </w:pPr>
    </w:lvl>
    <w:lvl w:ilvl="2" w:tplc="94B2FB14">
      <w:start w:val="1"/>
      <w:numFmt w:val="lowerRoman"/>
      <w:lvlText w:val="%3."/>
      <w:lvlJc w:val="right"/>
      <w:pPr>
        <w:ind w:left="2160" w:hanging="180"/>
      </w:pPr>
    </w:lvl>
    <w:lvl w:ilvl="3" w:tplc="E71E07F4">
      <w:start w:val="1"/>
      <w:numFmt w:val="decimal"/>
      <w:lvlText w:val="%4."/>
      <w:lvlJc w:val="left"/>
      <w:pPr>
        <w:ind w:left="2880" w:hanging="360"/>
      </w:pPr>
    </w:lvl>
    <w:lvl w:ilvl="4" w:tplc="8C94AEC8">
      <w:start w:val="1"/>
      <w:numFmt w:val="lowerLetter"/>
      <w:lvlText w:val="%5."/>
      <w:lvlJc w:val="left"/>
      <w:pPr>
        <w:ind w:left="3600" w:hanging="360"/>
      </w:pPr>
    </w:lvl>
    <w:lvl w:ilvl="5" w:tplc="CFEC433C">
      <w:start w:val="1"/>
      <w:numFmt w:val="lowerRoman"/>
      <w:lvlText w:val="%6."/>
      <w:lvlJc w:val="right"/>
      <w:pPr>
        <w:ind w:left="4320" w:hanging="180"/>
      </w:pPr>
    </w:lvl>
    <w:lvl w:ilvl="6" w:tplc="CB1455D8">
      <w:start w:val="1"/>
      <w:numFmt w:val="decimal"/>
      <w:lvlText w:val="%7."/>
      <w:lvlJc w:val="left"/>
      <w:pPr>
        <w:ind w:left="5040" w:hanging="360"/>
      </w:pPr>
    </w:lvl>
    <w:lvl w:ilvl="7" w:tplc="A5041AD8">
      <w:start w:val="1"/>
      <w:numFmt w:val="lowerLetter"/>
      <w:lvlText w:val="%8."/>
      <w:lvlJc w:val="left"/>
      <w:pPr>
        <w:ind w:left="5760" w:hanging="360"/>
      </w:pPr>
    </w:lvl>
    <w:lvl w:ilvl="8" w:tplc="358819FC">
      <w:start w:val="1"/>
      <w:numFmt w:val="lowerRoman"/>
      <w:lvlText w:val="%9."/>
      <w:lvlJc w:val="right"/>
      <w:pPr>
        <w:ind w:left="6480" w:hanging="180"/>
      </w:pPr>
    </w:lvl>
  </w:abstractNum>
  <w:abstractNum w:abstractNumId="13" w15:restartNumberingAfterBreak="0">
    <w:nsid w:val="3D8B33DB"/>
    <w:multiLevelType w:val="hybridMultilevel"/>
    <w:tmpl w:val="091E19FE"/>
    <w:lvl w:ilvl="0" w:tplc="7BF0106A">
      <w:start w:val="1"/>
      <w:numFmt w:val="decimal"/>
      <w:lvlText w:val="%1."/>
      <w:lvlJc w:val="left"/>
      <w:pPr>
        <w:ind w:left="720" w:hanging="360"/>
      </w:pPr>
    </w:lvl>
    <w:lvl w:ilvl="1" w:tplc="2B1AF618">
      <w:start w:val="1"/>
      <w:numFmt w:val="lowerLetter"/>
      <w:lvlText w:val="%2."/>
      <w:lvlJc w:val="left"/>
      <w:pPr>
        <w:ind w:left="1440" w:hanging="360"/>
      </w:pPr>
    </w:lvl>
    <w:lvl w:ilvl="2" w:tplc="9C388564">
      <w:start w:val="1"/>
      <w:numFmt w:val="lowerRoman"/>
      <w:lvlText w:val="%3."/>
      <w:lvlJc w:val="right"/>
      <w:pPr>
        <w:ind w:left="2160" w:hanging="180"/>
      </w:pPr>
    </w:lvl>
    <w:lvl w:ilvl="3" w:tplc="D82A61E0">
      <w:start w:val="1"/>
      <w:numFmt w:val="decimal"/>
      <w:lvlText w:val="%4."/>
      <w:lvlJc w:val="left"/>
      <w:pPr>
        <w:ind w:left="2880" w:hanging="360"/>
      </w:pPr>
    </w:lvl>
    <w:lvl w:ilvl="4" w:tplc="3D5C5F9E">
      <w:start w:val="1"/>
      <w:numFmt w:val="lowerLetter"/>
      <w:lvlText w:val="%5."/>
      <w:lvlJc w:val="left"/>
      <w:pPr>
        <w:ind w:left="3600" w:hanging="360"/>
      </w:pPr>
    </w:lvl>
    <w:lvl w:ilvl="5" w:tplc="987C3496">
      <w:start w:val="1"/>
      <w:numFmt w:val="lowerRoman"/>
      <w:lvlText w:val="%6."/>
      <w:lvlJc w:val="right"/>
      <w:pPr>
        <w:ind w:left="4320" w:hanging="180"/>
      </w:pPr>
    </w:lvl>
    <w:lvl w:ilvl="6" w:tplc="C14AC0FA">
      <w:start w:val="1"/>
      <w:numFmt w:val="decimal"/>
      <w:lvlText w:val="%7."/>
      <w:lvlJc w:val="left"/>
      <w:pPr>
        <w:ind w:left="5040" w:hanging="360"/>
      </w:pPr>
    </w:lvl>
    <w:lvl w:ilvl="7" w:tplc="B89CD498">
      <w:start w:val="1"/>
      <w:numFmt w:val="lowerLetter"/>
      <w:lvlText w:val="%8."/>
      <w:lvlJc w:val="left"/>
      <w:pPr>
        <w:ind w:left="5760" w:hanging="360"/>
      </w:pPr>
    </w:lvl>
    <w:lvl w:ilvl="8" w:tplc="6B2A83A2">
      <w:start w:val="1"/>
      <w:numFmt w:val="lowerRoman"/>
      <w:lvlText w:val="%9."/>
      <w:lvlJc w:val="right"/>
      <w:pPr>
        <w:ind w:left="6480" w:hanging="180"/>
      </w:pPr>
    </w:lvl>
  </w:abstractNum>
  <w:abstractNum w:abstractNumId="14" w15:restartNumberingAfterBreak="0">
    <w:nsid w:val="40E66A3A"/>
    <w:multiLevelType w:val="hybridMultilevel"/>
    <w:tmpl w:val="25DCE5DA"/>
    <w:lvl w:ilvl="0" w:tplc="978C580A">
      <w:start w:val="1"/>
      <w:numFmt w:val="decimal"/>
      <w:lvlText w:val="%1."/>
      <w:lvlJc w:val="left"/>
      <w:pPr>
        <w:ind w:left="720" w:hanging="360"/>
      </w:pPr>
    </w:lvl>
    <w:lvl w:ilvl="1" w:tplc="09D0E3F6">
      <w:start w:val="1"/>
      <w:numFmt w:val="lowerLetter"/>
      <w:lvlText w:val="%2."/>
      <w:lvlJc w:val="left"/>
      <w:pPr>
        <w:ind w:left="1440" w:hanging="360"/>
      </w:pPr>
    </w:lvl>
    <w:lvl w:ilvl="2" w:tplc="EC84069C">
      <w:start w:val="1"/>
      <w:numFmt w:val="lowerRoman"/>
      <w:lvlText w:val="%3."/>
      <w:lvlJc w:val="right"/>
      <w:pPr>
        <w:ind w:left="2160" w:hanging="180"/>
      </w:pPr>
    </w:lvl>
    <w:lvl w:ilvl="3" w:tplc="135E4B92">
      <w:start w:val="1"/>
      <w:numFmt w:val="decimal"/>
      <w:lvlText w:val="%4."/>
      <w:lvlJc w:val="left"/>
      <w:pPr>
        <w:ind w:left="2880" w:hanging="360"/>
      </w:pPr>
    </w:lvl>
    <w:lvl w:ilvl="4" w:tplc="808C188C">
      <w:start w:val="1"/>
      <w:numFmt w:val="lowerLetter"/>
      <w:lvlText w:val="%5."/>
      <w:lvlJc w:val="left"/>
      <w:pPr>
        <w:ind w:left="3600" w:hanging="360"/>
      </w:pPr>
    </w:lvl>
    <w:lvl w:ilvl="5" w:tplc="16A8B1B4">
      <w:start w:val="1"/>
      <w:numFmt w:val="lowerRoman"/>
      <w:lvlText w:val="%6."/>
      <w:lvlJc w:val="right"/>
      <w:pPr>
        <w:ind w:left="4320" w:hanging="180"/>
      </w:pPr>
    </w:lvl>
    <w:lvl w:ilvl="6" w:tplc="E26CD608">
      <w:start w:val="1"/>
      <w:numFmt w:val="decimal"/>
      <w:lvlText w:val="%7."/>
      <w:lvlJc w:val="left"/>
      <w:pPr>
        <w:ind w:left="5040" w:hanging="360"/>
      </w:pPr>
    </w:lvl>
    <w:lvl w:ilvl="7" w:tplc="851CFC7C">
      <w:start w:val="1"/>
      <w:numFmt w:val="lowerLetter"/>
      <w:lvlText w:val="%8."/>
      <w:lvlJc w:val="left"/>
      <w:pPr>
        <w:ind w:left="5760" w:hanging="360"/>
      </w:pPr>
    </w:lvl>
    <w:lvl w:ilvl="8" w:tplc="DC706794">
      <w:start w:val="1"/>
      <w:numFmt w:val="lowerRoman"/>
      <w:lvlText w:val="%9."/>
      <w:lvlJc w:val="right"/>
      <w:pPr>
        <w:ind w:left="6480" w:hanging="180"/>
      </w:pPr>
    </w:lvl>
  </w:abstractNum>
  <w:abstractNum w:abstractNumId="15" w15:restartNumberingAfterBreak="0">
    <w:nsid w:val="477B70B0"/>
    <w:multiLevelType w:val="hybridMultilevel"/>
    <w:tmpl w:val="D242B80A"/>
    <w:lvl w:ilvl="0" w:tplc="11647C8A">
      <w:start w:val="1"/>
      <w:numFmt w:val="decimal"/>
      <w:lvlText w:val="%1."/>
      <w:lvlJc w:val="left"/>
      <w:pPr>
        <w:ind w:left="720" w:hanging="360"/>
      </w:pPr>
    </w:lvl>
    <w:lvl w:ilvl="1" w:tplc="45621488">
      <w:start w:val="1"/>
      <w:numFmt w:val="lowerLetter"/>
      <w:lvlText w:val="%2."/>
      <w:lvlJc w:val="left"/>
      <w:pPr>
        <w:ind w:left="1440" w:hanging="360"/>
      </w:pPr>
    </w:lvl>
    <w:lvl w:ilvl="2" w:tplc="10BC8420">
      <w:start w:val="1"/>
      <w:numFmt w:val="lowerRoman"/>
      <w:lvlText w:val="%3."/>
      <w:lvlJc w:val="right"/>
      <w:pPr>
        <w:ind w:left="2160" w:hanging="180"/>
      </w:pPr>
    </w:lvl>
    <w:lvl w:ilvl="3" w:tplc="2AE88B5C">
      <w:start w:val="1"/>
      <w:numFmt w:val="decimal"/>
      <w:lvlText w:val="%4."/>
      <w:lvlJc w:val="left"/>
      <w:pPr>
        <w:ind w:left="2880" w:hanging="360"/>
      </w:pPr>
    </w:lvl>
    <w:lvl w:ilvl="4" w:tplc="C09473AA">
      <w:start w:val="1"/>
      <w:numFmt w:val="lowerLetter"/>
      <w:lvlText w:val="%5."/>
      <w:lvlJc w:val="left"/>
      <w:pPr>
        <w:ind w:left="3600" w:hanging="360"/>
      </w:pPr>
    </w:lvl>
    <w:lvl w:ilvl="5" w:tplc="CF429E3E">
      <w:start w:val="1"/>
      <w:numFmt w:val="lowerRoman"/>
      <w:lvlText w:val="%6."/>
      <w:lvlJc w:val="right"/>
      <w:pPr>
        <w:ind w:left="4320" w:hanging="180"/>
      </w:pPr>
    </w:lvl>
    <w:lvl w:ilvl="6" w:tplc="5B9CFB5E">
      <w:start w:val="1"/>
      <w:numFmt w:val="decimal"/>
      <w:lvlText w:val="%7."/>
      <w:lvlJc w:val="left"/>
      <w:pPr>
        <w:ind w:left="5040" w:hanging="360"/>
      </w:pPr>
    </w:lvl>
    <w:lvl w:ilvl="7" w:tplc="0226E114">
      <w:start w:val="1"/>
      <w:numFmt w:val="lowerLetter"/>
      <w:lvlText w:val="%8."/>
      <w:lvlJc w:val="left"/>
      <w:pPr>
        <w:ind w:left="5760" w:hanging="360"/>
      </w:pPr>
    </w:lvl>
    <w:lvl w:ilvl="8" w:tplc="5686D28C">
      <w:start w:val="1"/>
      <w:numFmt w:val="lowerRoman"/>
      <w:lvlText w:val="%9."/>
      <w:lvlJc w:val="right"/>
      <w:pPr>
        <w:ind w:left="6480" w:hanging="180"/>
      </w:pPr>
    </w:lvl>
  </w:abstractNum>
  <w:abstractNum w:abstractNumId="16" w15:restartNumberingAfterBreak="0">
    <w:nsid w:val="47D5748D"/>
    <w:multiLevelType w:val="hybridMultilevel"/>
    <w:tmpl w:val="07DE15D4"/>
    <w:lvl w:ilvl="0" w:tplc="BA0CE82A">
      <w:start w:val="1"/>
      <w:numFmt w:val="bullet"/>
      <w:lvlText w:val=""/>
      <w:lvlJc w:val="left"/>
      <w:pPr>
        <w:ind w:left="720" w:hanging="360"/>
      </w:pPr>
      <w:rPr>
        <w:rFonts w:ascii="Symbol" w:hAnsi="Symbol" w:hint="default"/>
      </w:rPr>
    </w:lvl>
    <w:lvl w:ilvl="1" w:tplc="2E609DBA">
      <w:start w:val="1"/>
      <w:numFmt w:val="bullet"/>
      <w:lvlText w:val="o"/>
      <w:lvlJc w:val="left"/>
      <w:pPr>
        <w:ind w:left="1440" w:hanging="360"/>
      </w:pPr>
      <w:rPr>
        <w:rFonts w:ascii="Courier New" w:hAnsi="Courier New" w:hint="default"/>
      </w:rPr>
    </w:lvl>
    <w:lvl w:ilvl="2" w:tplc="860A9DA2">
      <w:start w:val="1"/>
      <w:numFmt w:val="bullet"/>
      <w:lvlText w:val=""/>
      <w:lvlJc w:val="left"/>
      <w:pPr>
        <w:ind w:left="2160" w:hanging="360"/>
      </w:pPr>
      <w:rPr>
        <w:rFonts w:ascii="Wingdings" w:hAnsi="Wingdings" w:hint="default"/>
      </w:rPr>
    </w:lvl>
    <w:lvl w:ilvl="3" w:tplc="C2A8350C">
      <w:start w:val="1"/>
      <w:numFmt w:val="bullet"/>
      <w:lvlText w:val=""/>
      <w:lvlJc w:val="left"/>
      <w:pPr>
        <w:ind w:left="2880" w:hanging="360"/>
      </w:pPr>
      <w:rPr>
        <w:rFonts w:ascii="Symbol" w:hAnsi="Symbol" w:hint="default"/>
      </w:rPr>
    </w:lvl>
    <w:lvl w:ilvl="4" w:tplc="6BDA1310">
      <w:start w:val="1"/>
      <w:numFmt w:val="bullet"/>
      <w:lvlText w:val="o"/>
      <w:lvlJc w:val="left"/>
      <w:pPr>
        <w:ind w:left="3600" w:hanging="360"/>
      </w:pPr>
      <w:rPr>
        <w:rFonts w:ascii="Courier New" w:hAnsi="Courier New" w:hint="default"/>
      </w:rPr>
    </w:lvl>
    <w:lvl w:ilvl="5" w:tplc="CE1A62DC">
      <w:start w:val="1"/>
      <w:numFmt w:val="bullet"/>
      <w:lvlText w:val=""/>
      <w:lvlJc w:val="left"/>
      <w:pPr>
        <w:ind w:left="4320" w:hanging="360"/>
      </w:pPr>
      <w:rPr>
        <w:rFonts w:ascii="Wingdings" w:hAnsi="Wingdings" w:hint="default"/>
      </w:rPr>
    </w:lvl>
    <w:lvl w:ilvl="6" w:tplc="EB4C6A7E">
      <w:start w:val="1"/>
      <w:numFmt w:val="bullet"/>
      <w:lvlText w:val=""/>
      <w:lvlJc w:val="left"/>
      <w:pPr>
        <w:ind w:left="5040" w:hanging="360"/>
      </w:pPr>
      <w:rPr>
        <w:rFonts w:ascii="Symbol" w:hAnsi="Symbol" w:hint="default"/>
      </w:rPr>
    </w:lvl>
    <w:lvl w:ilvl="7" w:tplc="FE52228C">
      <w:start w:val="1"/>
      <w:numFmt w:val="bullet"/>
      <w:lvlText w:val="o"/>
      <w:lvlJc w:val="left"/>
      <w:pPr>
        <w:ind w:left="5760" w:hanging="360"/>
      </w:pPr>
      <w:rPr>
        <w:rFonts w:ascii="Courier New" w:hAnsi="Courier New" w:hint="default"/>
      </w:rPr>
    </w:lvl>
    <w:lvl w:ilvl="8" w:tplc="96FA9752">
      <w:start w:val="1"/>
      <w:numFmt w:val="bullet"/>
      <w:lvlText w:val=""/>
      <w:lvlJc w:val="left"/>
      <w:pPr>
        <w:ind w:left="6480" w:hanging="360"/>
      </w:pPr>
      <w:rPr>
        <w:rFonts w:ascii="Wingdings" w:hAnsi="Wingdings" w:hint="default"/>
      </w:rPr>
    </w:lvl>
  </w:abstractNum>
  <w:abstractNum w:abstractNumId="17" w15:restartNumberingAfterBreak="0">
    <w:nsid w:val="487751D9"/>
    <w:multiLevelType w:val="multilevel"/>
    <w:tmpl w:val="8C2AC5BC"/>
    <w:lvl w:ilvl="0">
      <w:start w:val="1"/>
      <w:numFmt w:val="decimal"/>
      <w:lvlText w:val="%1."/>
      <w:lvlJc w:val="left"/>
      <w:pPr>
        <w:ind w:left="720" w:hanging="360"/>
      </w:pPr>
      <w:rPr>
        <w:rFonts w:asciiTheme="minorHAnsi" w:hAnsiTheme="minorHAnsi" w:cstheme="minorHAnsi"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4EA43E45"/>
    <w:multiLevelType w:val="hybridMultilevel"/>
    <w:tmpl w:val="2B28FA04"/>
    <w:lvl w:ilvl="0" w:tplc="34ACF2DE">
      <w:start w:val="1"/>
      <w:numFmt w:val="decimal"/>
      <w:lvlText w:val="%1."/>
      <w:lvlJc w:val="left"/>
      <w:pPr>
        <w:ind w:left="720" w:hanging="360"/>
      </w:pPr>
    </w:lvl>
    <w:lvl w:ilvl="1" w:tplc="CCFC5DAE">
      <w:start w:val="1"/>
      <w:numFmt w:val="lowerLetter"/>
      <w:lvlText w:val="%2."/>
      <w:lvlJc w:val="left"/>
      <w:pPr>
        <w:ind w:left="1440" w:hanging="360"/>
      </w:pPr>
    </w:lvl>
    <w:lvl w:ilvl="2" w:tplc="567ADB4E">
      <w:start w:val="1"/>
      <w:numFmt w:val="lowerRoman"/>
      <w:lvlText w:val="%3."/>
      <w:lvlJc w:val="right"/>
      <w:pPr>
        <w:ind w:left="2160" w:hanging="180"/>
      </w:pPr>
    </w:lvl>
    <w:lvl w:ilvl="3" w:tplc="D4183C3A">
      <w:start w:val="1"/>
      <w:numFmt w:val="decimal"/>
      <w:lvlText w:val="%4."/>
      <w:lvlJc w:val="left"/>
      <w:pPr>
        <w:ind w:left="2880" w:hanging="360"/>
      </w:pPr>
    </w:lvl>
    <w:lvl w:ilvl="4" w:tplc="D64233BC">
      <w:start w:val="1"/>
      <w:numFmt w:val="lowerLetter"/>
      <w:lvlText w:val="%5."/>
      <w:lvlJc w:val="left"/>
      <w:pPr>
        <w:ind w:left="3600" w:hanging="360"/>
      </w:pPr>
    </w:lvl>
    <w:lvl w:ilvl="5" w:tplc="FB1E376C">
      <w:start w:val="1"/>
      <w:numFmt w:val="lowerRoman"/>
      <w:lvlText w:val="%6."/>
      <w:lvlJc w:val="right"/>
      <w:pPr>
        <w:ind w:left="4320" w:hanging="180"/>
      </w:pPr>
    </w:lvl>
    <w:lvl w:ilvl="6" w:tplc="A796B830">
      <w:start w:val="1"/>
      <w:numFmt w:val="decimal"/>
      <w:lvlText w:val="%7."/>
      <w:lvlJc w:val="left"/>
      <w:pPr>
        <w:ind w:left="5040" w:hanging="360"/>
      </w:pPr>
    </w:lvl>
    <w:lvl w:ilvl="7" w:tplc="889E7954">
      <w:start w:val="1"/>
      <w:numFmt w:val="lowerLetter"/>
      <w:lvlText w:val="%8."/>
      <w:lvlJc w:val="left"/>
      <w:pPr>
        <w:ind w:left="5760" w:hanging="360"/>
      </w:pPr>
    </w:lvl>
    <w:lvl w:ilvl="8" w:tplc="047EA27E">
      <w:start w:val="1"/>
      <w:numFmt w:val="lowerRoman"/>
      <w:lvlText w:val="%9."/>
      <w:lvlJc w:val="right"/>
      <w:pPr>
        <w:ind w:left="6480" w:hanging="180"/>
      </w:pPr>
    </w:lvl>
  </w:abstractNum>
  <w:abstractNum w:abstractNumId="19" w15:restartNumberingAfterBreak="0">
    <w:nsid w:val="55DB03A7"/>
    <w:multiLevelType w:val="hybridMultilevel"/>
    <w:tmpl w:val="FFFFFFFF"/>
    <w:lvl w:ilvl="0" w:tplc="98EE582C">
      <w:start w:val="1"/>
      <w:numFmt w:val="decimal"/>
      <w:lvlText w:val="%1."/>
      <w:lvlJc w:val="left"/>
      <w:pPr>
        <w:ind w:left="720" w:hanging="360"/>
      </w:pPr>
    </w:lvl>
    <w:lvl w:ilvl="1" w:tplc="1E5AC4C8">
      <w:start w:val="1"/>
      <w:numFmt w:val="lowerLetter"/>
      <w:lvlText w:val="%2."/>
      <w:lvlJc w:val="left"/>
      <w:pPr>
        <w:ind w:left="1440" w:hanging="360"/>
      </w:pPr>
    </w:lvl>
    <w:lvl w:ilvl="2" w:tplc="ABE29BDA">
      <w:start w:val="1"/>
      <w:numFmt w:val="lowerRoman"/>
      <w:lvlText w:val="%3."/>
      <w:lvlJc w:val="right"/>
      <w:pPr>
        <w:ind w:left="2160" w:hanging="180"/>
      </w:pPr>
    </w:lvl>
    <w:lvl w:ilvl="3" w:tplc="955EC414">
      <w:start w:val="1"/>
      <w:numFmt w:val="decimal"/>
      <w:lvlText w:val="%4."/>
      <w:lvlJc w:val="left"/>
      <w:pPr>
        <w:ind w:left="2880" w:hanging="360"/>
      </w:pPr>
    </w:lvl>
    <w:lvl w:ilvl="4" w:tplc="E2D0E882">
      <w:start w:val="1"/>
      <w:numFmt w:val="lowerLetter"/>
      <w:lvlText w:val="%5."/>
      <w:lvlJc w:val="left"/>
      <w:pPr>
        <w:ind w:left="3600" w:hanging="360"/>
      </w:pPr>
    </w:lvl>
    <w:lvl w:ilvl="5" w:tplc="67F6A93E">
      <w:start w:val="1"/>
      <w:numFmt w:val="lowerRoman"/>
      <w:lvlText w:val="%6."/>
      <w:lvlJc w:val="right"/>
      <w:pPr>
        <w:ind w:left="4320" w:hanging="180"/>
      </w:pPr>
    </w:lvl>
    <w:lvl w:ilvl="6" w:tplc="4BC06086">
      <w:start w:val="1"/>
      <w:numFmt w:val="decimal"/>
      <w:lvlText w:val="%7."/>
      <w:lvlJc w:val="left"/>
      <w:pPr>
        <w:ind w:left="5040" w:hanging="360"/>
      </w:pPr>
    </w:lvl>
    <w:lvl w:ilvl="7" w:tplc="854630DA">
      <w:start w:val="1"/>
      <w:numFmt w:val="lowerLetter"/>
      <w:lvlText w:val="%8."/>
      <w:lvlJc w:val="left"/>
      <w:pPr>
        <w:ind w:left="5760" w:hanging="360"/>
      </w:pPr>
    </w:lvl>
    <w:lvl w:ilvl="8" w:tplc="8DAC905A">
      <w:start w:val="1"/>
      <w:numFmt w:val="lowerRoman"/>
      <w:lvlText w:val="%9."/>
      <w:lvlJc w:val="right"/>
      <w:pPr>
        <w:ind w:left="6480" w:hanging="180"/>
      </w:pPr>
    </w:lvl>
  </w:abstractNum>
  <w:abstractNum w:abstractNumId="20" w15:restartNumberingAfterBreak="0">
    <w:nsid w:val="5B1341B4"/>
    <w:multiLevelType w:val="multilevel"/>
    <w:tmpl w:val="59D0179E"/>
    <w:lvl w:ilvl="0">
      <w:start w:val="1"/>
      <w:numFmt w:val="decimal"/>
      <w:lvlText w:val="%1."/>
      <w:lvlJc w:val="left"/>
      <w:pPr>
        <w:ind w:left="720" w:hanging="360"/>
      </w:pPr>
      <w:rPr>
        <w:rFonts w:asciiTheme="minorHAnsi" w:hAnsiTheme="minorHAnsi" w:cstheme="minorHAnsi"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5C0A273C"/>
    <w:multiLevelType w:val="multilevel"/>
    <w:tmpl w:val="8C2AC5BC"/>
    <w:lvl w:ilvl="0">
      <w:start w:val="1"/>
      <w:numFmt w:val="decimal"/>
      <w:lvlText w:val="%1."/>
      <w:lvlJc w:val="left"/>
      <w:pPr>
        <w:ind w:left="720" w:hanging="360"/>
      </w:pPr>
      <w:rPr>
        <w:rFonts w:asciiTheme="minorHAnsi" w:hAnsiTheme="minorHAnsi" w:cstheme="minorHAnsi"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683E5386"/>
    <w:multiLevelType w:val="hybridMultilevel"/>
    <w:tmpl w:val="EC16B6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6F4A286E"/>
    <w:multiLevelType w:val="multilevel"/>
    <w:tmpl w:val="8C2AC5BC"/>
    <w:lvl w:ilvl="0">
      <w:start w:val="1"/>
      <w:numFmt w:val="decimal"/>
      <w:lvlText w:val="%1."/>
      <w:lvlJc w:val="left"/>
      <w:pPr>
        <w:ind w:left="720" w:hanging="360"/>
      </w:pPr>
      <w:rPr>
        <w:rFonts w:asciiTheme="minorHAnsi" w:hAnsiTheme="minorHAnsi" w:cstheme="minorHAnsi"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71C843B0"/>
    <w:multiLevelType w:val="hybridMultilevel"/>
    <w:tmpl w:val="E252F3D6"/>
    <w:lvl w:ilvl="0" w:tplc="205CB8DC">
      <w:start w:val="1"/>
      <w:numFmt w:val="decimal"/>
      <w:lvlText w:val="%1."/>
      <w:lvlJc w:val="left"/>
      <w:pPr>
        <w:ind w:left="720" w:hanging="360"/>
      </w:pPr>
    </w:lvl>
    <w:lvl w:ilvl="1" w:tplc="5E94E74C">
      <w:start w:val="1"/>
      <w:numFmt w:val="lowerLetter"/>
      <w:lvlText w:val="%2."/>
      <w:lvlJc w:val="left"/>
      <w:pPr>
        <w:ind w:left="1440" w:hanging="360"/>
      </w:pPr>
    </w:lvl>
    <w:lvl w:ilvl="2" w:tplc="CFD25418">
      <w:start w:val="1"/>
      <w:numFmt w:val="lowerRoman"/>
      <w:lvlText w:val="%3."/>
      <w:lvlJc w:val="right"/>
      <w:pPr>
        <w:ind w:left="2160" w:hanging="180"/>
      </w:pPr>
    </w:lvl>
    <w:lvl w:ilvl="3" w:tplc="87A416C2">
      <w:start w:val="1"/>
      <w:numFmt w:val="decimal"/>
      <w:lvlText w:val="%4."/>
      <w:lvlJc w:val="left"/>
      <w:pPr>
        <w:ind w:left="2880" w:hanging="360"/>
      </w:pPr>
    </w:lvl>
    <w:lvl w:ilvl="4" w:tplc="83B8AE1E">
      <w:start w:val="1"/>
      <w:numFmt w:val="lowerLetter"/>
      <w:lvlText w:val="%5."/>
      <w:lvlJc w:val="left"/>
      <w:pPr>
        <w:ind w:left="3600" w:hanging="360"/>
      </w:pPr>
    </w:lvl>
    <w:lvl w:ilvl="5" w:tplc="3E9E89EC">
      <w:start w:val="1"/>
      <w:numFmt w:val="lowerRoman"/>
      <w:lvlText w:val="%6."/>
      <w:lvlJc w:val="right"/>
      <w:pPr>
        <w:ind w:left="4320" w:hanging="180"/>
      </w:pPr>
    </w:lvl>
    <w:lvl w:ilvl="6" w:tplc="B366F500">
      <w:start w:val="1"/>
      <w:numFmt w:val="decimal"/>
      <w:lvlText w:val="%7."/>
      <w:lvlJc w:val="left"/>
      <w:pPr>
        <w:ind w:left="5040" w:hanging="360"/>
      </w:pPr>
    </w:lvl>
    <w:lvl w:ilvl="7" w:tplc="BDDA09A4">
      <w:start w:val="1"/>
      <w:numFmt w:val="lowerLetter"/>
      <w:lvlText w:val="%8."/>
      <w:lvlJc w:val="left"/>
      <w:pPr>
        <w:ind w:left="5760" w:hanging="360"/>
      </w:pPr>
    </w:lvl>
    <w:lvl w:ilvl="8" w:tplc="54388414">
      <w:start w:val="1"/>
      <w:numFmt w:val="lowerRoman"/>
      <w:lvlText w:val="%9."/>
      <w:lvlJc w:val="right"/>
      <w:pPr>
        <w:ind w:left="6480" w:hanging="180"/>
      </w:pPr>
    </w:lvl>
  </w:abstractNum>
  <w:num w:numId="1">
    <w:abstractNumId w:val="5"/>
  </w:num>
  <w:num w:numId="2">
    <w:abstractNumId w:val="13"/>
  </w:num>
  <w:num w:numId="3">
    <w:abstractNumId w:val="20"/>
  </w:num>
  <w:num w:numId="4">
    <w:abstractNumId w:val="3"/>
  </w:num>
  <w:num w:numId="5">
    <w:abstractNumId w:val="10"/>
  </w:num>
  <w:num w:numId="6">
    <w:abstractNumId w:val="16"/>
  </w:num>
  <w:num w:numId="7">
    <w:abstractNumId w:val="15"/>
  </w:num>
  <w:num w:numId="8">
    <w:abstractNumId w:val="24"/>
  </w:num>
  <w:num w:numId="9">
    <w:abstractNumId w:val="11"/>
  </w:num>
  <w:num w:numId="10">
    <w:abstractNumId w:val="8"/>
  </w:num>
  <w:num w:numId="11">
    <w:abstractNumId w:val="14"/>
  </w:num>
  <w:num w:numId="12">
    <w:abstractNumId w:val="1"/>
  </w:num>
  <w:num w:numId="13">
    <w:abstractNumId w:val="12"/>
  </w:num>
  <w:num w:numId="14">
    <w:abstractNumId w:val="7"/>
  </w:num>
  <w:num w:numId="15">
    <w:abstractNumId w:val="18"/>
  </w:num>
  <w:num w:numId="16">
    <w:abstractNumId w:val="2"/>
  </w:num>
  <w:num w:numId="17">
    <w:abstractNumId w:val="0"/>
  </w:num>
  <w:num w:numId="18">
    <w:abstractNumId w:val="6"/>
  </w:num>
  <w:num w:numId="19">
    <w:abstractNumId w:val="22"/>
  </w:num>
  <w:num w:numId="20">
    <w:abstractNumId w:val="19"/>
  </w:num>
  <w:num w:numId="21">
    <w:abstractNumId w:val="9"/>
  </w:num>
  <w:num w:numId="22">
    <w:abstractNumId w:val="21"/>
  </w:num>
  <w:num w:numId="23">
    <w:abstractNumId w:val="17"/>
  </w:num>
  <w:num w:numId="24">
    <w:abstractNumId w:val="4"/>
  </w:num>
  <w:num w:numId="25">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46"/>
    <w:rsid w:val="00000DA6"/>
    <w:rsid w:val="00000F3B"/>
    <w:rsid w:val="000023BB"/>
    <w:rsid w:val="000041E4"/>
    <w:rsid w:val="000070DE"/>
    <w:rsid w:val="0001337A"/>
    <w:rsid w:val="00014768"/>
    <w:rsid w:val="00015603"/>
    <w:rsid w:val="0001595B"/>
    <w:rsid w:val="000164CD"/>
    <w:rsid w:val="00017EF6"/>
    <w:rsid w:val="000227D7"/>
    <w:rsid w:val="0002519F"/>
    <w:rsid w:val="000258AC"/>
    <w:rsid w:val="000279AC"/>
    <w:rsid w:val="00030982"/>
    <w:rsid w:val="00031B91"/>
    <w:rsid w:val="00031BA0"/>
    <w:rsid w:val="00034648"/>
    <w:rsid w:val="00034BBB"/>
    <w:rsid w:val="00036AA9"/>
    <w:rsid w:val="00037613"/>
    <w:rsid w:val="00037B99"/>
    <w:rsid w:val="000415B1"/>
    <w:rsid w:val="000422EA"/>
    <w:rsid w:val="00042491"/>
    <w:rsid w:val="00043866"/>
    <w:rsid w:val="000459EE"/>
    <w:rsid w:val="00050FFC"/>
    <w:rsid w:val="00051216"/>
    <w:rsid w:val="00051D11"/>
    <w:rsid w:val="00051F5E"/>
    <w:rsid w:val="000524A9"/>
    <w:rsid w:val="0005553D"/>
    <w:rsid w:val="00055779"/>
    <w:rsid w:val="000560F9"/>
    <w:rsid w:val="00057909"/>
    <w:rsid w:val="0006059F"/>
    <w:rsid w:val="000606E1"/>
    <w:rsid w:val="00060B10"/>
    <w:rsid w:val="0006581E"/>
    <w:rsid w:val="00067A4D"/>
    <w:rsid w:val="00070957"/>
    <w:rsid w:val="000717BA"/>
    <w:rsid w:val="00074589"/>
    <w:rsid w:val="0007475D"/>
    <w:rsid w:val="000767FC"/>
    <w:rsid w:val="00076C59"/>
    <w:rsid w:val="00076DFB"/>
    <w:rsid w:val="0007749C"/>
    <w:rsid w:val="0008065D"/>
    <w:rsid w:val="00080960"/>
    <w:rsid w:val="000809ED"/>
    <w:rsid w:val="000916B1"/>
    <w:rsid w:val="000918C6"/>
    <w:rsid w:val="00091961"/>
    <w:rsid w:val="000932E6"/>
    <w:rsid w:val="000A13D0"/>
    <w:rsid w:val="000A4C02"/>
    <w:rsid w:val="000A5B8E"/>
    <w:rsid w:val="000C102B"/>
    <w:rsid w:val="000C46E1"/>
    <w:rsid w:val="000D0D56"/>
    <w:rsid w:val="000D10BC"/>
    <w:rsid w:val="000D19A2"/>
    <w:rsid w:val="000D3CD8"/>
    <w:rsid w:val="000D4C59"/>
    <w:rsid w:val="000D7CD1"/>
    <w:rsid w:val="000E02D5"/>
    <w:rsid w:val="000E2E85"/>
    <w:rsid w:val="000E5533"/>
    <w:rsid w:val="000E7E3C"/>
    <w:rsid w:val="000F0107"/>
    <w:rsid w:val="000F098F"/>
    <w:rsid w:val="000F154B"/>
    <w:rsid w:val="000F1CA2"/>
    <w:rsid w:val="000F2BF2"/>
    <w:rsid w:val="000F4BA9"/>
    <w:rsid w:val="000F6F38"/>
    <w:rsid w:val="000F768B"/>
    <w:rsid w:val="00101D6C"/>
    <w:rsid w:val="001035B4"/>
    <w:rsid w:val="00104A86"/>
    <w:rsid w:val="0010571E"/>
    <w:rsid w:val="00107262"/>
    <w:rsid w:val="00112298"/>
    <w:rsid w:val="00112BE8"/>
    <w:rsid w:val="00113C01"/>
    <w:rsid w:val="00114F3E"/>
    <w:rsid w:val="00120A84"/>
    <w:rsid w:val="00121F97"/>
    <w:rsid w:val="001227E4"/>
    <w:rsid w:val="00122A80"/>
    <w:rsid w:val="001233E5"/>
    <w:rsid w:val="0012589D"/>
    <w:rsid w:val="001259E4"/>
    <w:rsid w:val="00125BBD"/>
    <w:rsid w:val="0012719C"/>
    <w:rsid w:val="00131C79"/>
    <w:rsid w:val="00131F17"/>
    <w:rsid w:val="0013206C"/>
    <w:rsid w:val="001328F4"/>
    <w:rsid w:val="001347FE"/>
    <w:rsid w:val="00136F0D"/>
    <w:rsid w:val="00140E4F"/>
    <w:rsid w:val="001420B4"/>
    <w:rsid w:val="00142DDC"/>
    <w:rsid w:val="00142DF8"/>
    <w:rsid w:val="00143474"/>
    <w:rsid w:val="00143A5D"/>
    <w:rsid w:val="00144BC0"/>
    <w:rsid w:val="00145A08"/>
    <w:rsid w:val="00146394"/>
    <w:rsid w:val="00151DE8"/>
    <w:rsid w:val="00160CE0"/>
    <w:rsid w:val="001613D1"/>
    <w:rsid w:val="0016214F"/>
    <w:rsid w:val="00164D91"/>
    <w:rsid w:val="00165A9E"/>
    <w:rsid w:val="0016716A"/>
    <w:rsid w:val="00167C1E"/>
    <w:rsid w:val="00167C85"/>
    <w:rsid w:val="00170B30"/>
    <w:rsid w:val="00171823"/>
    <w:rsid w:val="00171AAE"/>
    <w:rsid w:val="00173258"/>
    <w:rsid w:val="001744CA"/>
    <w:rsid w:val="00180FAE"/>
    <w:rsid w:val="0018151A"/>
    <w:rsid w:val="00182726"/>
    <w:rsid w:val="00182AB1"/>
    <w:rsid w:val="001835EB"/>
    <w:rsid w:val="00184D16"/>
    <w:rsid w:val="00185357"/>
    <w:rsid w:val="001857AD"/>
    <w:rsid w:val="00186676"/>
    <w:rsid w:val="00187B87"/>
    <w:rsid w:val="00192219"/>
    <w:rsid w:val="001939F0"/>
    <w:rsid w:val="00193B34"/>
    <w:rsid w:val="0019637F"/>
    <w:rsid w:val="001A08E5"/>
    <w:rsid w:val="001A2872"/>
    <w:rsid w:val="001A44E3"/>
    <w:rsid w:val="001A53FF"/>
    <w:rsid w:val="001A7392"/>
    <w:rsid w:val="001B08AE"/>
    <w:rsid w:val="001B1339"/>
    <w:rsid w:val="001B2B26"/>
    <w:rsid w:val="001B2F73"/>
    <w:rsid w:val="001B46C8"/>
    <w:rsid w:val="001B50EE"/>
    <w:rsid w:val="001C050B"/>
    <w:rsid w:val="001C06E0"/>
    <w:rsid w:val="001C41F3"/>
    <w:rsid w:val="001C5AF7"/>
    <w:rsid w:val="001C5FAB"/>
    <w:rsid w:val="001C666F"/>
    <w:rsid w:val="001D1F32"/>
    <w:rsid w:val="001D4026"/>
    <w:rsid w:val="001D4252"/>
    <w:rsid w:val="001D4959"/>
    <w:rsid w:val="001D4BAE"/>
    <w:rsid w:val="001D4C1E"/>
    <w:rsid w:val="001D5F15"/>
    <w:rsid w:val="001D6983"/>
    <w:rsid w:val="001D79EB"/>
    <w:rsid w:val="001E12D3"/>
    <w:rsid w:val="001E1962"/>
    <w:rsid w:val="001E1981"/>
    <w:rsid w:val="001E2D42"/>
    <w:rsid w:val="001E335B"/>
    <w:rsid w:val="001E6E49"/>
    <w:rsid w:val="001E6EC1"/>
    <w:rsid w:val="001F034B"/>
    <w:rsid w:val="001F03E7"/>
    <w:rsid w:val="001F08E2"/>
    <w:rsid w:val="001F1A09"/>
    <w:rsid w:val="001F3C28"/>
    <w:rsid w:val="001F7592"/>
    <w:rsid w:val="00200683"/>
    <w:rsid w:val="00200C9A"/>
    <w:rsid w:val="002016C0"/>
    <w:rsid w:val="002037EF"/>
    <w:rsid w:val="00204D59"/>
    <w:rsid w:val="00204DC0"/>
    <w:rsid w:val="0020593B"/>
    <w:rsid w:val="00210262"/>
    <w:rsid w:val="002111A0"/>
    <w:rsid w:val="00211481"/>
    <w:rsid w:val="00211DF2"/>
    <w:rsid w:val="00214754"/>
    <w:rsid w:val="002153BA"/>
    <w:rsid w:val="00217A30"/>
    <w:rsid w:val="002200DC"/>
    <w:rsid w:val="002205EB"/>
    <w:rsid w:val="00220B49"/>
    <w:rsid w:val="0022180A"/>
    <w:rsid w:val="002272F9"/>
    <w:rsid w:val="0023037A"/>
    <w:rsid w:val="002325EB"/>
    <w:rsid w:val="002338E4"/>
    <w:rsid w:val="002362B0"/>
    <w:rsid w:val="0023632E"/>
    <w:rsid w:val="0024663B"/>
    <w:rsid w:val="00246EBB"/>
    <w:rsid w:val="00247828"/>
    <w:rsid w:val="00247C8A"/>
    <w:rsid w:val="00247DBD"/>
    <w:rsid w:val="002510AF"/>
    <w:rsid w:val="00251418"/>
    <w:rsid w:val="00251487"/>
    <w:rsid w:val="002534AA"/>
    <w:rsid w:val="00256057"/>
    <w:rsid w:val="00256993"/>
    <w:rsid w:val="00256DD2"/>
    <w:rsid w:val="00261311"/>
    <w:rsid w:val="0026228F"/>
    <w:rsid w:val="00263DAE"/>
    <w:rsid w:val="002652E6"/>
    <w:rsid w:val="002653B7"/>
    <w:rsid w:val="002676F0"/>
    <w:rsid w:val="00267766"/>
    <w:rsid w:val="00270262"/>
    <w:rsid w:val="00270307"/>
    <w:rsid w:val="00270799"/>
    <w:rsid w:val="00271B4F"/>
    <w:rsid w:val="00272A20"/>
    <w:rsid w:val="002741F8"/>
    <w:rsid w:val="00274FDB"/>
    <w:rsid w:val="00282677"/>
    <w:rsid w:val="00283320"/>
    <w:rsid w:val="002856D2"/>
    <w:rsid w:val="00285E6C"/>
    <w:rsid w:val="002901EE"/>
    <w:rsid w:val="002905F3"/>
    <w:rsid w:val="00291110"/>
    <w:rsid w:val="00292F67"/>
    <w:rsid w:val="0029350D"/>
    <w:rsid w:val="00293689"/>
    <w:rsid w:val="0029369F"/>
    <w:rsid w:val="00296DC9"/>
    <w:rsid w:val="002A02CA"/>
    <w:rsid w:val="002A1673"/>
    <w:rsid w:val="002A4120"/>
    <w:rsid w:val="002A4161"/>
    <w:rsid w:val="002A470D"/>
    <w:rsid w:val="002A594E"/>
    <w:rsid w:val="002B1153"/>
    <w:rsid w:val="002B230F"/>
    <w:rsid w:val="002B425F"/>
    <w:rsid w:val="002B4763"/>
    <w:rsid w:val="002B476B"/>
    <w:rsid w:val="002B51D9"/>
    <w:rsid w:val="002B5833"/>
    <w:rsid w:val="002C0D5D"/>
    <w:rsid w:val="002C3314"/>
    <w:rsid w:val="002C47B3"/>
    <w:rsid w:val="002C4EB7"/>
    <w:rsid w:val="002C5187"/>
    <w:rsid w:val="002C59CE"/>
    <w:rsid w:val="002C6760"/>
    <w:rsid w:val="002C67E7"/>
    <w:rsid w:val="002C6EB9"/>
    <w:rsid w:val="002D03B2"/>
    <w:rsid w:val="002D224E"/>
    <w:rsid w:val="002D4816"/>
    <w:rsid w:val="002D4C5D"/>
    <w:rsid w:val="002D532B"/>
    <w:rsid w:val="002D5F1B"/>
    <w:rsid w:val="002E21EF"/>
    <w:rsid w:val="002E316C"/>
    <w:rsid w:val="002E318D"/>
    <w:rsid w:val="002E39D4"/>
    <w:rsid w:val="002E4258"/>
    <w:rsid w:val="002E5F56"/>
    <w:rsid w:val="002E6CA3"/>
    <w:rsid w:val="002E7219"/>
    <w:rsid w:val="002E77AF"/>
    <w:rsid w:val="002E78A5"/>
    <w:rsid w:val="002F191C"/>
    <w:rsid w:val="002F3287"/>
    <w:rsid w:val="002F389F"/>
    <w:rsid w:val="002F3CC4"/>
    <w:rsid w:val="002F3D23"/>
    <w:rsid w:val="002F4E2E"/>
    <w:rsid w:val="002F527B"/>
    <w:rsid w:val="002F6936"/>
    <w:rsid w:val="002F71EB"/>
    <w:rsid w:val="00301151"/>
    <w:rsid w:val="00302A81"/>
    <w:rsid w:val="00303EFF"/>
    <w:rsid w:val="00306806"/>
    <w:rsid w:val="00311F7A"/>
    <w:rsid w:val="00312ECA"/>
    <w:rsid w:val="0031511A"/>
    <w:rsid w:val="003172BD"/>
    <w:rsid w:val="0032301A"/>
    <w:rsid w:val="0032368D"/>
    <w:rsid w:val="0032478C"/>
    <w:rsid w:val="00332606"/>
    <w:rsid w:val="00332E0F"/>
    <w:rsid w:val="00337326"/>
    <w:rsid w:val="00337697"/>
    <w:rsid w:val="003425A0"/>
    <w:rsid w:val="0034439C"/>
    <w:rsid w:val="0034488C"/>
    <w:rsid w:val="00345088"/>
    <w:rsid w:val="00345487"/>
    <w:rsid w:val="00346C0B"/>
    <w:rsid w:val="00352D92"/>
    <w:rsid w:val="00352FFB"/>
    <w:rsid w:val="00354F54"/>
    <w:rsid w:val="003563E3"/>
    <w:rsid w:val="00362884"/>
    <w:rsid w:val="00362C99"/>
    <w:rsid w:val="00363638"/>
    <w:rsid w:val="00365DEF"/>
    <w:rsid w:val="00370FD2"/>
    <w:rsid w:val="00371363"/>
    <w:rsid w:val="00372C16"/>
    <w:rsid w:val="003738FF"/>
    <w:rsid w:val="003745CC"/>
    <w:rsid w:val="00375CDA"/>
    <w:rsid w:val="00376199"/>
    <w:rsid w:val="0037657E"/>
    <w:rsid w:val="003777AC"/>
    <w:rsid w:val="003808E6"/>
    <w:rsid w:val="00383560"/>
    <w:rsid w:val="00384180"/>
    <w:rsid w:val="0038419C"/>
    <w:rsid w:val="003847AF"/>
    <w:rsid w:val="00384E1B"/>
    <w:rsid w:val="003877A4"/>
    <w:rsid w:val="003878FC"/>
    <w:rsid w:val="003913AD"/>
    <w:rsid w:val="003915E6"/>
    <w:rsid w:val="00392B31"/>
    <w:rsid w:val="00393091"/>
    <w:rsid w:val="00396ACB"/>
    <w:rsid w:val="0039704B"/>
    <w:rsid w:val="003A05AD"/>
    <w:rsid w:val="003A0693"/>
    <w:rsid w:val="003A1895"/>
    <w:rsid w:val="003A203E"/>
    <w:rsid w:val="003A25E5"/>
    <w:rsid w:val="003A2E79"/>
    <w:rsid w:val="003A4978"/>
    <w:rsid w:val="003A60EC"/>
    <w:rsid w:val="003A7D6D"/>
    <w:rsid w:val="003B0BA7"/>
    <w:rsid w:val="003B35AD"/>
    <w:rsid w:val="003B52F1"/>
    <w:rsid w:val="003B635B"/>
    <w:rsid w:val="003B6EFE"/>
    <w:rsid w:val="003B7EBA"/>
    <w:rsid w:val="003C036F"/>
    <w:rsid w:val="003C0426"/>
    <w:rsid w:val="003C158A"/>
    <w:rsid w:val="003C4BBB"/>
    <w:rsid w:val="003C4D1C"/>
    <w:rsid w:val="003C547C"/>
    <w:rsid w:val="003C5E4E"/>
    <w:rsid w:val="003C632D"/>
    <w:rsid w:val="003C7DBE"/>
    <w:rsid w:val="003D573C"/>
    <w:rsid w:val="003D58F6"/>
    <w:rsid w:val="003E0077"/>
    <w:rsid w:val="003E0EA1"/>
    <w:rsid w:val="003E22E9"/>
    <w:rsid w:val="003E50AC"/>
    <w:rsid w:val="003E5DAF"/>
    <w:rsid w:val="003E61AB"/>
    <w:rsid w:val="003E62D8"/>
    <w:rsid w:val="003E6DBC"/>
    <w:rsid w:val="003E6EFB"/>
    <w:rsid w:val="003E72E4"/>
    <w:rsid w:val="003F3345"/>
    <w:rsid w:val="003F337C"/>
    <w:rsid w:val="003F3985"/>
    <w:rsid w:val="003F3ADE"/>
    <w:rsid w:val="00400D92"/>
    <w:rsid w:val="00401BDB"/>
    <w:rsid w:val="004024F5"/>
    <w:rsid w:val="0040275C"/>
    <w:rsid w:val="00404B42"/>
    <w:rsid w:val="00407670"/>
    <w:rsid w:val="004133CE"/>
    <w:rsid w:val="0041345E"/>
    <w:rsid w:val="00413832"/>
    <w:rsid w:val="00413A8F"/>
    <w:rsid w:val="00413AE2"/>
    <w:rsid w:val="00414FB4"/>
    <w:rsid w:val="0041507C"/>
    <w:rsid w:val="004161AB"/>
    <w:rsid w:val="0041778D"/>
    <w:rsid w:val="00420ECF"/>
    <w:rsid w:val="00421A1C"/>
    <w:rsid w:val="00421B84"/>
    <w:rsid w:val="00422570"/>
    <w:rsid w:val="00423E09"/>
    <w:rsid w:val="004315EB"/>
    <w:rsid w:val="004318E1"/>
    <w:rsid w:val="004345FF"/>
    <w:rsid w:val="00434C61"/>
    <w:rsid w:val="00435D5D"/>
    <w:rsid w:val="004363AC"/>
    <w:rsid w:val="00437885"/>
    <w:rsid w:val="00445A0C"/>
    <w:rsid w:val="00447A45"/>
    <w:rsid w:val="0045128F"/>
    <w:rsid w:val="0045184E"/>
    <w:rsid w:val="004536FA"/>
    <w:rsid w:val="00454386"/>
    <w:rsid w:val="00457F84"/>
    <w:rsid w:val="004664F5"/>
    <w:rsid w:val="00466644"/>
    <w:rsid w:val="00467A36"/>
    <w:rsid w:val="00470047"/>
    <w:rsid w:val="00470F26"/>
    <w:rsid w:val="0047136D"/>
    <w:rsid w:val="00473424"/>
    <w:rsid w:val="004758CD"/>
    <w:rsid w:val="004762E5"/>
    <w:rsid w:val="004769C3"/>
    <w:rsid w:val="0047706D"/>
    <w:rsid w:val="00477FBE"/>
    <w:rsid w:val="00481FC2"/>
    <w:rsid w:val="00483078"/>
    <w:rsid w:val="0048358F"/>
    <w:rsid w:val="00483740"/>
    <w:rsid w:val="00485AF2"/>
    <w:rsid w:val="004866D2"/>
    <w:rsid w:val="004878BC"/>
    <w:rsid w:val="004902A2"/>
    <w:rsid w:val="00491742"/>
    <w:rsid w:val="004937B6"/>
    <w:rsid w:val="00495B51"/>
    <w:rsid w:val="00497E06"/>
    <w:rsid w:val="004A3CEA"/>
    <w:rsid w:val="004A4F91"/>
    <w:rsid w:val="004A705B"/>
    <w:rsid w:val="004A7BEC"/>
    <w:rsid w:val="004B219C"/>
    <w:rsid w:val="004B2C59"/>
    <w:rsid w:val="004B2CCE"/>
    <w:rsid w:val="004B3B35"/>
    <w:rsid w:val="004B6EC0"/>
    <w:rsid w:val="004C173F"/>
    <w:rsid w:val="004C2D98"/>
    <w:rsid w:val="004C4D44"/>
    <w:rsid w:val="004C63AA"/>
    <w:rsid w:val="004C79E5"/>
    <w:rsid w:val="004D0DE1"/>
    <w:rsid w:val="004D11F0"/>
    <w:rsid w:val="004D3523"/>
    <w:rsid w:val="004D5460"/>
    <w:rsid w:val="004D66C1"/>
    <w:rsid w:val="004E01A2"/>
    <w:rsid w:val="004E064A"/>
    <w:rsid w:val="004E0E0F"/>
    <w:rsid w:val="004E3757"/>
    <w:rsid w:val="004F05E4"/>
    <w:rsid w:val="004F0798"/>
    <w:rsid w:val="004F3E0E"/>
    <w:rsid w:val="004F5335"/>
    <w:rsid w:val="004F5706"/>
    <w:rsid w:val="0050008A"/>
    <w:rsid w:val="00501D1E"/>
    <w:rsid w:val="00503CF4"/>
    <w:rsid w:val="00505C5B"/>
    <w:rsid w:val="00506BF7"/>
    <w:rsid w:val="00510CF2"/>
    <w:rsid w:val="0051157A"/>
    <w:rsid w:val="00511582"/>
    <w:rsid w:val="00512143"/>
    <w:rsid w:val="00512474"/>
    <w:rsid w:val="00512D19"/>
    <w:rsid w:val="0051376D"/>
    <w:rsid w:val="00514978"/>
    <w:rsid w:val="00514C25"/>
    <w:rsid w:val="00514D94"/>
    <w:rsid w:val="00515348"/>
    <w:rsid w:val="0051567B"/>
    <w:rsid w:val="005158D2"/>
    <w:rsid w:val="005201F5"/>
    <w:rsid w:val="00520E1C"/>
    <w:rsid w:val="00523218"/>
    <w:rsid w:val="00524378"/>
    <w:rsid w:val="005245F3"/>
    <w:rsid w:val="005263F8"/>
    <w:rsid w:val="005276D5"/>
    <w:rsid w:val="0053003B"/>
    <w:rsid w:val="0053148C"/>
    <w:rsid w:val="00531558"/>
    <w:rsid w:val="00534958"/>
    <w:rsid w:val="005378E0"/>
    <w:rsid w:val="005405F7"/>
    <w:rsid w:val="00540D9D"/>
    <w:rsid w:val="00541CAD"/>
    <w:rsid w:val="00542621"/>
    <w:rsid w:val="005426C1"/>
    <w:rsid w:val="0054354B"/>
    <w:rsid w:val="005443C2"/>
    <w:rsid w:val="0054490C"/>
    <w:rsid w:val="00544F61"/>
    <w:rsid w:val="00545E9C"/>
    <w:rsid w:val="005479AD"/>
    <w:rsid w:val="00550016"/>
    <w:rsid w:val="0055067D"/>
    <w:rsid w:val="005506A4"/>
    <w:rsid w:val="00553A97"/>
    <w:rsid w:val="00555E1C"/>
    <w:rsid w:val="00556F22"/>
    <w:rsid w:val="00557938"/>
    <w:rsid w:val="00560429"/>
    <w:rsid w:val="00567AFA"/>
    <w:rsid w:val="00570AE8"/>
    <w:rsid w:val="00571F77"/>
    <w:rsid w:val="00576317"/>
    <w:rsid w:val="00576D49"/>
    <w:rsid w:val="0058094A"/>
    <w:rsid w:val="00580C01"/>
    <w:rsid w:val="00581D31"/>
    <w:rsid w:val="0058209A"/>
    <w:rsid w:val="00584324"/>
    <w:rsid w:val="00585957"/>
    <w:rsid w:val="0058700C"/>
    <w:rsid w:val="00587C62"/>
    <w:rsid w:val="005908AF"/>
    <w:rsid w:val="00591FCD"/>
    <w:rsid w:val="00592310"/>
    <w:rsid w:val="005950C0"/>
    <w:rsid w:val="005951C5"/>
    <w:rsid w:val="00595A21"/>
    <w:rsid w:val="005A152E"/>
    <w:rsid w:val="005A1D4D"/>
    <w:rsid w:val="005A346F"/>
    <w:rsid w:val="005A4BC3"/>
    <w:rsid w:val="005A544F"/>
    <w:rsid w:val="005A5BB9"/>
    <w:rsid w:val="005A60EE"/>
    <w:rsid w:val="005A71FD"/>
    <w:rsid w:val="005A7D84"/>
    <w:rsid w:val="005B160F"/>
    <w:rsid w:val="005B1AF6"/>
    <w:rsid w:val="005B2390"/>
    <w:rsid w:val="005B3F8B"/>
    <w:rsid w:val="005B4009"/>
    <w:rsid w:val="005B578A"/>
    <w:rsid w:val="005B7098"/>
    <w:rsid w:val="005B74DC"/>
    <w:rsid w:val="005B7606"/>
    <w:rsid w:val="005B7CE1"/>
    <w:rsid w:val="005B7FD2"/>
    <w:rsid w:val="005C035B"/>
    <w:rsid w:val="005C2C93"/>
    <w:rsid w:val="005C3574"/>
    <w:rsid w:val="005C35CB"/>
    <w:rsid w:val="005C50E9"/>
    <w:rsid w:val="005C65AE"/>
    <w:rsid w:val="005C6B89"/>
    <w:rsid w:val="005C6F42"/>
    <w:rsid w:val="005C77B7"/>
    <w:rsid w:val="005C7F7D"/>
    <w:rsid w:val="005D27E6"/>
    <w:rsid w:val="005D2996"/>
    <w:rsid w:val="005D3E4B"/>
    <w:rsid w:val="005E0066"/>
    <w:rsid w:val="005E04E6"/>
    <w:rsid w:val="005E0A30"/>
    <w:rsid w:val="005E217C"/>
    <w:rsid w:val="005E7957"/>
    <w:rsid w:val="005F05B9"/>
    <w:rsid w:val="005F090B"/>
    <w:rsid w:val="005F2779"/>
    <w:rsid w:val="005F3AE4"/>
    <w:rsid w:val="005F4876"/>
    <w:rsid w:val="005F500F"/>
    <w:rsid w:val="005F537E"/>
    <w:rsid w:val="005F7985"/>
    <w:rsid w:val="005F7E7A"/>
    <w:rsid w:val="00600AEF"/>
    <w:rsid w:val="00601990"/>
    <w:rsid w:val="0060224F"/>
    <w:rsid w:val="0060316D"/>
    <w:rsid w:val="006031D0"/>
    <w:rsid w:val="00604040"/>
    <w:rsid w:val="006047EF"/>
    <w:rsid w:val="00607B82"/>
    <w:rsid w:val="00610174"/>
    <w:rsid w:val="00611508"/>
    <w:rsid w:val="0061182E"/>
    <w:rsid w:val="00611F06"/>
    <w:rsid w:val="0061209A"/>
    <w:rsid w:val="0061466D"/>
    <w:rsid w:val="00614966"/>
    <w:rsid w:val="00615566"/>
    <w:rsid w:val="00615E7A"/>
    <w:rsid w:val="006201A4"/>
    <w:rsid w:val="006207C8"/>
    <w:rsid w:val="00621A98"/>
    <w:rsid w:val="006233A3"/>
    <w:rsid w:val="00623889"/>
    <w:rsid w:val="00631C2D"/>
    <w:rsid w:val="00633559"/>
    <w:rsid w:val="0064095B"/>
    <w:rsid w:val="0064118A"/>
    <w:rsid w:val="00641322"/>
    <w:rsid w:val="00641827"/>
    <w:rsid w:val="00641F77"/>
    <w:rsid w:val="006450CD"/>
    <w:rsid w:val="00645262"/>
    <w:rsid w:val="0064594D"/>
    <w:rsid w:val="0064643B"/>
    <w:rsid w:val="00646E75"/>
    <w:rsid w:val="00647939"/>
    <w:rsid w:val="00652FF7"/>
    <w:rsid w:val="006550DE"/>
    <w:rsid w:val="00655DFF"/>
    <w:rsid w:val="00661252"/>
    <w:rsid w:val="006614C9"/>
    <w:rsid w:val="006629AF"/>
    <w:rsid w:val="0066477D"/>
    <w:rsid w:val="006659D8"/>
    <w:rsid w:val="00665C9D"/>
    <w:rsid w:val="00667347"/>
    <w:rsid w:val="006676C3"/>
    <w:rsid w:val="0067142C"/>
    <w:rsid w:val="0067272F"/>
    <w:rsid w:val="0067492E"/>
    <w:rsid w:val="00674B6B"/>
    <w:rsid w:val="00675D9E"/>
    <w:rsid w:val="00675DCE"/>
    <w:rsid w:val="00677802"/>
    <w:rsid w:val="00681381"/>
    <w:rsid w:val="00683EA7"/>
    <w:rsid w:val="00685FAB"/>
    <w:rsid w:val="00686F1C"/>
    <w:rsid w:val="00687620"/>
    <w:rsid w:val="0069060B"/>
    <w:rsid w:val="00690BA1"/>
    <w:rsid w:val="0069393D"/>
    <w:rsid w:val="00693BEB"/>
    <w:rsid w:val="00693F13"/>
    <w:rsid w:val="006958DF"/>
    <w:rsid w:val="00695FC8"/>
    <w:rsid w:val="006A114B"/>
    <w:rsid w:val="006A3DAF"/>
    <w:rsid w:val="006A410A"/>
    <w:rsid w:val="006A43EF"/>
    <w:rsid w:val="006A51D3"/>
    <w:rsid w:val="006A5A5C"/>
    <w:rsid w:val="006A5AC7"/>
    <w:rsid w:val="006A5C70"/>
    <w:rsid w:val="006A6081"/>
    <w:rsid w:val="006A7275"/>
    <w:rsid w:val="006A7A30"/>
    <w:rsid w:val="006B0777"/>
    <w:rsid w:val="006B56A2"/>
    <w:rsid w:val="006C024C"/>
    <w:rsid w:val="006C2191"/>
    <w:rsid w:val="006C2C61"/>
    <w:rsid w:val="006C3699"/>
    <w:rsid w:val="006C56F7"/>
    <w:rsid w:val="006C60B5"/>
    <w:rsid w:val="006C7891"/>
    <w:rsid w:val="006D001E"/>
    <w:rsid w:val="006D14A9"/>
    <w:rsid w:val="006D218F"/>
    <w:rsid w:val="006D3CDA"/>
    <w:rsid w:val="006D46B9"/>
    <w:rsid w:val="006D6380"/>
    <w:rsid w:val="006E0A08"/>
    <w:rsid w:val="006E0DF9"/>
    <w:rsid w:val="006E1955"/>
    <w:rsid w:val="006E3FA6"/>
    <w:rsid w:val="006F21A0"/>
    <w:rsid w:val="006F3969"/>
    <w:rsid w:val="006F3A98"/>
    <w:rsid w:val="006F67AE"/>
    <w:rsid w:val="006F77D1"/>
    <w:rsid w:val="006F8F1D"/>
    <w:rsid w:val="007051C4"/>
    <w:rsid w:val="00705D18"/>
    <w:rsid w:val="007060B8"/>
    <w:rsid w:val="00706942"/>
    <w:rsid w:val="00707E91"/>
    <w:rsid w:val="00710C6B"/>
    <w:rsid w:val="00714CF1"/>
    <w:rsid w:val="00715A14"/>
    <w:rsid w:val="00715C34"/>
    <w:rsid w:val="0071641B"/>
    <w:rsid w:val="00720948"/>
    <w:rsid w:val="00722022"/>
    <w:rsid w:val="007260C2"/>
    <w:rsid w:val="007278B8"/>
    <w:rsid w:val="007304AA"/>
    <w:rsid w:val="0073093D"/>
    <w:rsid w:val="0073113F"/>
    <w:rsid w:val="00734AB5"/>
    <w:rsid w:val="00740DE6"/>
    <w:rsid w:val="007426AA"/>
    <w:rsid w:val="00743A8E"/>
    <w:rsid w:val="00743B3F"/>
    <w:rsid w:val="007444D4"/>
    <w:rsid w:val="00744B02"/>
    <w:rsid w:val="007458B7"/>
    <w:rsid w:val="00746AC8"/>
    <w:rsid w:val="007503AB"/>
    <w:rsid w:val="007518A2"/>
    <w:rsid w:val="00751B47"/>
    <w:rsid w:val="00752932"/>
    <w:rsid w:val="007541E0"/>
    <w:rsid w:val="00756D73"/>
    <w:rsid w:val="0075700D"/>
    <w:rsid w:val="0076354C"/>
    <w:rsid w:val="00766184"/>
    <w:rsid w:val="00771784"/>
    <w:rsid w:val="00773F82"/>
    <w:rsid w:val="007748B1"/>
    <w:rsid w:val="00775193"/>
    <w:rsid w:val="00775C1C"/>
    <w:rsid w:val="00776B08"/>
    <w:rsid w:val="007802FB"/>
    <w:rsid w:val="00784797"/>
    <w:rsid w:val="00785324"/>
    <w:rsid w:val="007855E0"/>
    <w:rsid w:val="00786756"/>
    <w:rsid w:val="00787AA6"/>
    <w:rsid w:val="00787AB5"/>
    <w:rsid w:val="0079064F"/>
    <w:rsid w:val="00790B18"/>
    <w:rsid w:val="007924C0"/>
    <w:rsid w:val="007931D6"/>
    <w:rsid w:val="00797BED"/>
    <w:rsid w:val="00797F40"/>
    <w:rsid w:val="007A19D6"/>
    <w:rsid w:val="007A2698"/>
    <w:rsid w:val="007A299C"/>
    <w:rsid w:val="007A2BCB"/>
    <w:rsid w:val="007A3A55"/>
    <w:rsid w:val="007B18EC"/>
    <w:rsid w:val="007B1B30"/>
    <w:rsid w:val="007B238D"/>
    <w:rsid w:val="007B32BA"/>
    <w:rsid w:val="007C01D2"/>
    <w:rsid w:val="007C28D8"/>
    <w:rsid w:val="007C34E7"/>
    <w:rsid w:val="007C36D1"/>
    <w:rsid w:val="007C5274"/>
    <w:rsid w:val="007C730F"/>
    <w:rsid w:val="007D3CAA"/>
    <w:rsid w:val="007D4F2C"/>
    <w:rsid w:val="007D500D"/>
    <w:rsid w:val="007D6333"/>
    <w:rsid w:val="007D7097"/>
    <w:rsid w:val="007D7C02"/>
    <w:rsid w:val="007E0882"/>
    <w:rsid w:val="007E0D4C"/>
    <w:rsid w:val="007E129D"/>
    <w:rsid w:val="007E2364"/>
    <w:rsid w:val="007E2B94"/>
    <w:rsid w:val="007E425F"/>
    <w:rsid w:val="007E42DA"/>
    <w:rsid w:val="007E4D8D"/>
    <w:rsid w:val="007E4FBA"/>
    <w:rsid w:val="007E54B8"/>
    <w:rsid w:val="007E5843"/>
    <w:rsid w:val="007F016C"/>
    <w:rsid w:val="007F0876"/>
    <w:rsid w:val="007F47C8"/>
    <w:rsid w:val="007F4C7B"/>
    <w:rsid w:val="007F67CA"/>
    <w:rsid w:val="007F7ADB"/>
    <w:rsid w:val="007F7D5D"/>
    <w:rsid w:val="008013D4"/>
    <w:rsid w:val="00801E81"/>
    <w:rsid w:val="00803FE7"/>
    <w:rsid w:val="00804FED"/>
    <w:rsid w:val="00805285"/>
    <w:rsid w:val="0081006B"/>
    <w:rsid w:val="00811310"/>
    <w:rsid w:val="00815843"/>
    <w:rsid w:val="00820445"/>
    <w:rsid w:val="00821DD8"/>
    <w:rsid w:val="008230E9"/>
    <w:rsid w:val="00823249"/>
    <w:rsid w:val="00823AEB"/>
    <w:rsid w:val="008262F5"/>
    <w:rsid w:val="00826323"/>
    <w:rsid w:val="0083181B"/>
    <w:rsid w:val="00833575"/>
    <w:rsid w:val="00834DA7"/>
    <w:rsid w:val="00835DE7"/>
    <w:rsid w:val="00835E92"/>
    <w:rsid w:val="00835E9A"/>
    <w:rsid w:val="00836177"/>
    <w:rsid w:val="00836C1F"/>
    <w:rsid w:val="00843514"/>
    <w:rsid w:val="0085259D"/>
    <w:rsid w:val="00852E38"/>
    <w:rsid w:val="00854913"/>
    <w:rsid w:val="00855E56"/>
    <w:rsid w:val="00855EC0"/>
    <w:rsid w:val="008562F2"/>
    <w:rsid w:val="00856392"/>
    <w:rsid w:val="0086060C"/>
    <w:rsid w:val="00860FAF"/>
    <w:rsid w:val="00867C5B"/>
    <w:rsid w:val="0087054D"/>
    <w:rsid w:val="00872F8B"/>
    <w:rsid w:val="00874305"/>
    <w:rsid w:val="00874B79"/>
    <w:rsid w:val="00875BAE"/>
    <w:rsid w:val="0087624E"/>
    <w:rsid w:val="008766E7"/>
    <w:rsid w:val="008800F2"/>
    <w:rsid w:val="00882AAB"/>
    <w:rsid w:val="0088479F"/>
    <w:rsid w:val="00884A76"/>
    <w:rsid w:val="008854D7"/>
    <w:rsid w:val="00887BF6"/>
    <w:rsid w:val="008907BD"/>
    <w:rsid w:val="00894F29"/>
    <w:rsid w:val="00894FCA"/>
    <w:rsid w:val="008A1998"/>
    <w:rsid w:val="008A36F7"/>
    <w:rsid w:val="008A38B5"/>
    <w:rsid w:val="008A4515"/>
    <w:rsid w:val="008A61C1"/>
    <w:rsid w:val="008A74D7"/>
    <w:rsid w:val="008A7574"/>
    <w:rsid w:val="008A77DC"/>
    <w:rsid w:val="008A7989"/>
    <w:rsid w:val="008B0039"/>
    <w:rsid w:val="008B0A3D"/>
    <w:rsid w:val="008B27B8"/>
    <w:rsid w:val="008B2C56"/>
    <w:rsid w:val="008B6025"/>
    <w:rsid w:val="008B610C"/>
    <w:rsid w:val="008B7336"/>
    <w:rsid w:val="008C0400"/>
    <w:rsid w:val="008C14D7"/>
    <w:rsid w:val="008C4F0B"/>
    <w:rsid w:val="008C6A5E"/>
    <w:rsid w:val="008C7152"/>
    <w:rsid w:val="008C7531"/>
    <w:rsid w:val="008C7832"/>
    <w:rsid w:val="008D0802"/>
    <w:rsid w:val="008D279F"/>
    <w:rsid w:val="008D30DB"/>
    <w:rsid w:val="008D4A3C"/>
    <w:rsid w:val="008D4EF5"/>
    <w:rsid w:val="008D5417"/>
    <w:rsid w:val="008D5763"/>
    <w:rsid w:val="008D5CB8"/>
    <w:rsid w:val="008D774B"/>
    <w:rsid w:val="008E015C"/>
    <w:rsid w:val="008E19C8"/>
    <w:rsid w:val="008E2745"/>
    <w:rsid w:val="008E4560"/>
    <w:rsid w:val="008E70BE"/>
    <w:rsid w:val="008E74B3"/>
    <w:rsid w:val="008E7C43"/>
    <w:rsid w:val="008F0615"/>
    <w:rsid w:val="008F148E"/>
    <w:rsid w:val="008F2129"/>
    <w:rsid w:val="008F29F6"/>
    <w:rsid w:val="008F6BA0"/>
    <w:rsid w:val="008F79AF"/>
    <w:rsid w:val="00900164"/>
    <w:rsid w:val="00900ADB"/>
    <w:rsid w:val="00901870"/>
    <w:rsid w:val="0090241D"/>
    <w:rsid w:val="00903217"/>
    <w:rsid w:val="009041EA"/>
    <w:rsid w:val="00907A46"/>
    <w:rsid w:val="00910BFE"/>
    <w:rsid w:val="00910D3A"/>
    <w:rsid w:val="00911C5A"/>
    <w:rsid w:val="00914BD7"/>
    <w:rsid w:val="00916EAB"/>
    <w:rsid w:val="0091743C"/>
    <w:rsid w:val="009217B0"/>
    <w:rsid w:val="009225DF"/>
    <w:rsid w:val="009235D5"/>
    <w:rsid w:val="00925C58"/>
    <w:rsid w:val="009262CD"/>
    <w:rsid w:val="00926665"/>
    <w:rsid w:val="009269EA"/>
    <w:rsid w:val="009276D6"/>
    <w:rsid w:val="00927D4B"/>
    <w:rsid w:val="0093246C"/>
    <w:rsid w:val="0093349D"/>
    <w:rsid w:val="00933F4D"/>
    <w:rsid w:val="0093568E"/>
    <w:rsid w:val="00937759"/>
    <w:rsid w:val="00941E6A"/>
    <w:rsid w:val="00943695"/>
    <w:rsid w:val="009468CD"/>
    <w:rsid w:val="0094694E"/>
    <w:rsid w:val="00946B5A"/>
    <w:rsid w:val="00950A3D"/>
    <w:rsid w:val="0095107E"/>
    <w:rsid w:val="00951A9C"/>
    <w:rsid w:val="00953EDF"/>
    <w:rsid w:val="00954A31"/>
    <w:rsid w:val="00955F81"/>
    <w:rsid w:val="00957158"/>
    <w:rsid w:val="00957433"/>
    <w:rsid w:val="00961108"/>
    <w:rsid w:val="00961BEA"/>
    <w:rsid w:val="00962BBE"/>
    <w:rsid w:val="00963FF6"/>
    <w:rsid w:val="0096492F"/>
    <w:rsid w:val="00966371"/>
    <w:rsid w:val="00967BB3"/>
    <w:rsid w:val="00971F30"/>
    <w:rsid w:val="00973188"/>
    <w:rsid w:val="00977FC0"/>
    <w:rsid w:val="009803AB"/>
    <w:rsid w:val="00983A4A"/>
    <w:rsid w:val="0098569D"/>
    <w:rsid w:val="00986B04"/>
    <w:rsid w:val="0098757A"/>
    <w:rsid w:val="00990F0D"/>
    <w:rsid w:val="009913F6"/>
    <w:rsid w:val="00991B4A"/>
    <w:rsid w:val="009929B6"/>
    <w:rsid w:val="00994358"/>
    <w:rsid w:val="00994CBA"/>
    <w:rsid w:val="00994D64"/>
    <w:rsid w:val="00996992"/>
    <w:rsid w:val="009969BA"/>
    <w:rsid w:val="009A013C"/>
    <w:rsid w:val="009A0DC8"/>
    <w:rsid w:val="009A1E5B"/>
    <w:rsid w:val="009A2721"/>
    <w:rsid w:val="009A3BAB"/>
    <w:rsid w:val="009A574F"/>
    <w:rsid w:val="009B4990"/>
    <w:rsid w:val="009B7700"/>
    <w:rsid w:val="009C0C87"/>
    <w:rsid w:val="009C125B"/>
    <w:rsid w:val="009C2D02"/>
    <w:rsid w:val="009C653B"/>
    <w:rsid w:val="009C6FD9"/>
    <w:rsid w:val="009D1453"/>
    <w:rsid w:val="009D2339"/>
    <w:rsid w:val="009D44CB"/>
    <w:rsid w:val="009D4BCF"/>
    <w:rsid w:val="009D578B"/>
    <w:rsid w:val="009D611B"/>
    <w:rsid w:val="009D6831"/>
    <w:rsid w:val="009D746A"/>
    <w:rsid w:val="009D7A4A"/>
    <w:rsid w:val="009D7E12"/>
    <w:rsid w:val="009E47CE"/>
    <w:rsid w:val="009E5A1E"/>
    <w:rsid w:val="009E6AF6"/>
    <w:rsid w:val="009F5243"/>
    <w:rsid w:val="009F6423"/>
    <w:rsid w:val="009F6AEA"/>
    <w:rsid w:val="00A02DDE"/>
    <w:rsid w:val="00A04186"/>
    <w:rsid w:val="00A04263"/>
    <w:rsid w:val="00A05519"/>
    <w:rsid w:val="00A07EC4"/>
    <w:rsid w:val="00A109C5"/>
    <w:rsid w:val="00A1448F"/>
    <w:rsid w:val="00A15C55"/>
    <w:rsid w:val="00A17FA8"/>
    <w:rsid w:val="00A17FAD"/>
    <w:rsid w:val="00A2365D"/>
    <w:rsid w:val="00A25812"/>
    <w:rsid w:val="00A25B80"/>
    <w:rsid w:val="00A25F91"/>
    <w:rsid w:val="00A2739E"/>
    <w:rsid w:val="00A30D6E"/>
    <w:rsid w:val="00A32EEF"/>
    <w:rsid w:val="00A33592"/>
    <w:rsid w:val="00A34092"/>
    <w:rsid w:val="00A35787"/>
    <w:rsid w:val="00A369CA"/>
    <w:rsid w:val="00A371DC"/>
    <w:rsid w:val="00A377C0"/>
    <w:rsid w:val="00A41D65"/>
    <w:rsid w:val="00A4460D"/>
    <w:rsid w:val="00A44BCA"/>
    <w:rsid w:val="00A4611B"/>
    <w:rsid w:val="00A464B6"/>
    <w:rsid w:val="00A466ED"/>
    <w:rsid w:val="00A51989"/>
    <w:rsid w:val="00A51EA9"/>
    <w:rsid w:val="00A52668"/>
    <w:rsid w:val="00A52DBA"/>
    <w:rsid w:val="00A56E63"/>
    <w:rsid w:val="00A63647"/>
    <w:rsid w:val="00A71342"/>
    <w:rsid w:val="00A71CB8"/>
    <w:rsid w:val="00A73DA0"/>
    <w:rsid w:val="00A74839"/>
    <w:rsid w:val="00A75388"/>
    <w:rsid w:val="00A7656B"/>
    <w:rsid w:val="00A80A70"/>
    <w:rsid w:val="00A81747"/>
    <w:rsid w:val="00A82604"/>
    <w:rsid w:val="00A82DC4"/>
    <w:rsid w:val="00A834D8"/>
    <w:rsid w:val="00A836C0"/>
    <w:rsid w:val="00A83CE2"/>
    <w:rsid w:val="00A8417F"/>
    <w:rsid w:val="00A846AB"/>
    <w:rsid w:val="00A84FD6"/>
    <w:rsid w:val="00A876DA"/>
    <w:rsid w:val="00A91B5A"/>
    <w:rsid w:val="00A91F39"/>
    <w:rsid w:val="00A926DF"/>
    <w:rsid w:val="00A9308F"/>
    <w:rsid w:val="00A965DF"/>
    <w:rsid w:val="00A97857"/>
    <w:rsid w:val="00AA0518"/>
    <w:rsid w:val="00AA0AD4"/>
    <w:rsid w:val="00AA14DC"/>
    <w:rsid w:val="00AA15FF"/>
    <w:rsid w:val="00AA2FA1"/>
    <w:rsid w:val="00AA3DD7"/>
    <w:rsid w:val="00AA66B2"/>
    <w:rsid w:val="00AB04F3"/>
    <w:rsid w:val="00AB1D86"/>
    <w:rsid w:val="00AB6638"/>
    <w:rsid w:val="00AB66F4"/>
    <w:rsid w:val="00AB6705"/>
    <w:rsid w:val="00AB69DC"/>
    <w:rsid w:val="00AB7684"/>
    <w:rsid w:val="00AC0182"/>
    <w:rsid w:val="00AC0633"/>
    <w:rsid w:val="00AC1E78"/>
    <w:rsid w:val="00AC3190"/>
    <w:rsid w:val="00AC3329"/>
    <w:rsid w:val="00AC3734"/>
    <w:rsid w:val="00AC55E6"/>
    <w:rsid w:val="00AD1DE4"/>
    <w:rsid w:val="00AD250F"/>
    <w:rsid w:val="00AD3C9C"/>
    <w:rsid w:val="00AD5812"/>
    <w:rsid w:val="00AD629B"/>
    <w:rsid w:val="00AE027E"/>
    <w:rsid w:val="00AE08F9"/>
    <w:rsid w:val="00AE0C4C"/>
    <w:rsid w:val="00AE357D"/>
    <w:rsid w:val="00AE45A1"/>
    <w:rsid w:val="00AE475C"/>
    <w:rsid w:val="00AE4BF1"/>
    <w:rsid w:val="00AE4CE2"/>
    <w:rsid w:val="00AE747F"/>
    <w:rsid w:val="00AF0469"/>
    <w:rsid w:val="00AF2F27"/>
    <w:rsid w:val="00AF346E"/>
    <w:rsid w:val="00AF4CFF"/>
    <w:rsid w:val="00AF5E5B"/>
    <w:rsid w:val="00AF753C"/>
    <w:rsid w:val="00AF7CBE"/>
    <w:rsid w:val="00B02596"/>
    <w:rsid w:val="00B04D3A"/>
    <w:rsid w:val="00B0635B"/>
    <w:rsid w:val="00B06F6F"/>
    <w:rsid w:val="00B10DB2"/>
    <w:rsid w:val="00B10F43"/>
    <w:rsid w:val="00B12748"/>
    <w:rsid w:val="00B1740D"/>
    <w:rsid w:val="00B17EB8"/>
    <w:rsid w:val="00B2004D"/>
    <w:rsid w:val="00B200E4"/>
    <w:rsid w:val="00B21C92"/>
    <w:rsid w:val="00B22BC3"/>
    <w:rsid w:val="00B245F1"/>
    <w:rsid w:val="00B2506E"/>
    <w:rsid w:val="00B26B43"/>
    <w:rsid w:val="00B27721"/>
    <w:rsid w:val="00B27E31"/>
    <w:rsid w:val="00B27EB8"/>
    <w:rsid w:val="00B32DE5"/>
    <w:rsid w:val="00B33445"/>
    <w:rsid w:val="00B360B2"/>
    <w:rsid w:val="00B364B0"/>
    <w:rsid w:val="00B36BDA"/>
    <w:rsid w:val="00B40169"/>
    <w:rsid w:val="00B40B83"/>
    <w:rsid w:val="00B41F72"/>
    <w:rsid w:val="00B42D70"/>
    <w:rsid w:val="00B430E4"/>
    <w:rsid w:val="00B43A24"/>
    <w:rsid w:val="00B4513C"/>
    <w:rsid w:val="00B46028"/>
    <w:rsid w:val="00B472B9"/>
    <w:rsid w:val="00B4753B"/>
    <w:rsid w:val="00B47F49"/>
    <w:rsid w:val="00B51013"/>
    <w:rsid w:val="00B516D1"/>
    <w:rsid w:val="00B52253"/>
    <w:rsid w:val="00B525D5"/>
    <w:rsid w:val="00B53208"/>
    <w:rsid w:val="00B556A7"/>
    <w:rsid w:val="00B55E51"/>
    <w:rsid w:val="00B56A2F"/>
    <w:rsid w:val="00B5705F"/>
    <w:rsid w:val="00B57A78"/>
    <w:rsid w:val="00B57E29"/>
    <w:rsid w:val="00B611F4"/>
    <w:rsid w:val="00B62395"/>
    <w:rsid w:val="00B6275C"/>
    <w:rsid w:val="00B62E12"/>
    <w:rsid w:val="00B62E7B"/>
    <w:rsid w:val="00B65D3D"/>
    <w:rsid w:val="00B706D0"/>
    <w:rsid w:val="00B71977"/>
    <w:rsid w:val="00B7224D"/>
    <w:rsid w:val="00B743E7"/>
    <w:rsid w:val="00B74662"/>
    <w:rsid w:val="00B809CD"/>
    <w:rsid w:val="00B81A00"/>
    <w:rsid w:val="00B827D5"/>
    <w:rsid w:val="00B853CD"/>
    <w:rsid w:val="00B86B73"/>
    <w:rsid w:val="00B903FC"/>
    <w:rsid w:val="00B9352B"/>
    <w:rsid w:val="00B944D6"/>
    <w:rsid w:val="00B94C92"/>
    <w:rsid w:val="00B95E74"/>
    <w:rsid w:val="00BA0157"/>
    <w:rsid w:val="00BA1156"/>
    <w:rsid w:val="00BA372D"/>
    <w:rsid w:val="00BA4C1F"/>
    <w:rsid w:val="00BA6E9A"/>
    <w:rsid w:val="00BB1A60"/>
    <w:rsid w:val="00BB30B0"/>
    <w:rsid w:val="00BB34F9"/>
    <w:rsid w:val="00BB63F9"/>
    <w:rsid w:val="00BB705C"/>
    <w:rsid w:val="00BC0680"/>
    <w:rsid w:val="00BC0DF8"/>
    <w:rsid w:val="00BC10AF"/>
    <w:rsid w:val="00BC1CF5"/>
    <w:rsid w:val="00BC23BC"/>
    <w:rsid w:val="00BC2EC6"/>
    <w:rsid w:val="00BC4509"/>
    <w:rsid w:val="00BC4F96"/>
    <w:rsid w:val="00BC7040"/>
    <w:rsid w:val="00BC742D"/>
    <w:rsid w:val="00BD1600"/>
    <w:rsid w:val="00BD1B74"/>
    <w:rsid w:val="00BD2F6F"/>
    <w:rsid w:val="00BD4DFE"/>
    <w:rsid w:val="00BD5432"/>
    <w:rsid w:val="00BD6CB4"/>
    <w:rsid w:val="00BE0371"/>
    <w:rsid w:val="00BE095C"/>
    <w:rsid w:val="00BE0C4A"/>
    <w:rsid w:val="00BE6ACA"/>
    <w:rsid w:val="00BF10CF"/>
    <w:rsid w:val="00BF1A40"/>
    <w:rsid w:val="00BF2C7F"/>
    <w:rsid w:val="00BF4293"/>
    <w:rsid w:val="00BF4C95"/>
    <w:rsid w:val="00BF6348"/>
    <w:rsid w:val="00BF7744"/>
    <w:rsid w:val="00BF7B0F"/>
    <w:rsid w:val="00BF7DD5"/>
    <w:rsid w:val="00C031A5"/>
    <w:rsid w:val="00C03DFF"/>
    <w:rsid w:val="00C07AC9"/>
    <w:rsid w:val="00C112B4"/>
    <w:rsid w:val="00C12720"/>
    <w:rsid w:val="00C1402C"/>
    <w:rsid w:val="00C152DE"/>
    <w:rsid w:val="00C15818"/>
    <w:rsid w:val="00C16423"/>
    <w:rsid w:val="00C16431"/>
    <w:rsid w:val="00C166FF"/>
    <w:rsid w:val="00C16A00"/>
    <w:rsid w:val="00C20BE4"/>
    <w:rsid w:val="00C21412"/>
    <w:rsid w:val="00C23525"/>
    <w:rsid w:val="00C23968"/>
    <w:rsid w:val="00C23B2B"/>
    <w:rsid w:val="00C23F0C"/>
    <w:rsid w:val="00C246E3"/>
    <w:rsid w:val="00C24B4B"/>
    <w:rsid w:val="00C27BC3"/>
    <w:rsid w:val="00C30E60"/>
    <w:rsid w:val="00C316CA"/>
    <w:rsid w:val="00C32124"/>
    <w:rsid w:val="00C334BB"/>
    <w:rsid w:val="00C3433C"/>
    <w:rsid w:val="00C34E9B"/>
    <w:rsid w:val="00C40FBD"/>
    <w:rsid w:val="00C41A5B"/>
    <w:rsid w:val="00C43547"/>
    <w:rsid w:val="00C43993"/>
    <w:rsid w:val="00C45A4C"/>
    <w:rsid w:val="00C464B1"/>
    <w:rsid w:val="00C50300"/>
    <w:rsid w:val="00C5278C"/>
    <w:rsid w:val="00C552A5"/>
    <w:rsid w:val="00C55429"/>
    <w:rsid w:val="00C56653"/>
    <w:rsid w:val="00C56ACB"/>
    <w:rsid w:val="00C622AA"/>
    <w:rsid w:val="00C6304B"/>
    <w:rsid w:val="00C630C0"/>
    <w:rsid w:val="00C6321D"/>
    <w:rsid w:val="00C63611"/>
    <w:rsid w:val="00C63B5E"/>
    <w:rsid w:val="00C63CEF"/>
    <w:rsid w:val="00C65344"/>
    <w:rsid w:val="00C65892"/>
    <w:rsid w:val="00C65A92"/>
    <w:rsid w:val="00C664F5"/>
    <w:rsid w:val="00C7081A"/>
    <w:rsid w:val="00C714D1"/>
    <w:rsid w:val="00C726EF"/>
    <w:rsid w:val="00C73BF3"/>
    <w:rsid w:val="00C7455A"/>
    <w:rsid w:val="00C746E8"/>
    <w:rsid w:val="00C74DDF"/>
    <w:rsid w:val="00C77BDB"/>
    <w:rsid w:val="00C80AF8"/>
    <w:rsid w:val="00C80B52"/>
    <w:rsid w:val="00C80E46"/>
    <w:rsid w:val="00C8195D"/>
    <w:rsid w:val="00C81976"/>
    <w:rsid w:val="00C81C07"/>
    <w:rsid w:val="00C87F96"/>
    <w:rsid w:val="00C9151B"/>
    <w:rsid w:val="00C92101"/>
    <w:rsid w:val="00C94B4F"/>
    <w:rsid w:val="00CA5A03"/>
    <w:rsid w:val="00CA5A86"/>
    <w:rsid w:val="00CA68F1"/>
    <w:rsid w:val="00CA7532"/>
    <w:rsid w:val="00CB0CDD"/>
    <w:rsid w:val="00CB20AD"/>
    <w:rsid w:val="00CB4303"/>
    <w:rsid w:val="00CB4D3F"/>
    <w:rsid w:val="00CB5477"/>
    <w:rsid w:val="00CB7814"/>
    <w:rsid w:val="00CB7C63"/>
    <w:rsid w:val="00CB7DC6"/>
    <w:rsid w:val="00CB7EAC"/>
    <w:rsid w:val="00CC5853"/>
    <w:rsid w:val="00CC720A"/>
    <w:rsid w:val="00CD046B"/>
    <w:rsid w:val="00CD5C77"/>
    <w:rsid w:val="00CE1A78"/>
    <w:rsid w:val="00CE24D6"/>
    <w:rsid w:val="00CE2DA6"/>
    <w:rsid w:val="00CE464F"/>
    <w:rsid w:val="00CE5EF5"/>
    <w:rsid w:val="00CE65D7"/>
    <w:rsid w:val="00CE6A52"/>
    <w:rsid w:val="00CE7815"/>
    <w:rsid w:val="00CE792A"/>
    <w:rsid w:val="00CF0D17"/>
    <w:rsid w:val="00CF120A"/>
    <w:rsid w:val="00CF3F36"/>
    <w:rsid w:val="00CF6324"/>
    <w:rsid w:val="00CF6725"/>
    <w:rsid w:val="00CF6F09"/>
    <w:rsid w:val="00CF7E81"/>
    <w:rsid w:val="00D01944"/>
    <w:rsid w:val="00D02877"/>
    <w:rsid w:val="00D02CA2"/>
    <w:rsid w:val="00D03B91"/>
    <w:rsid w:val="00D04E3B"/>
    <w:rsid w:val="00D0508A"/>
    <w:rsid w:val="00D050FC"/>
    <w:rsid w:val="00D0559C"/>
    <w:rsid w:val="00D066FC"/>
    <w:rsid w:val="00D11EF4"/>
    <w:rsid w:val="00D13186"/>
    <w:rsid w:val="00D139CD"/>
    <w:rsid w:val="00D1468D"/>
    <w:rsid w:val="00D16FFB"/>
    <w:rsid w:val="00D17F2D"/>
    <w:rsid w:val="00D2181F"/>
    <w:rsid w:val="00D22175"/>
    <w:rsid w:val="00D22373"/>
    <w:rsid w:val="00D25854"/>
    <w:rsid w:val="00D26AC1"/>
    <w:rsid w:val="00D26FF2"/>
    <w:rsid w:val="00D27253"/>
    <w:rsid w:val="00D27EB1"/>
    <w:rsid w:val="00D305FA"/>
    <w:rsid w:val="00D31210"/>
    <w:rsid w:val="00D34B09"/>
    <w:rsid w:val="00D35AD5"/>
    <w:rsid w:val="00D36229"/>
    <w:rsid w:val="00D4220F"/>
    <w:rsid w:val="00D43575"/>
    <w:rsid w:val="00D4628F"/>
    <w:rsid w:val="00D4656F"/>
    <w:rsid w:val="00D476E5"/>
    <w:rsid w:val="00D47D9E"/>
    <w:rsid w:val="00D5139A"/>
    <w:rsid w:val="00D51D77"/>
    <w:rsid w:val="00D53286"/>
    <w:rsid w:val="00D54C85"/>
    <w:rsid w:val="00D54CBD"/>
    <w:rsid w:val="00D55821"/>
    <w:rsid w:val="00D56C0F"/>
    <w:rsid w:val="00D60074"/>
    <w:rsid w:val="00D61923"/>
    <w:rsid w:val="00D641E8"/>
    <w:rsid w:val="00D6469E"/>
    <w:rsid w:val="00D64DAD"/>
    <w:rsid w:val="00D66834"/>
    <w:rsid w:val="00D67121"/>
    <w:rsid w:val="00D6771B"/>
    <w:rsid w:val="00D6777A"/>
    <w:rsid w:val="00D71F37"/>
    <w:rsid w:val="00D7207B"/>
    <w:rsid w:val="00D758D7"/>
    <w:rsid w:val="00D77824"/>
    <w:rsid w:val="00D81F20"/>
    <w:rsid w:val="00D835A8"/>
    <w:rsid w:val="00D85CBF"/>
    <w:rsid w:val="00D86E37"/>
    <w:rsid w:val="00D8735D"/>
    <w:rsid w:val="00D9074B"/>
    <w:rsid w:val="00D92C03"/>
    <w:rsid w:val="00D93653"/>
    <w:rsid w:val="00D937C7"/>
    <w:rsid w:val="00D97E11"/>
    <w:rsid w:val="00DA11B7"/>
    <w:rsid w:val="00DA2977"/>
    <w:rsid w:val="00DA6F4B"/>
    <w:rsid w:val="00DA7F01"/>
    <w:rsid w:val="00DB017A"/>
    <w:rsid w:val="00DB09D3"/>
    <w:rsid w:val="00DB29DC"/>
    <w:rsid w:val="00DB35F9"/>
    <w:rsid w:val="00DB41CF"/>
    <w:rsid w:val="00DB48E7"/>
    <w:rsid w:val="00DC1DB5"/>
    <w:rsid w:val="00DC4351"/>
    <w:rsid w:val="00DC5C5F"/>
    <w:rsid w:val="00DC613E"/>
    <w:rsid w:val="00DC6359"/>
    <w:rsid w:val="00DC6507"/>
    <w:rsid w:val="00DC7B5A"/>
    <w:rsid w:val="00DC7BEE"/>
    <w:rsid w:val="00DD0A97"/>
    <w:rsid w:val="00DD0DA2"/>
    <w:rsid w:val="00DD0F12"/>
    <w:rsid w:val="00DD2348"/>
    <w:rsid w:val="00DD3195"/>
    <w:rsid w:val="00DD3A46"/>
    <w:rsid w:val="00DD790B"/>
    <w:rsid w:val="00DE0721"/>
    <w:rsid w:val="00DE095C"/>
    <w:rsid w:val="00DE3E31"/>
    <w:rsid w:val="00DE41FF"/>
    <w:rsid w:val="00DE440D"/>
    <w:rsid w:val="00DE610C"/>
    <w:rsid w:val="00DE6BB9"/>
    <w:rsid w:val="00DF31F2"/>
    <w:rsid w:val="00DF5270"/>
    <w:rsid w:val="00DF5CB1"/>
    <w:rsid w:val="00DF7FFB"/>
    <w:rsid w:val="00E01F68"/>
    <w:rsid w:val="00E03444"/>
    <w:rsid w:val="00E04652"/>
    <w:rsid w:val="00E04833"/>
    <w:rsid w:val="00E06AC4"/>
    <w:rsid w:val="00E06C80"/>
    <w:rsid w:val="00E1001B"/>
    <w:rsid w:val="00E10107"/>
    <w:rsid w:val="00E103B3"/>
    <w:rsid w:val="00E12565"/>
    <w:rsid w:val="00E13AB0"/>
    <w:rsid w:val="00E15137"/>
    <w:rsid w:val="00E15B13"/>
    <w:rsid w:val="00E17583"/>
    <w:rsid w:val="00E21FBF"/>
    <w:rsid w:val="00E2547C"/>
    <w:rsid w:val="00E258A0"/>
    <w:rsid w:val="00E264F1"/>
    <w:rsid w:val="00E27060"/>
    <w:rsid w:val="00E31892"/>
    <w:rsid w:val="00E32A03"/>
    <w:rsid w:val="00E32E38"/>
    <w:rsid w:val="00E331A9"/>
    <w:rsid w:val="00E33D0E"/>
    <w:rsid w:val="00E33E5E"/>
    <w:rsid w:val="00E35BAA"/>
    <w:rsid w:val="00E35D26"/>
    <w:rsid w:val="00E40BF6"/>
    <w:rsid w:val="00E418A7"/>
    <w:rsid w:val="00E435E8"/>
    <w:rsid w:val="00E46735"/>
    <w:rsid w:val="00E46D92"/>
    <w:rsid w:val="00E47CDB"/>
    <w:rsid w:val="00E504AF"/>
    <w:rsid w:val="00E50BFE"/>
    <w:rsid w:val="00E51C51"/>
    <w:rsid w:val="00E539E4"/>
    <w:rsid w:val="00E5448B"/>
    <w:rsid w:val="00E559D4"/>
    <w:rsid w:val="00E56B4A"/>
    <w:rsid w:val="00E6176D"/>
    <w:rsid w:val="00E6366D"/>
    <w:rsid w:val="00E63C7C"/>
    <w:rsid w:val="00E63E1C"/>
    <w:rsid w:val="00E66A84"/>
    <w:rsid w:val="00E67422"/>
    <w:rsid w:val="00E719D1"/>
    <w:rsid w:val="00E72948"/>
    <w:rsid w:val="00E74B32"/>
    <w:rsid w:val="00E7529D"/>
    <w:rsid w:val="00E8241E"/>
    <w:rsid w:val="00E828E3"/>
    <w:rsid w:val="00E8569D"/>
    <w:rsid w:val="00E86C82"/>
    <w:rsid w:val="00E87A7D"/>
    <w:rsid w:val="00E908F8"/>
    <w:rsid w:val="00E90B4D"/>
    <w:rsid w:val="00E93111"/>
    <w:rsid w:val="00E9582D"/>
    <w:rsid w:val="00E9626A"/>
    <w:rsid w:val="00EA1971"/>
    <w:rsid w:val="00EA3C23"/>
    <w:rsid w:val="00EA4D8C"/>
    <w:rsid w:val="00EA6A59"/>
    <w:rsid w:val="00EB1F5C"/>
    <w:rsid w:val="00EB23E8"/>
    <w:rsid w:val="00EB5D77"/>
    <w:rsid w:val="00EB651B"/>
    <w:rsid w:val="00EB6A54"/>
    <w:rsid w:val="00EB6CE9"/>
    <w:rsid w:val="00EB7084"/>
    <w:rsid w:val="00EC13B0"/>
    <w:rsid w:val="00EC1D86"/>
    <w:rsid w:val="00EC6F20"/>
    <w:rsid w:val="00ED3CA9"/>
    <w:rsid w:val="00ED44D5"/>
    <w:rsid w:val="00ED5EFD"/>
    <w:rsid w:val="00EE0A3A"/>
    <w:rsid w:val="00EE16FA"/>
    <w:rsid w:val="00EE18AD"/>
    <w:rsid w:val="00EE1CBC"/>
    <w:rsid w:val="00EE484E"/>
    <w:rsid w:val="00EE4AC4"/>
    <w:rsid w:val="00EE4C87"/>
    <w:rsid w:val="00EE4D8E"/>
    <w:rsid w:val="00EE642B"/>
    <w:rsid w:val="00EE795C"/>
    <w:rsid w:val="00EF08BD"/>
    <w:rsid w:val="00EF1362"/>
    <w:rsid w:val="00EF14B9"/>
    <w:rsid w:val="00EF3690"/>
    <w:rsid w:val="00EF48FA"/>
    <w:rsid w:val="00EF611A"/>
    <w:rsid w:val="00EF6167"/>
    <w:rsid w:val="00F00072"/>
    <w:rsid w:val="00F01DF7"/>
    <w:rsid w:val="00F02979"/>
    <w:rsid w:val="00F03915"/>
    <w:rsid w:val="00F0560A"/>
    <w:rsid w:val="00F06DA4"/>
    <w:rsid w:val="00F115A4"/>
    <w:rsid w:val="00F13E12"/>
    <w:rsid w:val="00F13F01"/>
    <w:rsid w:val="00F1568E"/>
    <w:rsid w:val="00F15CCB"/>
    <w:rsid w:val="00F17DD7"/>
    <w:rsid w:val="00F2126D"/>
    <w:rsid w:val="00F21EC0"/>
    <w:rsid w:val="00F22DA0"/>
    <w:rsid w:val="00F241B3"/>
    <w:rsid w:val="00F24DA9"/>
    <w:rsid w:val="00F25B4C"/>
    <w:rsid w:val="00F26E4A"/>
    <w:rsid w:val="00F30CE8"/>
    <w:rsid w:val="00F318A2"/>
    <w:rsid w:val="00F31FA9"/>
    <w:rsid w:val="00F33578"/>
    <w:rsid w:val="00F33919"/>
    <w:rsid w:val="00F35C1B"/>
    <w:rsid w:val="00F360C6"/>
    <w:rsid w:val="00F37B5A"/>
    <w:rsid w:val="00F408B1"/>
    <w:rsid w:val="00F462D2"/>
    <w:rsid w:val="00F47448"/>
    <w:rsid w:val="00F509CB"/>
    <w:rsid w:val="00F509F6"/>
    <w:rsid w:val="00F50F30"/>
    <w:rsid w:val="00F51B63"/>
    <w:rsid w:val="00F52346"/>
    <w:rsid w:val="00F5402E"/>
    <w:rsid w:val="00F5438B"/>
    <w:rsid w:val="00F54AC5"/>
    <w:rsid w:val="00F551DE"/>
    <w:rsid w:val="00F575E3"/>
    <w:rsid w:val="00F57610"/>
    <w:rsid w:val="00F57937"/>
    <w:rsid w:val="00F57BE3"/>
    <w:rsid w:val="00F62A31"/>
    <w:rsid w:val="00F631A5"/>
    <w:rsid w:val="00F67319"/>
    <w:rsid w:val="00F67C47"/>
    <w:rsid w:val="00F6D906"/>
    <w:rsid w:val="00F704AB"/>
    <w:rsid w:val="00F71871"/>
    <w:rsid w:val="00F73513"/>
    <w:rsid w:val="00F73617"/>
    <w:rsid w:val="00F805C1"/>
    <w:rsid w:val="00F81591"/>
    <w:rsid w:val="00F81693"/>
    <w:rsid w:val="00F830C3"/>
    <w:rsid w:val="00F85C1E"/>
    <w:rsid w:val="00F91958"/>
    <w:rsid w:val="00F922CA"/>
    <w:rsid w:val="00F9267E"/>
    <w:rsid w:val="00F92F32"/>
    <w:rsid w:val="00F9435D"/>
    <w:rsid w:val="00F94DEC"/>
    <w:rsid w:val="00F95DD9"/>
    <w:rsid w:val="00F96553"/>
    <w:rsid w:val="00F96A1E"/>
    <w:rsid w:val="00F96E04"/>
    <w:rsid w:val="00F97397"/>
    <w:rsid w:val="00F97AE4"/>
    <w:rsid w:val="00FA06F6"/>
    <w:rsid w:val="00FA2F86"/>
    <w:rsid w:val="00FA30AC"/>
    <w:rsid w:val="00FA326F"/>
    <w:rsid w:val="00FA3DFC"/>
    <w:rsid w:val="00FA5A1A"/>
    <w:rsid w:val="00FA6617"/>
    <w:rsid w:val="00FA69E5"/>
    <w:rsid w:val="00FA6A35"/>
    <w:rsid w:val="00FB0D4D"/>
    <w:rsid w:val="00FB1A6A"/>
    <w:rsid w:val="00FB1B67"/>
    <w:rsid w:val="00FB4F86"/>
    <w:rsid w:val="00FB517A"/>
    <w:rsid w:val="00FB5314"/>
    <w:rsid w:val="00FB611E"/>
    <w:rsid w:val="00FB772C"/>
    <w:rsid w:val="00FC1047"/>
    <w:rsid w:val="00FC20C7"/>
    <w:rsid w:val="00FC4B0D"/>
    <w:rsid w:val="00FC5212"/>
    <w:rsid w:val="00FC5C19"/>
    <w:rsid w:val="00FD1F7A"/>
    <w:rsid w:val="00FD1FB9"/>
    <w:rsid w:val="00FD3775"/>
    <w:rsid w:val="00FD5391"/>
    <w:rsid w:val="00FE2A56"/>
    <w:rsid w:val="00FE4B09"/>
    <w:rsid w:val="00FE57CC"/>
    <w:rsid w:val="00FE5B01"/>
    <w:rsid w:val="00FE6C6F"/>
    <w:rsid w:val="00FF16F7"/>
    <w:rsid w:val="00FF1C28"/>
    <w:rsid w:val="00FF2F40"/>
    <w:rsid w:val="00FF33E4"/>
    <w:rsid w:val="00FF5AF0"/>
    <w:rsid w:val="00FF6C00"/>
    <w:rsid w:val="01531B50"/>
    <w:rsid w:val="01BD21E1"/>
    <w:rsid w:val="01F50675"/>
    <w:rsid w:val="02539C28"/>
    <w:rsid w:val="025E0C18"/>
    <w:rsid w:val="0263F29F"/>
    <w:rsid w:val="0302F72D"/>
    <w:rsid w:val="0329A369"/>
    <w:rsid w:val="03845C8A"/>
    <w:rsid w:val="03897B9F"/>
    <w:rsid w:val="03FE001F"/>
    <w:rsid w:val="04934C12"/>
    <w:rsid w:val="04AF3CD3"/>
    <w:rsid w:val="05051EF4"/>
    <w:rsid w:val="054FED2A"/>
    <w:rsid w:val="055E0195"/>
    <w:rsid w:val="056652C7"/>
    <w:rsid w:val="05D8EC60"/>
    <w:rsid w:val="05EB2B64"/>
    <w:rsid w:val="0655237C"/>
    <w:rsid w:val="06630DD4"/>
    <w:rsid w:val="067866CC"/>
    <w:rsid w:val="06AF6442"/>
    <w:rsid w:val="06B869E0"/>
    <w:rsid w:val="073AAFD1"/>
    <w:rsid w:val="07E0AE96"/>
    <w:rsid w:val="08164208"/>
    <w:rsid w:val="082EBFC6"/>
    <w:rsid w:val="085596B4"/>
    <w:rsid w:val="089C067F"/>
    <w:rsid w:val="08BAFF66"/>
    <w:rsid w:val="08E36A3D"/>
    <w:rsid w:val="094B51E5"/>
    <w:rsid w:val="09586B5F"/>
    <w:rsid w:val="096B1F58"/>
    <w:rsid w:val="09727330"/>
    <w:rsid w:val="09CE8E0F"/>
    <w:rsid w:val="09E434D0"/>
    <w:rsid w:val="0A3BF111"/>
    <w:rsid w:val="0AA8B71C"/>
    <w:rsid w:val="0AB7021D"/>
    <w:rsid w:val="0B2AC0CA"/>
    <w:rsid w:val="0B42C2AA"/>
    <w:rsid w:val="0B96FBA8"/>
    <w:rsid w:val="0BA63E41"/>
    <w:rsid w:val="0BC64C9F"/>
    <w:rsid w:val="0BF4ABF9"/>
    <w:rsid w:val="0C51E8F3"/>
    <w:rsid w:val="0C69E157"/>
    <w:rsid w:val="0C7251FF"/>
    <w:rsid w:val="0C87AC6A"/>
    <w:rsid w:val="0CA690CA"/>
    <w:rsid w:val="0CACB098"/>
    <w:rsid w:val="0CCBFBB7"/>
    <w:rsid w:val="0D4EF996"/>
    <w:rsid w:val="0D522B2B"/>
    <w:rsid w:val="0D94BA6F"/>
    <w:rsid w:val="0D9E3C55"/>
    <w:rsid w:val="0DE4E252"/>
    <w:rsid w:val="0E70BB97"/>
    <w:rsid w:val="0EDDDF03"/>
    <w:rsid w:val="0F213E2C"/>
    <w:rsid w:val="0F8BDC61"/>
    <w:rsid w:val="0F8C080E"/>
    <w:rsid w:val="0F923555"/>
    <w:rsid w:val="104ED64A"/>
    <w:rsid w:val="10B028AB"/>
    <w:rsid w:val="10D5DD17"/>
    <w:rsid w:val="10DFDDC9"/>
    <w:rsid w:val="10FD7A97"/>
    <w:rsid w:val="1131C292"/>
    <w:rsid w:val="117FFE15"/>
    <w:rsid w:val="11C710D1"/>
    <w:rsid w:val="12121C18"/>
    <w:rsid w:val="1264815B"/>
    <w:rsid w:val="1288F8EE"/>
    <w:rsid w:val="129525AD"/>
    <w:rsid w:val="1326300A"/>
    <w:rsid w:val="13510CA2"/>
    <w:rsid w:val="137150A0"/>
    <w:rsid w:val="13737817"/>
    <w:rsid w:val="13AAEDBF"/>
    <w:rsid w:val="13B44093"/>
    <w:rsid w:val="13CDA4F1"/>
    <w:rsid w:val="13E1FF5B"/>
    <w:rsid w:val="1411E2AE"/>
    <w:rsid w:val="14506404"/>
    <w:rsid w:val="146E6470"/>
    <w:rsid w:val="14E9D2DA"/>
    <w:rsid w:val="153DE4C5"/>
    <w:rsid w:val="157157E4"/>
    <w:rsid w:val="1629558B"/>
    <w:rsid w:val="163259EB"/>
    <w:rsid w:val="16B4DB45"/>
    <w:rsid w:val="16FCD68C"/>
    <w:rsid w:val="1804FCD3"/>
    <w:rsid w:val="18236BDA"/>
    <w:rsid w:val="182FF720"/>
    <w:rsid w:val="1859E82F"/>
    <w:rsid w:val="1874EE0F"/>
    <w:rsid w:val="18D670F7"/>
    <w:rsid w:val="18F49182"/>
    <w:rsid w:val="190760B9"/>
    <w:rsid w:val="196887C0"/>
    <w:rsid w:val="19B236C3"/>
    <w:rsid w:val="19CC859B"/>
    <w:rsid w:val="19CC9B59"/>
    <w:rsid w:val="1A09CE04"/>
    <w:rsid w:val="1A14AEB9"/>
    <w:rsid w:val="1A3DBF2D"/>
    <w:rsid w:val="1A577B95"/>
    <w:rsid w:val="1A63042E"/>
    <w:rsid w:val="1A9E9057"/>
    <w:rsid w:val="1AC867EA"/>
    <w:rsid w:val="1ACD9B36"/>
    <w:rsid w:val="1B0823E9"/>
    <w:rsid w:val="1B0BFE13"/>
    <w:rsid w:val="1B14507D"/>
    <w:rsid w:val="1B181255"/>
    <w:rsid w:val="1B4E3CA6"/>
    <w:rsid w:val="1BB0D86C"/>
    <w:rsid w:val="1BE91EE8"/>
    <w:rsid w:val="1C1B82B6"/>
    <w:rsid w:val="1C1DB8F9"/>
    <w:rsid w:val="1C4A6211"/>
    <w:rsid w:val="1C7B189E"/>
    <w:rsid w:val="1D18C6DA"/>
    <w:rsid w:val="1D1F4EDD"/>
    <w:rsid w:val="1D2EA22D"/>
    <w:rsid w:val="1E269C4E"/>
    <w:rsid w:val="1E3EA6A7"/>
    <w:rsid w:val="1E605D9F"/>
    <w:rsid w:val="1E99013F"/>
    <w:rsid w:val="1EA5C469"/>
    <w:rsid w:val="1EE290C8"/>
    <w:rsid w:val="1EF3DF6E"/>
    <w:rsid w:val="1F085A10"/>
    <w:rsid w:val="1F225CB8"/>
    <w:rsid w:val="1F2FB533"/>
    <w:rsid w:val="1F370823"/>
    <w:rsid w:val="1F41FF7D"/>
    <w:rsid w:val="1F79C806"/>
    <w:rsid w:val="1FB279B8"/>
    <w:rsid w:val="1FC26CAF"/>
    <w:rsid w:val="1FF43493"/>
    <w:rsid w:val="206AA4B8"/>
    <w:rsid w:val="20B03975"/>
    <w:rsid w:val="210EDA40"/>
    <w:rsid w:val="218C114C"/>
    <w:rsid w:val="21CC5C2A"/>
    <w:rsid w:val="21CDD8A6"/>
    <w:rsid w:val="21CE3F3B"/>
    <w:rsid w:val="2216D1FA"/>
    <w:rsid w:val="223F8854"/>
    <w:rsid w:val="226DB15B"/>
    <w:rsid w:val="22BA526D"/>
    <w:rsid w:val="2389A715"/>
    <w:rsid w:val="239E74F2"/>
    <w:rsid w:val="23D251E3"/>
    <w:rsid w:val="23FAF8DA"/>
    <w:rsid w:val="242AE401"/>
    <w:rsid w:val="2439A41F"/>
    <w:rsid w:val="248988E3"/>
    <w:rsid w:val="24BB36E3"/>
    <w:rsid w:val="24FA5D9F"/>
    <w:rsid w:val="250AEE53"/>
    <w:rsid w:val="251D4CE6"/>
    <w:rsid w:val="260F3A47"/>
    <w:rsid w:val="260FD896"/>
    <w:rsid w:val="2652852C"/>
    <w:rsid w:val="2674DEBA"/>
    <w:rsid w:val="26B2C466"/>
    <w:rsid w:val="26B94336"/>
    <w:rsid w:val="271A3A84"/>
    <w:rsid w:val="27381CB9"/>
    <w:rsid w:val="2752D793"/>
    <w:rsid w:val="27A33B4A"/>
    <w:rsid w:val="27B4027C"/>
    <w:rsid w:val="27DB1A5A"/>
    <w:rsid w:val="27FF9A0C"/>
    <w:rsid w:val="28715769"/>
    <w:rsid w:val="28D5332B"/>
    <w:rsid w:val="2907805D"/>
    <w:rsid w:val="2955D25E"/>
    <w:rsid w:val="29E5B353"/>
    <w:rsid w:val="2A1ED0F8"/>
    <w:rsid w:val="2A2F4706"/>
    <w:rsid w:val="2A44387C"/>
    <w:rsid w:val="2A7B0F3F"/>
    <w:rsid w:val="2AB621B9"/>
    <w:rsid w:val="2B067536"/>
    <w:rsid w:val="2B44719A"/>
    <w:rsid w:val="2B47A2AF"/>
    <w:rsid w:val="2B7130D3"/>
    <w:rsid w:val="2B75B065"/>
    <w:rsid w:val="2BA057A8"/>
    <w:rsid w:val="2BA7ACBB"/>
    <w:rsid w:val="2C5EE207"/>
    <w:rsid w:val="2C5FDE26"/>
    <w:rsid w:val="2CAC6081"/>
    <w:rsid w:val="2CC2B1C3"/>
    <w:rsid w:val="2D1E516A"/>
    <w:rsid w:val="2D5AB143"/>
    <w:rsid w:val="2D888BDE"/>
    <w:rsid w:val="2DC038B5"/>
    <w:rsid w:val="2DDCC4AE"/>
    <w:rsid w:val="2DFACD23"/>
    <w:rsid w:val="2E12C690"/>
    <w:rsid w:val="2E5A008F"/>
    <w:rsid w:val="2E7E5099"/>
    <w:rsid w:val="2E8E14AE"/>
    <w:rsid w:val="2EBED00D"/>
    <w:rsid w:val="2F189970"/>
    <w:rsid w:val="2F36611A"/>
    <w:rsid w:val="2F3D9107"/>
    <w:rsid w:val="2F4BD255"/>
    <w:rsid w:val="2F9AFFFE"/>
    <w:rsid w:val="2FAE7C36"/>
    <w:rsid w:val="2FBCEF49"/>
    <w:rsid w:val="2FBE4B13"/>
    <w:rsid w:val="2FDCA2F1"/>
    <w:rsid w:val="2FF5DA94"/>
    <w:rsid w:val="3000FF33"/>
    <w:rsid w:val="3003E654"/>
    <w:rsid w:val="30084B17"/>
    <w:rsid w:val="3008F88A"/>
    <w:rsid w:val="30138BEE"/>
    <w:rsid w:val="30555AB4"/>
    <w:rsid w:val="30B2B16E"/>
    <w:rsid w:val="30BA05C5"/>
    <w:rsid w:val="30DCCB87"/>
    <w:rsid w:val="30E4CE69"/>
    <w:rsid w:val="3124F12C"/>
    <w:rsid w:val="31954A7E"/>
    <w:rsid w:val="322ACE3D"/>
    <w:rsid w:val="322E8FFB"/>
    <w:rsid w:val="3235B229"/>
    <w:rsid w:val="3271C26D"/>
    <w:rsid w:val="32745024"/>
    <w:rsid w:val="32751972"/>
    <w:rsid w:val="330C1EDA"/>
    <w:rsid w:val="3353A68F"/>
    <w:rsid w:val="3467EDDD"/>
    <w:rsid w:val="34886146"/>
    <w:rsid w:val="349675AC"/>
    <w:rsid w:val="34E0F190"/>
    <w:rsid w:val="3519D6CA"/>
    <w:rsid w:val="35951B75"/>
    <w:rsid w:val="35F0DCE1"/>
    <w:rsid w:val="35F17D03"/>
    <w:rsid w:val="36510C20"/>
    <w:rsid w:val="36A3BA21"/>
    <w:rsid w:val="36FAAAFC"/>
    <w:rsid w:val="371596D5"/>
    <w:rsid w:val="376578BC"/>
    <w:rsid w:val="37929FA1"/>
    <w:rsid w:val="37D496ED"/>
    <w:rsid w:val="382866E2"/>
    <w:rsid w:val="38534145"/>
    <w:rsid w:val="38A4CC10"/>
    <w:rsid w:val="394BD33A"/>
    <w:rsid w:val="396E9FEF"/>
    <w:rsid w:val="3976B0F7"/>
    <w:rsid w:val="39B7FF12"/>
    <w:rsid w:val="3A55F380"/>
    <w:rsid w:val="3A86E3DF"/>
    <w:rsid w:val="3A959832"/>
    <w:rsid w:val="3A9FACA8"/>
    <w:rsid w:val="3AACF703"/>
    <w:rsid w:val="3AFE56F4"/>
    <w:rsid w:val="3B2D63C4"/>
    <w:rsid w:val="3B9B8EF7"/>
    <w:rsid w:val="3BB3697C"/>
    <w:rsid w:val="3BE13F9D"/>
    <w:rsid w:val="3BF5DDB6"/>
    <w:rsid w:val="3CC30120"/>
    <w:rsid w:val="3CE6FA42"/>
    <w:rsid w:val="3CF5A5C0"/>
    <w:rsid w:val="3D558AF0"/>
    <w:rsid w:val="3D9DA4D5"/>
    <w:rsid w:val="3DCBC018"/>
    <w:rsid w:val="3DCC3ADF"/>
    <w:rsid w:val="3E025DE2"/>
    <w:rsid w:val="3E26D761"/>
    <w:rsid w:val="3E385FC4"/>
    <w:rsid w:val="3EA13574"/>
    <w:rsid w:val="3EAF637E"/>
    <w:rsid w:val="3EB8A696"/>
    <w:rsid w:val="3F05C815"/>
    <w:rsid w:val="3F0BD71D"/>
    <w:rsid w:val="3F0C15D5"/>
    <w:rsid w:val="3F1A9959"/>
    <w:rsid w:val="3F3F6BF6"/>
    <w:rsid w:val="3F62DCE0"/>
    <w:rsid w:val="3F7CED1B"/>
    <w:rsid w:val="3F84EECB"/>
    <w:rsid w:val="3F8DC649"/>
    <w:rsid w:val="3F955220"/>
    <w:rsid w:val="3FD019CE"/>
    <w:rsid w:val="4021E9CF"/>
    <w:rsid w:val="4066E0BE"/>
    <w:rsid w:val="40D3B797"/>
    <w:rsid w:val="40FE2025"/>
    <w:rsid w:val="410C7CD6"/>
    <w:rsid w:val="411F2BD6"/>
    <w:rsid w:val="412A721F"/>
    <w:rsid w:val="41A44620"/>
    <w:rsid w:val="41A9828D"/>
    <w:rsid w:val="41C06332"/>
    <w:rsid w:val="41EB1746"/>
    <w:rsid w:val="41F7DA70"/>
    <w:rsid w:val="426B58BE"/>
    <w:rsid w:val="42BBD2CA"/>
    <w:rsid w:val="42F3B18B"/>
    <w:rsid w:val="4335A2D4"/>
    <w:rsid w:val="43A18BA9"/>
    <w:rsid w:val="43E96CBC"/>
    <w:rsid w:val="443F3791"/>
    <w:rsid w:val="44470858"/>
    <w:rsid w:val="44A22359"/>
    <w:rsid w:val="44DDC5D2"/>
    <w:rsid w:val="451EA502"/>
    <w:rsid w:val="45222090"/>
    <w:rsid w:val="453E80D5"/>
    <w:rsid w:val="454288EE"/>
    <w:rsid w:val="455ED694"/>
    <w:rsid w:val="4567DFA6"/>
    <w:rsid w:val="4583E901"/>
    <w:rsid w:val="45CEF969"/>
    <w:rsid w:val="4651CBD7"/>
    <w:rsid w:val="46659AF3"/>
    <w:rsid w:val="46DAF346"/>
    <w:rsid w:val="46DBBD1C"/>
    <w:rsid w:val="470293F3"/>
    <w:rsid w:val="474DB31E"/>
    <w:rsid w:val="47CD46A5"/>
    <w:rsid w:val="4821328E"/>
    <w:rsid w:val="48321BBF"/>
    <w:rsid w:val="4833C5E3"/>
    <w:rsid w:val="48706CC5"/>
    <w:rsid w:val="487D1198"/>
    <w:rsid w:val="48BEDD8E"/>
    <w:rsid w:val="48F66770"/>
    <w:rsid w:val="494BCC25"/>
    <w:rsid w:val="496963BE"/>
    <w:rsid w:val="4987927D"/>
    <w:rsid w:val="498E8FDF"/>
    <w:rsid w:val="49CA746F"/>
    <w:rsid w:val="49DDDFE6"/>
    <w:rsid w:val="4A3A34B5"/>
    <w:rsid w:val="4A6DBF05"/>
    <w:rsid w:val="4A74494E"/>
    <w:rsid w:val="4ACB0758"/>
    <w:rsid w:val="4AFE045B"/>
    <w:rsid w:val="4B83E9A7"/>
    <w:rsid w:val="4BC5AED0"/>
    <w:rsid w:val="4C8A9AB4"/>
    <w:rsid w:val="4CA7F37D"/>
    <w:rsid w:val="4CC8F771"/>
    <w:rsid w:val="4D0BF527"/>
    <w:rsid w:val="4D183F70"/>
    <w:rsid w:val="4D4FC6C7"/>
    <w:rsid w:val="4D665BA9"/>
    <w:rsid w:val="4D741971"/>
    <w:rsid w:val="4D7E5516"/>
    <w:rsid w:val="4DD1547A"/>
    <w:rsid w:val="4E03BA05"/>
    <w:rsid w:val="4E3CC85A"/>
    <w:rsid w:val="4E524CCC"/>
    <w:rsid w:val="4E7FE21F"/>
    <w:rsid w:val="4E8EADAA"/>
    <w:rsid w:val="4EA500C5"/>
    <w:rsid w:val="4EB5A203"/>
    <w:rsid w:val="4ED0F56F"/>
    <w:rsid w:val="4ED3CDC2"/>
    <w:rsid w:val="4ED70329"/>
    <w:rsid w:val="4EE3ACF7"/>
    <w:rsid w:val="4EEDC7E1"/>
    <w:rsid w:val="4EF9C2C2"/>
    <w:rsid w:val="4F073593"/>
    <w:rsid w:val="4F4A5F9E"/>
    <w:rsid w:val="4F4B8FC8"/>
    <w:rsid w:val="4F71F1D9"/>
    <w:rsid w:val="4F88489A"/>
    <w:rsid w:val="4F9F0682"/>
    <w:rsid w:val="4FB1F42D"/>
    <w:rsid w:val="4FD420FD"/>
    <w:rsid w:val="4FD9260E"/>
    <w:rsid w:val="50421A84"/>
    <w:rsid w:val="50D3437B"/>
    <w:rsid w:val="512418FB"/>
    <w:rsid w:val="518D38C6"/>
    <w:rsid w:val="5196992A"/>
    <w:rsid w:val="51BCAED6"/>
    <w:rsid w:val="52328161"/>
    <w:rsid w:val="5250BFF5"/>
    <w:rsid w:val="5267EE0A"/>
    <w:rsid w:val="52A72EB1"/>
    <w:rsid w:val="52AABAF9"/>
    <w:rsid w:val="52C30C94"/>
    <w:rsid w:val="5302960E"/>
    <w:rsid w:val="5389158F"/>
    <w:rsid w:val="53BA0E1C"/>
    <w:rsid w:val="53D7FB1C"/>
    <w:rsid w:val="53DA6C32"/>
    <w:rsid w:val="53DB5BD8"/>
    <w:rsid w:val="540C204F"/>
    <w:rsid w:val="5414ED5B"/>
    <w:rsid w:val="5455D136"/>
    <w:rsid w:val="545D48E1"/>
    <w:rsid w:val="5466D5E5"/>
    <w:rsid w:val="549A2365"/>
    <w:rsid w:val="54A891BE"/>
    <w:rsid w:val="54D76895"/>
    <w:rsid w:val="55159507"/>
    <w:rsid w:val="55491E4E"/>
    <w:rsid w:val="5551E109"/>
    <w:rsid w:val="558333A3"/>
    <w:rsid w:val="559811A2"/>
    <w:rsid w:val="55D65636"/>
    <w:rsid w:val="55E74842"/>
    <w:rsid w:val="55F2727F"/>
    <w:rsid w:val="560C25E2"/>
    <w:rsid w:val="5615C9C0"/>
    <w:rsid w:val="56549B9A"/>
    <w:rsid w:val="5657B450"/>
    <w:rsid w:val="56C86471"/>
    <w:rsid w:val="581B55D9"/>
    <w:rsid w:val="586920B1"/>
    <w:rsid w:val="58940F16"/>
    <w:rsid w:val="58C819B8"/>
    <w:rsid w:val="58D8050B"/>
    <w:rsid w:val="58F60D80"/>
    <w:rsid w:val="58FEA2C2"/>
    <w:rsid w:val="59727B21"/>
    <w:rsid w:val="598E4DBF"/>
    <w:rsid w:val="59AE985E"/>
    <w:rsid w:val="59DB6F3E"/>
    <w:rsid w:val="59FF311F"/>
    <w:rsid w:val="5A5EB565"/>
    <w:rsid w:val="5A607BF9"/>
    <w:rsid w:val="5A9A6DCB"/>
    <w:rsid w:val="5AB7B826"/>
    <w:rsid w:val="5AE2D485"/>
    <w:rsid w:val="5B28301B"/>
    <w:rsid w:val="5BAA4EE0"/>
    <w:rsid w:val="5BCCD1DD"/>
    <w:rsid w:val="5BEB5A6E"/>
    <w:rsid w:val="5C364384"/>
    <w:rsid w:val="5C80CFF5"/>
    <w:rsid w:val="5C898AE4"/>
    <w:rsid w:val="5C9E80B9"/>
    <w:rsid w:val="5CDF7DAE"/>
    <w:rsid w:val="5CE3A250"/>
    <w:rsid w:val="5D3F77F4"/>
    <w:rsid w:val="5DACBAD4"/>
    <w:rsid w:val="5DC306AC"/>
    <w:rsid w:val="5DE7A0E1"/>
    <w:rsid w:val="5E374FC7"/>
    <w:rsid w:val="5ED845DF"/>
    <w:rsid w:val="5F90D4DF"/>
    <w:rsid w:val="5F99DFCB"/>
    <w:rsid w:val="5FA68CB9"/>
    <w:rsid w:val="5FBD9BB6"/>
    <w:rsid w:val="60391049"/>
    <w:rsid w:val="604F7FC7"/>
    <w:rsid w:val="606057B3"/>
    <w:rsid w:val="6105B24A"/>
    <w:rsid w:val="614CB9FD"/>
    <w:rsid w:val="615473E9"/>
    <w:rsid w:val="61AF92A9"/>
    <w:rsid w:val="61ED9E69"/>
    <w:rsid w:val="62113B80"/>
    <w:rsid w:val="623C103D"/>
    <w:rsid w:val="6245A9C6"/>
    <w:rsid w:val="62719073"/>
    <w:rsid w:val="62C99D5A"/>
    <w:rsid w:val="63AF3DC4"/>
    <w:rsid w:val="64457396"/>
    <w:rsid w:val="64845ABF"/>
    <w:rsid w:val="64B847E4"/>
    <w:rsid w:val="6515C484"/>
    <w:rsid w:val="651A98C8"/>
    <w:rsid w:val="651B3245"/>
    <w:rsid w:val="653DBDF1"/>
    <w:rsid w:val="654C454C"/>
    <w:rsid w:val="654FFF7F"/>
    <w:rsid w:val="6552F4D7"/>
    <w:rsid w:val="65B28074"/>
    <w:rsid w:val="65DAC38D"/>
    <w:rsid w:val="6626395F"/>
    <w:rsid w:val="66490C57"/>
    <w:rsid w:val="665084BD"/>
    <w:rsid w:val="66881AE0"/>
    <w:rsid w:val="66BB7AA9"/>
    <w:rsid w:val="679588FB"/>
    <w:rsid w:val="67BBFB81"/>
    <w:rsid w:val="67E23A9F"/>
    <w:rsid w:val="686CB91E"/>
    <w:rsid w:val="6881720E"/>
    <w:rsid w:val="689599F8"/>
    <w:rsid w:val="68E9ED72"/>
    <w:rsid w:val="6909536C"/>
    <w:rsid w:val="69126F83"/>
    <w:rsid w:val="69415A0F"/>
    <w:rsid w:val="69522340"/>
    <w:rsid w:val="6999A742"/>
    <w:rsid w:val="69B7C204"/>
    <w:rsid w:val="69D00328"/>
    <w:rsid w:val="6A6C1CED"/>
    <w:rsid w:val="6ABBA5ED"/>
    <w:rsid w:val="6AE18C35"/>
    <w:rsid w:val="6AE82546"/>
    <w:rsid w:val="6AF8ED1B"/>
    <w:rsid w:val="6B460E9A"/>
    <w:rsid w:val="6B7B5E49"/>
    <w:rsid w:val="6BD7B72D"/>
    <w:rsid w:val="6BE0C625"/>
    <w:rsid w:val="6BFF7E7C"/>
    <w:rsid w:val="6C3C885A"/>
    <w:rsid w:val="6C77EE6B"/>
    <w:rsid w:val="6C98066F"/>
    <w:rsid w:val="6CC2F522"/>
    <w:rsid w:val="6CE0E94C"/>
    <w:rsid w:val="6CFB60CB"/>
    <w:rsid w:val="6D172EAA"/>
    <w:rsid w:val="6D5B77F9"/>
    <w:rsid w:val="6D6143E8"/>
    <w:rsid w:val="6D8E7195"/>
    <w:rsid w:val="6DA932CB"/>
    <w:rsid w:val="6DB0EE0C"/>
    <w:rsid w:val="6DBA2CCF"/>
    <w:rsid w:val="6DC65F55"/>
    <w:rsid w:val="6E2718EF"/>
    <w:rsid w:val="6E75AABB"/>
    <w:rsid w:val="6E951151"/>
    <w:rsid w:val="6EEFF60B"/>
    <w:rsid w:val="6EF4D43F"/>
    <w:rsid w:val="6F0E11E4"/>
    <w:rsid w:val="6F1B9C95"/>
    <w:rsid w:val="6F3044FD"/>
    <w:rsid w:val="6F7AE73D"/>
    <w:rsid w:val="6FAE9D47"/>
    <w:rsid w:val="6FB5077D"/>
    <w:rsid w:val="6FEB3C30"/>
    <w:rsid w:val="7030F2EB"/>
    <w:rsid w:val="708C83F3"/>
    <w:rsid w:val="7093E995"/>
    <w:rsid w:val="70CF96AF"/>
    <w:rsid w:val="70F5949B"/>
    <w:rsid w:val="71702759"/>
    <w:rsid w:val="719033F3"/>
    <w:rsid w:val="71EBCEBD"/>
    <w:rsid w:val="724BD8C9"/>
    <w:rsid w:val="72632206"/>
    <w:rsid w:val="72A9F730"/>
    <w:rsid w:val="72E70E60"/>
    <w:rsid w:val="73040A34"/>
    <w:rsid w:val="7306BC0B"/>
    <w:rsid w:val="73469B09"/>
    <w:rsid w:val="7373B987"/>
    <w:rsid w:val="73ADAC34"/>
    <w:rsid w:val="73C27D78"/>
    <w:rsid w:val="740E214E"/>
    <w:rsid w:val="744A85C3"/>
    <w:rsid w:val="749C3C18"/>
    <w:rsid w:val="74C59EF8"/>
    <w:rsid w:val="74DDE118"/>
    <w:rsid w:val="74E3D565"/>
    <w:rsid w:val="75710C65"/>
    <w:rsid w:val="75B07124"/>
    <w:rsid w:val="75B0B5C5"/>
    <w:rsid w:val="75D76568"/>
    <w:rsid w:val="75D9A4FF"/>
    <w:rsid w:val="75EDF878"/>
    <w:rsid w:val="75F944B8"/>
    <w:rsid w:val="767FA5C6"/>
    <w:rsid w:val="76907ADA"/>
    <w:rsid w:val="769CD2DF"/>
    <w:rsid w:val="76EC39FB"/>
    <w:rsid w:val="7736ECB4"/>
    <w:rsid w:val="77505C78"/>
    <w:rsid w:val="77895EC8"/>
    <w:rsid w:val="77BC77C1"/>
    <w:rsid w:val="77C30300"/>
    <w:rsid w:val="77C92138"/>
    <w:rsid w:val="77CFF373"/>
    <w:rsid w:val="77D70B7C"/>
    <w:rsid w:val="7869B48B"/>
    <w:rsid w:val="796210E1"/>
    <w:rsid w:val="797D036E"/>
    <w:rsid w:val="79EC0D14"/>
    <w:rsid w:val="79FF3CCB"/>
    <w:rsid w:val="7A0B4D3F"/>
    <w:rsid w:val="7AAD348A"/>
    <w:rsid w:val="7AB38359"/>
    <w:rsid w:val="7AD306BF"/>
    <w:rsid w:val="7AE05B44"/>
    <w:rsid w:val="7AF0779B"/>
    <w:rsid w:val="7B14B9CC"/>
    <w:rsid w:val="7B74E3B2"/>
    <w:rsid w:val="7B8D05DF"/>
    <w:rsid w:val="7BAB845A"/>
    <w:rsid w:val="7BF9D63C"/>
    <w:rsid w:val="7C1A35CD"/>
    <w:rsid w:val="7C5440AE"/>
    <w:rsid w:val="7CBE5990"/>
    <w:rsid w:val="7CC98E55"/>
    <w:rsid w:val="7CDD27A6"/>
    <w:rsid w:val="7D0AC601"/>
    <w:rsid w:val="7D51DE9E"/>
    <w:rsid w:val="7DA59B35"/>
    <w:rsid w:val="7E09CE2D"/>
    <w:rsid w:val="7E25C915"/>
    <w:rsid w:val="7E45C0BC"/>
    <w:rsid w:val="7E5E7843"/>
    <w:rsid w:val="7E7595CA"/>
    <w:rsid w:val="7EB70B8C"/>
    <w:rsid w:val="7EB860BB"/>
    <w:rsid w:val="7ECF809A"/>
    <w:rsid w:val="7F22ECCC"/>
    <w:rsid w:val="7F816FC4"/>
    <w:rsid w:val="7FB5D38D"/>
    <w:rsid w:val="7FBFDAEE"/>
    <w:rsid w:val="7FEA3FE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E555A"/>
  <w15:chartTrackingRefBased/>
  <w15:docId w15:val="{53E4C641-D5BA-46ED-9086-FAFEE7E7A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F08BD"/>
  </w:style>
  <w:style w:type="paragraph" w:styleId="Kop1">
    <w:name w:val="heading 1"/>
    <w:basedOn w:val="Standaard"/>
    <w:next w:val="Standaard"/>
    <w:link w:val="Kop1Char"/>
    <w:uiPriority w:val="9"/>
    <w:qFormat/>
    <w:rsid w:val="005B7FD2"/>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91961"/>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91961"/>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091961"/>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091961"/>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091961"/>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091961"/>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091961"/>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091961"/>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B4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B41C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3212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32124"/>
    <w:rPr>
      <w:rFonts w:eastAsiaTheme="minorEastAsia"/>
      <w:color w:val="5A5A5A" w:themeColor="text1" w:themeTint="A5"/>
      <w:spacing w:val="15"/>
    </w:rPr>
  </w:style>
  <w:style w:type="table" w:styleId="Tabelraster">
    <w:name w:val="Table Grid"/>
    <w:basedOn w:val="Standaardtabel"/>
    <w:uiPriority w:val="59"/>
    <w:rsid w:val="00DC5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5B7FD2"/>
    <w:rPr>
      <w:rFonts w:asciiTheme="majorHAnsi" w:eastAsiaTheme="majorEastAsia" w:hAnsiTheme="majorHAnsi" w:cstheme="majorBidi"/>
      <w:color w:val="2F5496" w:themeColor="accent1" w:themeShade="BF"/>
      <w:sz w:val="32"/>
      <w:szCs w:val="32"/>
    </w:rPr>
  </w:style>
  <w:style w:type="table" w:styleId="Onopgemaaktetabel1">
    <w:name w:val="Plain Table 1"/>
    <w:basedOn w:val="Standaardtabel"/>
    <w:uiPriority w:val="41"/>
    <w:rsid w:val="001744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2Char">
    <w:name w:val="Kop 2 Char"/>
    <w:basedOn w:val="Standaardalinea-lettertype"/>
    <w:link w:val="Kop2"/>
    <w:uiPriority w:val="9"/>
    <w:rsid w:val="0009196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09196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09196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09196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09196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09196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09196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091961"/>
    <w:rPr>
      <w:rFonts w:asciiTheme="majorHAnsi" w:eastAsiaTheme="majorEastAsia" w:hAnsiTheme="majorHAnsi" w:cstheme="majorBidi"/>
      <w:i/>
      <w:iCs/>
      <w:color w:val="272727" w:themeColor="text1" w:themeTint="D8"/>
      <w:sz w:val="21"/>
      <w:szCs w:val="21"/>
    </w:rPr>
  </w:style>
  <w:style w:type="paragraph" w:styleId="Kopvaninhoudsopgave">
    <w:name w:val="TOC Heading"/>
    <w:basedOn w:val="Kop1"/>
    <w:next w:val="Standaard"/>
    <w:uiPriority w:val="39"/>
    <w:unhideWhenUsed/>
    <w:qFormat/>
    <w:rsid w:val="00B52253"/>
    <w:pPr>
      <w:ind w:left="0" w:firstLine="0"/>
      <w:outlineLvl w:val="9"/>
    </w:pPr>
    <w:rPr>
      <w:lang w:eastAsia="nl-NL"/>
    </w:rPr>
  </w:style>
  <w:style w:type="paragraph" w:styleId="Inhopg1">
    <w:name w:val="toc 1"/>
    <w:basedOn w:val="Standaard"/>
    <w:next w:val="Standaard"/>
    <w:autoRedefine/>
    <w:uiPriority w:val="39"/>
    <w:unhideWhenUsed/>
    <w:rsid w:val="00B52253"/>
    <w:pPr>
      <w:spacing w:after="100"/>
    </w:pPr>
  </w:style>
  <w:style w:type="character" w:styleId="Hyperlink">
    <w:name w:val="Hyperlink"/>
    <w:basedOn w:val="Standaardalinea-lettertype"/>
    <w:uiPriority w:val="99"/>
    <w:unhideWhenUsed/>
    <w:rsid w:val="00B52253"/>
    <w:rPr>
      <w:color w:val="0563C1" w:themeColor="hyperlink"/>
      <w:u w:val="single"/>
    </w:rPr>
  </w:style>
  <w:style w:type="paragraph" w:styleId="Koptekst">
    <w:name w:val="header"/>
    <w:basedOn w:val="Standaard"/>
    <w:link w:val="KoptekstChar"/>
    <w:uiPriority w:val="99"/>
    <w:unhideWhenUsed/>
    <w:rsid w:val="00B5225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2253"/>
  </w:style>
  <w:style w:type="paragraph" w:styleId="Voettekst">
    <w:name w:val="footer"/>
    <w:basedOn w:val="Standaard"/>
    <w:link w:val="VoettekstChar"/>
    <w:uiPriority w:val="99"/>
    <w:unhideWhenUsed/>
    <w:rsid w:val="00B5225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2253"/>
  </w:style>
  <w:style w:type="paragraph" w:styleId="Inhopg2">
    <w:name w:val="toc 2"/>
    <w:basedOn w:val="Standaard"/>
    <w:next w:val="Standaard"/>
    <w:autoRedefine/>
    <w:uiPriority w:val="39"/>
    <w:unhideWhenUsed/>
    <w:rsid w:val="00BD5432"/>
    <w:pPr>
      <w:spacing w:after="100"/>
      <w:ind w:left="220"/>
    </w:pPr>
  </w:style>
  <w:style w:type="character" w:styleId="Subtielebenadrukking">
    <w:name w:val="Subtle Emphasis"/>
    <w:basedOn w:val="Standaardalinea-lettertype"/>
    <w:uiPriority w:val="19"/>
    <w:qFormat/>
    <w:rsid w:val="00631C2D"/>
    <w:rPr>
      <w:i/>
      <w:iCs/>
      <w:color w:val="404040" w:themeColor="text1" w:themeTint="BF"/>
    </w:rPr>
  </w:style>
  <w:style w:type="paragraph" w:styleId="Geenafstand">
    <w:name w:val="No Spacing"/>
    <w:link w:val="GeenafstandChar"/>
    <w:uiPriority w:val="1"/>
    <w:qFormat/>
    <w:rsid w:val="000279AC"/>
    <w:pPr>
      <w:spacing w:after="0" w:line="240" w:lineRule="auto"/>
    </w:pPr>
  </w:style>
  <w:style w:type="character" w:customStyle="1" w:styleId="GeenafstandChar">
    <w:name w:val="Geen afstand Char"/>
    <w:basedOn w:val="Standaardalinea-lettertype"/>
    <w:link w:val="Geenafstand"/>
    <w:uiPriority w:val="1"/>
    <w:rsid w:val="00A52668"/>
  </w:style>
  <w:style w:type="paragraph" w:styleId="Lijstalinea">
    <w:name w:val="List Paragraph"/>
    <w:basedOn w:val="Standaard"/>
    <w:uiPriority w:val="34"/>
    <w:qFormat/>
    <w:rsid w:val="004161AB"/>
    <w:pPr>
      <w:ind w:left="720"/>
      <w:contextualSpacing/>
    </w:pPr>
  </w:style>
  <w:style w:type="paragraph" w:styleId="Bijschrift">
    <w:name w:val="caption"/>
    <w:basedOn w:val="Standaard"/>
    <w:next w:val="Standaard"/>
    <w:uiPriority w:val="35"/>
    <w:unhideWhenUsed/>
    <w:qFormat/>
    <w:rsid w:val="002856D2"/>
    <w:pPr>
      <w:spacing w:after="200" w:line="240" w:lineRule="auto"/>
    </w:pPr>
    <w:rPr>
      <w:i/>
      <w:iCs/>
      <w:color w:val="44546A" w:themeColor="text2"/>
      <w:sz w:val="18"/>
      <w:szCs w:val="18"/>
    </w:rPr>
  </w:style>
  <w:style w:type="paragraph" w:customStyle="1" w:styleId="paragraph">
    <w:name w:val="paragraph"/>
    <w:basedOn w:val="Standaard"/>
    <w:rsid w:val="00611F0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611F06"/>
  </w:style>
  <w:style w:type="character" w:customStyle="1" w:styleId="eop">
    <w:name w:val="eop"/>
    <w:basedOn w:val="Standaardalinea-lettertype"/>
    <w:rsid w:val="00611F06"/>
  </w:style>
  <w:style w:type="numbering" w:customStyle="1" w:styleId="Huidigelijst1">
    <w:name w:val="Huidige lijst1"/>
    <w:uiPriority w:val="99"/>
    <w:rsid w:val="006D218F"/>
    <w:pPr>
      <w:numPr>
        <w:numId w:val="18"/>
      </w:numPr>
    </w:pPr>
  </w:style>
  <w:style w:type="paragraph" w:styleId="Inhopg3">
    <w:name w:val="toc 3"/>
    <w:basedOn w:val="Standaard"/>
    <w:next w:val="Standaard"/>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49715">
      <w:bodyDiv w:val="1"/>
      <w:marLeft w:val="0"/>
      <w:marRight w:val="0"/>
      <w:marTop w:val="0"/>
      <w:marBottom w:val="0"/>
      <w:divBdr>
        <w:top w:val="none" w:sz="0" w:space="0" w:color="auto"/>
        <w:left w:val="none" w:sz="0" w:space="0" w:color="auto"/>
        <w:bottom w:val="none" w:sz="0" w:space="0" w:color="auto"/>
        <w:right w:val="none" w:sz="0" w:space="0" w:color="auto"/>
      </w:divBdr>
    </w:div>
    <w:div w:id="532886619">
      <w:bodyDiv w:val="1"/>
      <w:marLeft w:val="0"/>
      <w:marRight w:val="0"/>
      <w:marTop w:val="0"/>
      <w:marBottom w:val="0"/>
      <w:divBdr>
        <w:top w:val="none" w:sz="0" w:space="0" w:color="auto"/>
        <w:left w:val="none" w:sz="0" w:space="0" w:color="auto"/>
        <w:bottom w:val="none" w:sz="0" w:space="0" w:color="auto"/>
        <w:right w:val="none" w:sz="0" w:space="0" w:color="auto"/>
      </w:divBdr>
      <w:divsChild>
        <w:div w:id="354625100">
          <w:marLeft w:val="0"/>
          <w:marRight w:val="0"/>
          <w:marTop w:val="0"/>
          <w:marBottom w:val="0"/>
          <w:divBdr>
            <w:top w:val="none" w:sz="0" w:space="0" w:color="auto"/>
            <w:left w:val="none" w:sz="0" w:space="0" w:color="auto"/>
            <w:bottom w:val="none" w:sz="0" w:space="0" w:color="auto"/>
            <w:right w:val="none" w:sz="0" w:space="0" w:color="auto"/>
          </w:divBdr>
        </w:div>
        <w:div w:id="835387944">
          <w:marLeft w:val="0"/>
          <w:marRight w:val="0"/>
          <w:marTop w:val="0"/>
          <w:marBottom w:val="0"/>
          <w:divBdr>
            <w:top w:val="none" w:sz="0" w:space="0" w:color="auto"/>
            <w:left w:val="none" w:sz="0" w:space="0" w:color="auto"/>
            <w:bottom w:val="none" w:sz="0" w:space="0" w:color="auto"/>
            <w:right w:val="none" w:sz="0" w:space="0" w:color="auto"/>
          </w:divBdr>
        </w:div>
        <w:div w:id="890921711">
          <w:marLeft w:val="0"/>
          <w:marRight w:val="0"/>
          <w:marTop w:val="0"/>
          <w:marBottom w:val="0"/>
          <w:divBdr>
            <w:top w:val="none" w:sz="0" w:space="0" w:color="auto"/>
            <w:left w:val="none" w:sz="0" w:space="0" w:color="auto"/>
            <w:bottom w:val="none" w:sz="0" w:space="0" w:color="auto"/>
            <w:right w:val="none" w:sz="0" w:space="0" w:color="auto"/>
          </w:divBdr>
        </w:div>
        <w:div w:id="1018627807">
          <w:marLeft w:val="0"/>
          <w:marRight w:val="0"/>
          <w:marTop w:val="0"/>
          <w:marBottom w:val="0"/>
          <w:divBdr>
            <w:top w:val="none" w:sz="0" w:space="0" w:color="auto"/>
            <w:left w:val="none" w:sz="0" w:space="0" w:color="auto"/>
            <w:bottom w:val="none" w:sz="0" w:space="0" w:color="auto"/>
            <w:right w:val="none" w:sz="0" w:space="0" w:color="auto"/>
          </w:divBdr>
        </w:div>
        <w:div w:id="1521045200">
          <w:marLeft w:val="0"/>
          <w:marRight w:val="0"/>
          <w:marTop w:val="0"/>
          <w:marBottom w:val="0"/>
          <w:divBdr>
            <w:top w:val="none" w:sz="0" w:space="0" w:color="auto"/>
            <w:left w:val="none" w:sz="0" w:space="0" w:color="auto"/>
            <w:bottom w:val="none" w:sz="0" w:space="0" w:color="auto"/>
            <w:right w:val="none" w:sz="0" w:space="0" w:color="auto"/>
          </w:divBdr>
        </w:div>
        <w:div w:id="1671908990">
          <w:marLeft w:val="0"/>
          <w:marRight w:val="0"/>
          <w:marTop w:val="0"/>
          <w:marBottom w:val="0"/>
          <w:divBdr>
            <w:top w:val="none" w:sz="0" w:space="0" w:color="auto"/>
            <w:left w:val="none" w:sz="0" w:space="0" w:color="auto"/>
            <w:bottom w:val="none" w:sz="0" w:space="0" w:color="auto"/>
            <w:right w:val="none" w:sz="0" w:space="0" w:color="auto"/>
          </w:divBdr>
        </w:div>
      </w:divsChild>
    </w:div>
    <w:div w:id="611130439">
      <w:bodyDiv w:val="1"/>
      <w:marLeft w:val="0"/>
      <w:marRight w:val="0"/>
      <w:marTop w:val="0"/>
      <w:marBottom w:val="0"/>
      <w:divBdr>
        <w:top w:val="none" w:sz="0" w:space="0" w:color="auto"/>
        <w:left w:val="none" w:sz="0" w:space="0" w:color="auto"/>
        <w:bottom w:val="none" w:sz="0" w:space="0" w:color="auto"/>
        <w:right w:val="none" w:sz="0" w:space="0" w:color="auto"/>
      </w:divBdr>
      <w:divsChild>
        <w:div w:id="919677396">
          <w:marLeft w:val="0"/>
          <w:marRight w:val="0"/>
          <w:marTop w:val="0"/>
          <w:marBottom w:val="0"/>
          <w:divBdr>
            <w:top w:val="none" w:sz="0" w:space="0" w:color="auto"/>
            <w:left w:val="none" w:sz="0" w:space="0" w:color="auto"/>
            <w:bottom w:val="none" w:sz="0" w:space="0" w:color="auto"/>
            <w:right w:val="none" w:sz="0" w:space="0" w:color="auto"/>
          </w:divBdr>
        </w:div>
        <w:div w:id="1241407363">
          <w:marLeft w:val="0"/>
          <w:marRight w:val="0"/>
          <w:marTop w:val="0"/>
          <w:marBottom w:val="0"/>
          <w:divBdr>
            <w:top w:val="none" w:sz="0" w:space="0" w:color="auto"/>
            <w:left w:val="none" w:sz="0" w:space="0" w:color="auto"/>
            <w:bottom w:val="none" w:sz="0" w:space="0" w:color="auto"/>
            <w:right w:val="none" w:sz="0" w:space="0" w:color="auto"/>
          </w:divBdr>
        </w:div>
        <w:div w:id="1491287202">
          <w:marLeft w:val="0"/>
          <w:marRight w:val="0"/>
          <w:marTop w:val="0"/>
          <w:marBottom w:val="0"/>
          <w:divBdr>
            <w:top w:val="none" w:sz="0" w:space="0" w:color="auto"/>
            <w:left w:val="none" w:sz="0" w:space="0" w:color="auto"/>
            <w:bottom w:val="none" w:sz="0" w:space="0" w:color="auto"/>
            <w:right w:val="none" w:sz="0" w:space="0" w:color="auto"/>
          </w:divBdr>
        </w:div>
        <w:div w:id="1698700769">
          <w:marLeft w:val="0"/>
          <w:marRight w:val="0"/>
          <w:marTop w:val="0"/>
          <w:marBottom w:val="0"/>
          <w:divBdr>
            <w:top w:val="none" w:sz="0" w:space="0" w:color="auto"/>
            <w:left w:val="none" w:sz="0" w:space="0" w:color="auto"/>
            <w:bottom w:val="none" w:sz="0" w:space="0" w:color="auto"/>
            <w:right w:val="none" w:sz="0" w:space="0" w:color="auto"/>
          </w:divBdr>
          <w:divsChild>
            <w:div w:id="709260219">
              <w:marLeft w:val="0"/>
              <w:marRight w:val="0"/>
              <w:marTop w:val="30"/>
              <w:marBottom w:val="30"/>
              <w:divBdr>
                <w:top w:val="none" w:sz="0" w:space="0" w:color="auto"/>
                <w:left w:val="none" w:sz="0" w:space="0" w:color="auto"/>
                <w:bottom w:val="none" w:sz="0" w:space="0" w:color="auto"/>
                <w:right w:val="none" w:sz="0" w:space="0" w:color="auto"/>
              </w:divBdr>
              <w:divsChild>
                <w:div w:id="16584973">
                  <w:marLeft w:val="0"/>
                  <w:marRight w:val="0"/>
                  <w:marTop w:val="0"/>
                  <w:marBottom w:val="0"/>
                  <w:divBdr>
                    <w:top w:val="none" w:sz="0" w:space="0" w:color="auto"/>
                    <w:left w:val="none" w:sz="0" w:space="0" w:color="auto"/>
                    <w:bottom w:val="none" w:sz="0" w:space="0" w:color="auto"/>
                    <w:right w:val="none" w:sz="0" w:space="0" w:color="auto"/>
                  </w:divBdr>
                  <w:divsChild>
                    <w:div w:id="1426685524">
                      <w:marLeft w:val="0"/>
                      <w:marRight w:val="0"/>
                      <w:marTop w:val="0"/>
                      <w:marBottom w:val="0"/>
                      <w:divBdr>
                        <w:top w:val="none" w:sz="0" w:space="0" w:color="auto"/>
                        <w:left w:val="none" w:sz="0" w:space="0" w:color="auto"/>
                        <w:bottom w:val="none" w:sz="0" w:space="0" w:color="auto"/>
                        <w:right w:val="none" w:sz="0" w:space="0" w:color="auto"/>
                      </w:divBdr>
                    </w:div>
                  </w:divsChild>
                </w:div>
                <w:div w:id="247345219">
                  <w:marLeft w:val="0"/>
                  <w:marRight w:val="0"/>
                  <w:marTop w:val="0"/>
                  <w:marBottom w:val="0"/>
                  <w:divBdr>
                    <w:top w:val="none" w:sz="0" w:space="0" w:color="auto"/>
                    <w:left w:val="none" w:sz="0" w:space="0" w:color="auto"/>
                    <w:bottom w:val="none" w:sz="0" w:space="0" w:color="auto"/>
                    <w:right w:val="none" w:sz="0" w:space="0" w:color="auto"/>
                  </w:divBdr>
                  <w:divsChild>
                    <w:div w:id="1941402813">
                      <w:marLeft w:val="0"/>
                      <w:marRight w:val="0"/>
                      <w:marTop w:val="0"/>
                      <w:marBottom w:val="0"/>
                      <w:divBdr>
                        <w:top w:val="none" w:sz="0" w:space="0" w:color="auto"/>
                        <w:left w:val="none" w:sz="0" w:space="0" w:color="auto"/>
                        <w:bottom w:val="none" w:sz="0" w:space="0" w:color="auto"/>
                        <w:right w:val="none" w:sz="0" w:space="0" w:color="auto"/>
                      </w:divBdr>
                    </w:div>
                  </w:divsChild>
                </w:div>
                <w:div w:id="434785222">
                  <w:marLeft w:val="0"/>
                  <w:marRight w:val="0"/>
                  <w:marTop w:val="0"/>
                  <w:marBottom w:val="0"/>
                  <w:divBdr>
                    <w:top w:val="none" w:sz="0" w:space="0" w:color="auto"/>
                    <w:left w:val="none" w:sz="0" w:space="0" w:color="auto"/>
                    <w:bottom w:val="none" w:sz="0" w:space="0" w:color="auto"/>
                    <w:right w:val="none" w:sz="0" w:space="0" w:color="auto"/>
                  </w:divBdr>
                  <w:divsChild>
                    <w:div w:id="95829831">
                      <w:marLeft w:val="0"/>
                      <w:marRight w:val="0"/>
                      <w:marTop w:val="0"/>
                      <w:marBottom w:val="0"/>
                      <w:divBdr>
                        <w:top w:val="none" w:sz="0" w:space="0" w:color="auto"/>
                        <w:left w:val="none" w:sz="0" w:space="0" w:color="auto"/>
                        <w:bottom w:val="none" w:sz="0" w:space="0" w:color="auto"/>
                        <w:right w:val="none" w:sz="0" w:space="0" w:color="auto"/>
                      </w:divBdr>
                    </w:div>
                  </w:divsChild>
                </w:div>
                <w:div w:id="532112848">
                  <w:marLeft w:val="0"/>
                  <w:marRight w:val="0"/>
                  <w:marTop w:val="0"/>
                  <w:marBottom w:val="0"/>
                  <w:divBdr>
                    <w:top w:val="none" w:sz="0" w:space="0" w:color="auto"/>
                    <w:left w:val="none" w:sz="0" w:space="0" w:color="auto"/>
                    <w:bottom w:val="none" w:sz="0" w:space="0" w:color="auto"/>
                    <w:right w:val="none" w:sz="0" w:space="0" w:color="auto"/>
                  </w:divBdr>
                  <w:divsChild>
                    <w:div w:id="804926452">
                      <w:marLeft w:val="0"/>
                      <w:marRight w:val="0"/>
                      <w:marTop w:val="0"/>
                      <w:marBottom w:val="0"/>
                      <w:divBdr>
                        <w:top w:val="none" w:sz="0" w:space="0" w:color="auto"/>
                        <w:left w:val="none" w:sz="0" w:space="0" w:color="auto"/>
                        <w:bottom w:val="none" w:sz="0" w:space="0" w:color="auto"/>
                        <w:right w:val="none" w:sz="0" w:space="0" w:color="auto"/>
                      </w:divBdr>
                    </w:div>
                  </w:divsChild>
                </w:div>
                <w:div w:id="658314554">
                  <w:marLeft w:val="0"/>
                  <w:marRight w:val="0"/>
                  <w:marTop w:val="0"/>
                  <w:marBottom w:val="0"/>
                  <w:divBdr>
                    <w:top w:val="none" w:sz="0" w:space="0" w:color="auto"/>
                    <w:left w:val="none" w:sz="0" w:space="0" w:color="auto"/>
                    <w:bottom w:val="none" w:sz="0" w:space="0" w:color="auto"/>
                    <w:right w:val="none" w:sz="0" w:space="0" w:color="auto"/>
                  </w:divBdr>
                  <w:divsChild>
                    <w:div w:id="37357684">
                      <w:marLeft w:val="0"/>
                      <w:marRight w:val="0"/>
                      <w:marTop w:val="0"/>
                      <w:marBottom w:val="0"/>
                      <w:divBdr>
                        <w:top w:val="none" w:sz="0" w:space="0" w:color="auto"/>
                        <w:left w:val="none" w:sz="0" w:space="0" w:color="auto"/>
                        <w:bottom w:val="none" w:sz="0" w:space="0" w:color="auto"/>
                        <w:right w:val="none" w:sz="0" w:space="0" w:color="auto"/>
                      </w:divBdr>
                    </w:div>
                    <w:div w:id="1180894750">
                      <w:marLeft w:val="0"/>
                      <w:marRight w:val="0"/>
                      <w:marTop w:val="0"/>
                      <w:marBottom w:val="0"/>
                      <w:divBdr>
                        <w:top w:val="none" w:sz="0" w:space="0" w:color="auto"/>
                        <w:left w:val="none" w:sz="0" w:space="0" w:color="auto"/>
                        <w:bottom w:val="none" w:sz="0" w:space="0" w:color="auto"/>
                        <w:right w:val="none" w:sz="0" w:space="0" w:color="auto"/>
                      </w:divBdr>
                    </w:div>
                    <w:div w:id="1228104341">
                      <w:marLeft w:val="0"/>
                      <w:marRight w:val="0"/>
                      <w:marTop w:val="0"/>
                      <w:marBottom w:val="0"/>
                      <w:divBdr>
                        <w:top w:val="none" w:sz="0" w:space="0" w:color="auto"/>
                        <w:left w:val="none" w:sz="0" w:space="0" w:color="auto"/>
                        <w:bottom w:val="none" w:sz="0" w:space="0" w:color="auto"/>
                        <w:right w:val="none" w:sz="0" w:space="0" w:color="auto"/>
                      </w:divBdr>
                    </w:div>
                  </w:divsChild>
                </w:div>
                <w:div w:id="676231357">
                  <w:marLeft w:val="0"/>
                  <w:marRight w:val="0"/>
                  <w:marTop w:val="0"/>
                  <w:marBottom w:val="0"/>
                  <w:divBdr>
                    <w:top w:val="none" w:sz="0" w:space="0" w:color="auto"/>
                    <w:left w:val="none" w:sz="0" w:space="0" w:color="auto"/>
                    <w:bottom w:val="none" w:sz="0" w:space="0" w:color="auto"/>
                    <w:right w:val="none" w:sz="0" w:space="0" w:color="auto"/>
                  </w:divBdr>
                  <w:divsChild>
                    <w:div w:id="1854755927">
                      <w:marLeft w:val="0"/>
                      <w:marRight w:val="0"/>
                      <w:marTop w:val="0"/>
                      <w:marBottom w:val="0"/>
                      <w:divBdr>
                        <w:top w:val="none" w:sz="0" w:space="0" w:color="auto"/>
                        <w:left w:val="none" w:sz="0" w:space="0" w:color="auto"/>
                        <w:bottom w:val="none" w:sz="0" w:space="0" w:color="auto"/>
                        <w:right w:val="none" w:sz="0" w:space="0" w:color="auto"/>
                      </w:divBdr>
                    </w:div>
                  </w:divsChild>
                </w:div>
                <w:div w:id="812913704">
                  <w:marLeft w:val="0"/>
                  <w:marRight w:val="0"/>
                  <w:marTop w:val="0"/>
                  <w:marBottom w:val="0"/>
                  <w:divBdr>
                    <w:top w:val="none" w:sz="0" w:space="0" w:color="auto"/>
                    <w:left w:val="none" w:sz="0" w:space="0" w:color="auto"/>
                    <w:bottom w:val="none" w:sz="0" w:space="0" w:color="auto"/>
                    <w:right w:val="none" w:sz="0" w:space="0" w:color="auto"/>
                  </w:divBdr>
                  <w:divsChild>
                    <w:div w:id="234903269">
                      <w:marLeft w:val="0"/>
                      <w:marRight w:val="0"/>
                      <w:marTop w:val="0"/>
                      <w:marBottom w:val="0"/>
                      <w:divBdr>
                        <w:top w:val="none" w:sz="0" w:space="0" w:color="auto"/>
                        <w:left w:val="none" w:sz="0" w:space="0" w:color="auto"/>
                        <w:bottom w:val="none" w:sz="0" w:space="0" w:color="auto"/>
                        <w:right w:val="none" w:sz="0" w:space="0" w:color="auto"/>
                      </w:divBdr>
                    </w:div>
                  </w:divsChild>
                </w:div>
                <w:div w:id="989405422">
                  <w:marLeft w:val="0"/>
                  <w:marRight w:val="0"/>
                  <w:marTop w:val="0"/>
                  <w:marBottom w:val="0"/>
                  <w:divBdr>
                    <w:top w:val="none" w:sz="0" w:space="0" w:color="auto"/>
                    <w:left w:val="none" w:sz="0" w:space="0" w:color="auto"/>
                    <w:bottom w:val="none" w:sz="0" w:space="0" w:color="auto"/>
                    <w:right w:val="none" w:sz="0" w:space="0" w:color="auto"/>
                  </w:divBdr>
                  <w:divsChild>
                    <w:div w:id="899050849">
                      <w:marLeft w:val="0"/>
                      <w:marRight w:val="0"/>
                      <w:marTop w:val="0"/>
                      <w:marBottom w:val="0"/>
                      <w:divBdr>
                        <w:top w:val="none" w:sz="0" w:space="0" w:color="auto"/>
                        <w:left w:val="none" w:sz="0" w:space="0" w:color="auto"/>
                        <w:bottom w:val="none" w:sz="0" w:space="0" w:color="auto"/>
                        <w:right w:val="none" w:sz="0" w:space="0" w:color="auto"/>
                      </w:divBdr>
                    </w:div>
                  </w:divsChild>
                </w:div>
                <w:div w:id="1079669699">
                  <w:marLeft w:val="0"/>
                  <w:marRight w:val="0"/>
                  <w:marTop w:val="0"/>
                  <w:marBottom w:val="0"/>
                  <w:divBdr>
                    <w:top w:val="none" w:sz="0" w:space="0" w:color="auto"/>
                    <w:left w:val="none" w:sz="0" w:space="0" w:color="auto"/>
                    <w:bottom w:val="none" w:sz="0" w:space="0" w:color="auto"/>
                    <w:right w:val="none" w:sz="0" w:space="0" w:color="auto"/>
                  </w:divBdr>
                  <w:divsChild>
                    <w:div w:id="1725370431">
                      <w:marLeft w:val="0"/>
                      <w:marRight w:val="0"/>
                      <w:marTop w:val="0"/>
                      <w:marBottom w:val="0"/>
                      <w:divBdr>
                        <w:top w:val="none" w:sz="0" w:space="0" w:color="auto"/>
                        <w:left w:val="none" w:sz="0" w:space="0" w:color="auto"/>
                        <w:bottom w:val="none" w:sz="0" w:space="0" w:color="auto"/>
                        <w:right w:val="none" w:sz="0" w:space="0" w:color="auto"/>
                      </w:divBdr>
                    </w:div>
                  </w:divsChild>
                </w:div>
                <w:div w:id="1090736801">
                  <w:marLeft w:val="0"/>
                  <w:marRight w:val="0"/>
                  <w:marTop w:val="0"/>
                  <w:marBottom w:val="0"/>
                  <w:divBdr>
                    <w:top w:val="none" w:sz="0" w:space="0" w:color="auto"/>
                    <w:left w:val="none" w:sz="0" w:space="0" w:color="auto"/>
                    <w:bottom w:val="none" w:sz="0" w:space="0" w:color="auto"/>
                    <w:right w:val="none" w:sz="0" w:space="0" w:color="auto"/>
                  </w:divBdr>
                  <w:divsChild>
                    <w:div w:id="547693405">
                      <w:marLeft w:val="0"/>
                      <w:marRight w:val="0"/>
                      <w:marTop w:val="0"/>
                      <w:marBottom w:val="0"/>
                      <w:divBdr>
                        <w:top w:val="none" w:sz="0" w:space="0" w:color="auto"/>
                        <w:left w:val="none" w:sz="0" w:space="0" w:color="auto"/>
                        <w:bottom w:val="none" w:sz="0" w:space="0" w:color="auto"/>
                        <w:right w:val="none" w:sz="0" w:space="0" w:color="auto"/>
                      </w:divBdr>
                    </w:div>
                  </w:divsChild>
                </w:div>
                <w:div w:id="1394811764">
                  <w:marLeft w:val="0"/>
                  <w:marRight w:val="0"/>
                  <w:marTop w:val="0"/>
                  <w:marBottom w:val="0"/>
                  <w:divBdr>
                    <w:top w:val="none" w:sz="0" w:space="0" w:color="auto"/>
                    <w:left w:val="none" w:sz="0" w:space="0" w:color="auto"/>
                    <w:bottom w:val="none" w:sz="0" w:space="0" w:color="auto"/>
                    <w:right w:val="none" w:sz="0" w:space="0" w:color="auto"/>
                  </w:divBdr>
                  <w:divsChild>
                    <w:div w:id="146827320">
                      <w:marLeft w:val="0"/>
                      <w:marRight w:val="0"/>
                      <w:marTop w:val="0"/>
                      <w:marBottom w:val="0"/>
                      <w:divBdr>
                        <w:top w:val="none" w:sz="0" w:space="0" w:color="auto"/>
                        <w:left w:val="none" w:sz="0" w:space="0" w:color="auto"/>
                        <w:bottom w:val="none" w:sz="0" w:space="0" w:color="auto"/>
                        <w:right w:val="none" w:sz="0" w:space="0" w:color="auto"/>
                      </w:divBdr>
                    </w:div>
                  </w:divsChild>
                </w:div>
                <w:div w:id="1886453881">
                  <w:marLeft w:val="0"/>
                  <w:marRight w:val="0"/>
                  <w:marTop w:val="0"/>
                  <w:marBottom w:val="0"/>
                  <w:divBdr>
                    <w:top w:val="none" w:sz="0" w:space="0" w:color="auto"/>
                    <w:left w:val="none" w:sz="0" w:space="0" w:color="auto"/>
                    <w:bottom w:val="none" w:sz="0" w:space="0" w:color="auto"/>
                    <w:right w:val="none" w:sz="0" w:space="0" w:color="auto"/>
                  </w:divBdr>
                  <w:divsChild>
                    <w:div w:id="1979803688">
                      <w:marLeft w:val="0"/>
                      <w:marRight w:val="0"/>
                      <w:marTop w:val="0"/>
                      <w:marBottom w:val="0"/>
                      <w:divBdr>
                        <w:top w:val="none" w:sz="0" w:space="0" w:color="auto"/>
                        <w:left w:val="none" w:sz="0" w:space="0" w:color="auto"/>
                        <w:bottom w:val="none" w:sz="0" w:space="0" w:color="auto"/>
                        <w:right w:val="none" w:sz="0" w:space="0" w:color="auto"/>
                      </w:divBdr>
                    </w:div>
                  </w:divsChild>
                </w:div>
                <w:div w:id="1935474741">
                  <w:marLeft w:val="0"/>
                  <w:marRight w:val="0"/>
                  <w:marTop w:val="0"/>
                  <w:marBottom w:val="0"/>
                  <w:divBdr>
                    <w:top w:val="none" w:sz="0" w:space="0" w:color="auto"/>
                    <w:left w:val="none" w:sz="0" w:space="0" w:color="auto"/>
                    <w:bottom w:val="none" w:sz="0" w:space="0" w:color="auto"/>
                    <w:right w:val="none" w:sz="0" w:space="0" w:color="auto"/>
                  </w:divBdr>
                  <w:divsChild>
                    <w:div w:id="447894393">
                      <w:marLeft w:val="0"/>
                      <w:marRight w:val="0"/>
                      <w:marTop w:val="0"/>
                      <w:marBottom w:val="0"/>
                      <w:divBdr>
                        <w:top w:val="none" w:sz="0" w:space="0" w:color="auto"/>
                        <w:left w:val="none" w:sz="0" w:space="0" w:color="auto"/>
                        <w:bottom w:val="none" w:sz="0" w:space="0" w:color="auto"/>
                        <w:right w:val="none" w:sz="0" w:space="0" w:color="auto"/>
                      </w:divBdr>
                    </w:div>
                  </w:divsChild>
                </w:div>
                <w:div w:id="2045522638">
                  <w:marLeft w:val="0"/>
                  <w:marRight w:val="0"/>
                  <w:marTop w:val="0"/>
                  <w:marBottom w:val="0"/>
                  <w:divBdr>
                    <w:top w:val="none" w:sz="0" w:space="0" w:color="auto"/>
                    <w:left w:val="none" w:sz="0" w:space="0" w:color="auto"/>
                    <w:bottom w:val="none" w:sz="0" w:space="0" w:color="auto"/>
                    <w:right w:val="none" w:sz="0" w:space="0" w:color="auto"/>
                  </w:divBdr>
                  <w:divsChild>
                    <w:div w:id="278143405">
                      <w:marLeft w:val="0"/>
                      <w:marRight w:val="0"/>
                      <w:marTop w:val="0"/>
                      <w:marBottom w:val="0"/>
                      <w:divBdr>
                        <w:top w:val="none" w:sz="0" w:space="0" w:color="auto"/>
                        <w:left w:val="none" w:sz="0" w:space="0" w:color="auto"/>
                        <w:bottom w:val="none" w:sz="0" w:space="0" w:color="auto"/>
                        <w:right w:val="none" w:sz="0" w:space="0" w:color="auto"/>
                      </w:divBdr>
                    </w:div>
                  </w:divsChild>
                </w:div>
                <w:div w:id="2096396572">
                  <w:marLeft w:val="0"/>
                  <w:marRight w:val="0"/>
                  <w:marTop w:val="0"/>
                  <w:marBottom w:val="0"/>
                  <w:divBdr>
                    <w:top w:val="none" w:sz="0" w:space="0" w:color="auto"/>
                    <w:left w:val="none" w:sz="0" w:space="0" w:color="auto"/>
                    <w:bottom w:val="none" w:sz="0" w:space="0" w:color="auto"/>
                    <w:right w:val="none" w:sz="0" w:space="0" w:color="auto"/>
                  </w:divBdr>
                  <w:divsChild>
                    <w:div w:id="905650618">
                      <w:marLeft w:val="0"/>
                      <w:marRight w:val="0"/>
                      <w:marTop w:val="0"/>
                      <w:marBottom w:val="0"/>
                      <w:divBdr>
                        <w:top w:val="none" w:sz="0" w:space="0" w:color="auto"/>
                        <w:left w:val="none" w:sz="0" w:space="0" w:color="auto"/>
                        <w:bottom w:val="none" w:sz="0" w:space="0" w:color="auto"/>
                        <w:right w:val="none" w:sz="0" w:space="0" w:color="auto"/>
                      </w:divBdr>
                    </w:div>
                  </w:divsChild>
                </w:div>
                <w:div w:id="2126385857">
                  <w:marLeft w:val="0"/>
                  <w:marRight w:val="0"/>
                  <w:marTop w:val="0"/>
                  <w:marBottom w:val="0"/>
                  <w:divBdr>
                    <w:top w:val="none" w:sz="0" w:space="0" w:color="auto"/>
                    <w:left w:val="none" w:sz="0" w:space="0" w:color="auto"/>
                    <w:bottom w:val="none" w:sz="0" w:space="0" w:color="auto"/>
                    <w:right w:val="none" w:sz="0" w:space="0" w:color="auto"/>
                  </w:divBdr>
                  <w:divsChild>
                    <w:div w:id="1614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60545">
          <w:marLeft w:val="0"/>
          <w:marRight w:val="0"/>
          <w:marTop w:val="0"/>
          <w:marBottom w:val="0"/>
          <w:divBdr>
            <w:top w:val="none" w:sz="0" w:space="0" w:color="auto"/>
            <w:left w:val="none" w:sz="0" w:space="0" w:color="auto"/>
            <w:bottom w:val="none" w:sz="0" w:space="0" w:color="auto"/>
            <w:right w:val="none" w:sz="0" w:space="0" w:color="auto"/>
          </w:divBdr>
          <w:divsChild>
            <w:div w:id="287391641">
              <w:marLeft w:val="0"/>
              <w:marRight w:val="0"/>
              <w:marTop w:val="30"/>
              <w:marBottom w:val="30"/>
              <w:divBdr>
                <w:top w:val="none" w:sz="0" w:space="0" w:color="auto"/>
                <w:left w:val="none" w:sz="0" w:space="0" w:color="auto"/>
                <w:bottom w:val="none" w:sz="0" w:space="0" w:color="auto"/>
                <w:right w:val="none" w:sz="0" w:space="0" w:color="auto"/>
              </w:divBdr>
              <w:divsChild>
                <w:div w:id="3094529">
                  <w:marLeft w:val="0"/>
                  <w:marRight w:val="0"/>
                  <w:marTop w:val="0"/>
                  <w:marBottom w:val="0"/>
                  <w:divBdr>
                    <w:top w:val="none" w:sz="0" w:space="0" w:color="auto"/>
                    <w:left w:val="none" w:sz="0" w:space="0" w:color="auto"/>
                    <w:bottom w:val="none" w:sz="0" w:space="0" w:color="auto"/>
                    <w:right w:val="none" w:sz="0" w:space="0" w:color="auto"/>
                  </w:divBdr>
                  <w:divsChild>
                    <w:div w:id="983512878">
                      <w:marLeft w:val="0"/>
                      <w:marRight w:val="0"/>
                      <w:marTop w:val="0"/>
                      <w:marBottom w:val="0"/>
                      <w:divBdr>
                        <w:top w:val="none" w:sz="0" w:space="0" w:color="auto"/>
                        <w:left w:val="none" w:sz="0" w:space="0" w:color="auto"/>
                        <w:bottom w:val="none" w:sz="0" w:space="0" w:color="auto"/>
                        <w:right w:val="none" w:sz="0" w:space="0" w:color="auto"/>
                      </w:divBdr>
                    </w:div>
                  </w:divsChild>
                </w:div>
                <w:div w:id="321737323">
                  <w:marLeft w:val="0"/>
                  <w:marRight w:val="0"/>
                  <w:marTop w:val="0"/>
                  <w:marBottom w:val="0"/>
                  <w:divBdr>
                    <w:top w:val="none" w:sz="0" w:space="0" w:color="auto"/>
                    <w:left w:val="none" w:sz="0" w:space="0" w:color="auto"/>
                    <w:bottom w:val="none" w:sz="0" w:space="0" w:color="auto"/>
                    <w:right w:val="none" w:sz="0" w:space="0" w:color="auto"/>
                  </w:divBdr>
                  <w:divsChild>
                    <w:div w:id="282348416">
                      <w:marLeft w:val="0"/>
                      <w:marRight w:val="0"/>
                      <w:marTop w:val="0"/>
                      <w:marBottom w:val="0"/>
                      <w:divBdr>
                        <w:top w:val="none" w:sz="0" w:space="0" w:color="auto"/>
                        <w:left w:val="none" w:sz="0" w:space="0" w:color="auto"/>
                        <w:bottom w:val="none" w:sz="0" w:space="0" w:color="auto"/>
                        <w:right w:val="none" w:sz="0" w:space="0" w:color="auto"/>
                      </w:divBdr>
                    </w:div>
                  </w:divsChild>
                </w:div>
                <w:div w:id="371654732">
                  <w:marLeft w:val="0"/>
                  <w:marRight w:val="0"/>
                  <w:marTop w:val="0"/>
                  <w:marBottom w:val="0"/>
                  <w:divBdr>
                    <w:top w:val="none" w:sz="0" w:space="0" w:color="auto"/>
                    <w:left w:val="none" w:sz="0" w:space="0" w:color="auto"/>
                    <w:bottom w:val="none" w:sz="0" w:space="0" w:color="auto"/>
                    <w:right w:val="none" w:sz="0" w:space="0" w:color="auto"/>
                  </w:divBdr>
                  <w:divsChild>
                    <w:div w:id="366418666">
                      <w:marLeft w:val="0"/>
                      <w:marRight w:val="0"/>
                      <w:marTop w:val="0"/>
                      <w:marBottom w:val="0"/>
                      <w:divBdr>
                        <w:top w:val="none" w:sz="0" w:space="0" w:color="auto"/>
                        <w:left w:val="none" w:sz="0" w:space="0" w:color="auto"/>
                        <w:bottom w:val="none" w:sz="0" w:space="0" w:color="auto"/>
                        <w:right w:val="none" w:sz="0" w:space="0" w:color="auto"/>
                      </w:divBdr>
                    </w:div>
                  </w:divsChild>
                </w:div>
                <w:div w:id="602421577">
                  <w:marLeft w:val="0"/>
                  <w:marRight w:val="0"/>
                  <w:marTop w:val="0"/>
                  <w:marBottom w:val="0"/>
                  <w:divBdr>
                    <w:top w:val="none" w:sz="0" w:space="0" w:color="auto"/>
                    <w:left w:val="none" w:sz="0" w:space="0" w:color="auto"/>
                    <w:bottom w:val="none" w:sz="0" w:space="0" w:color="auto"/>
                    <w:right w:val="none" w:sz="0" w:space="0" w:color="auto"/>
                  </w:divBdr>
                  <w:divsChild>
                    <w:div w:id="664011764">
                      <w:marLeft w:val="0"/>
                      <w:marRight w:val="0"/>
                      <w:marTop w:val="0"/>
                      <w:marBottom w:val="0"/>
                      <w:divBdr>
                        <w:top w:val="none" w:sz="0" w:space="0" w:color="auto"/>
                        <w:left w:val="none" w:sz="0" w:space="0" w:color="auto"/>
                        <w:bottom w:val="none" w:sz="0" w:space="0" w:color="auto"/>
                        <w:right w:val="none" w:sz="0" w:space="0" w:color="auto"/>
                      </w:divBdr>
                    </w:div>
                  </w:divsChild>
                </w:div>
                <w:div w:id="842743362">
                  <w:marLeft w:val="0"/>
                  <w:marRight w:val="0"/>
                  <w:marTop w:val="0"/>
                  <w:marBottom w:val="0"/>
                  <w:divBdr>
                    <w:top w:val="none" w:sz="0" w:space="0" w:color="auto"/>
                    <w:left w:val="none" w:sz="0" w:space="0" w:color="auto"/>
                    <w:bottom w:val="none" w:sz="0" w:space="0" w:color="auto"/>
                    <w:right w:val="none" w:sz="0" w:space="0" w:color="auto"/>
                  </w:divBdr>
                  <w:divsChild>
                    <w:div w:id="117455584">
                      <w:marLeft w:val="0"/>
                      <w:marRight w:val="0"/>
                      <w:marTop w:val="0"/>
                      <w:marBottom w:val="0"/>
                      <w:divBdr>
                        <w:top w:val="none" w:sz="0" w:space="0" w:color="auto"/>
                        <w:left w:val="none" w:sz="0" w:space="0" w:color="auto"/>
                        <w:bottom w:val="none" w:sz="0" w:space="0" w:color="auto"/>
                        <w:right w:val="none" w:sz="0" w:space="0" w:color="auto"/>
                      </w:divBdr>
                    </w:div>
                  </w:divsChild>
                </w:div>
                <w:div w:id="902638020">
                  <w:marLeft w:val="0"/>
                  <w:marRight w:val="0"/>
                  <w:marTop w:val="0"/>
                  <w:marBottom w:val="0"/>
                  <w:divBdr>
                    <w:top w:val="none" w:sz="0" w:space="0" w:color="auto"/>
                    <w:left w:val="none" w:sz="0" w:space="0" w:color="auto"/>
                    <w:bottom w:val="none" w:sz="0" w:space="0" w:color="auto"/>
                    <w:right w:val="none" w:sz="0" w:space="0" w:color="auto"/>
                  </w:divBdr>
                  <w:divsChild>
                    <w:div w:id="1300693520">
                      <w:marLeft w:val="0"/>
                      <w:marRight w:val="0"/>
                      <w:marTop w:val="0"/>
                      <w:marBottom w:val="0"/>
                      <w:divBdr>
                        <w:top w:val="none" w:sz="0" w:space="0" w:color="auto"/>
                        <w:left w:val="none" w:sz="0" w:space="0" w:color="auto"/>
                        <w:bottom w:val="none" w:sz="0" w:space="0" w:color="auto"/>
                        <w:right w:val="none" w:sz="0" w:space="0" w:color="auto"/>
                      </w:divBdr>
                    </w:div>
                  </w:divsChild>
                </w:div>
                <w:div w:id="909920937">
                  <w:marLeft w:val="0"/>
                  <w:marRight w:val="0"/>
                  <w:marTop w:val="0"/>
                  <w:marBottom w:val="0"/>
                  <w:divBdr>
                    <w:top w:val="none" w:sz="0" w:space="0" w:color="auto"/>
                    <w:left w:val="none" w:sz="0" w:space="0" w:color="auto"/>
                    <w:bottom w:val="none" w:sz="0" w:space="0" w:color="auto"/>
                    <w:right w:val="none" w:sz="0" w:space="0" w:color="auto"/>
                  </w:divBdr>
                  <w:divsChild>
                    <w:div w:id="261768635">
                      <w:marLeft w:val="0"/>
                      <w:marRight w:val="0"/>
                      <w:marTop w:val="0"/>
                      <w:marBottom w:val="0"/>
                      <w:divBdr>
                        <w:top w:val="none" w:sz="0" w:space="0" w:color="auto"/>
                        <w:left w:val="none" w:sz="0" w:space="0" w:color="auto"/>
                        <w:bottom w:val="none" w:sz="0" w:space="0" w:color="auto"/>
                        <w:right w:val="none" w:sz="0" w:space="0" w:color="auto"/>
                      </w:divBdr>
                    </w:div>
                  </w:divsChild>
                </w:div>
                <w:div w:id="1058555879">
                  <w:marLeft w:val="0"/>
                  <w:marRight w:val="0"/>
                  <w:marTop w:val="0"/>
                  <w:marBottom w:val="0"/>
                  <w:divBdr>
                    <w:top w:val="none" w:sz="0" w:space="0" w:color="auto"/>
                    <w:left w:val="none" w:sz="0" w:space="0" w:color="auto"/>
                    <w:bottom w:val="none" w:sz="0" w:space="0" w:color="auto"/>
                    <w:right w:val="none" w:sz="0" w:space="0" w:color="auto"/>
                  </w:divBdr>
                  <w:divsChild>
                    <w:div w:id="339889099">
                      <w:marLeft w:val="0"/>
                      <w:marRight w:val="0"/>
                      <w:marTop w:val="0"/>
                      <w:marBottom w:val="0"/>
                      <w:divBdr>
                        <w:top w:val="none" w:sz="0" w:space="0" w:color="auto"/>
                        <w:left w:val="none" w:sz="0" w:space="0" w:color="auto"/>
                        <w:bottom w:val="none" w:sz="0" w:space="0" w:color="auto"/>
                        <w:right w:val="none" w:sz="0" w:space="0" w:color="auto"/>
                      </w:divBdr>
                    </w:div>
                    <w:div w:id="512110543">
                      <w:marLeft w:val="0"/>
                      <w:marRight w:val="0"/>
                      <w:marTop w:val="0"/>
                      <w:marBottom w:val="0"/>
                      <w:divBdr>
                        <w:top w:val="none" w:sz="0" w:space="0" w:color="auto"/>
                        <w:left w:val="none" w:sz="0" w:space="0" w:color="auto"/>
                        <w:bottom w:val="none" w:sz="0" w:space="0" w:color="auto"/>
                        <w:right w:val="none" w:sz="0" w:space="0" w:color="auto"/>
                      </w:divBdr>
                    </w:div>
                    <w:div w:id="1186333237">
                      <w:marLeft w:val="0"/>
                      <w:marRight w:val="0"/>
                      <w:marTop w:val="0"/>
                      <w:marBottom w:val="0"/>
                      <w:divBdr>
                        <w:top w:val="none" w:sz="0" w:space="0" w:color="auto"/>
                        <w:left w:val="none" w:sz="0" w:space="0" w:color="auto"/>
                        <w:bottom w:val="none" w:sz="0" w:space="0" w:color="auto"/>
                        <w:right w:val="none" w:sz="0" w:space="0" w:color="auto"/>
                      </w:divBdr>
                    </w:div>
                    <w:div w:id="2135171132">
                      <w:marLeft w:val="0"/>
                      <w:marRight w:val="0"/>
                      <w:marTop w:val="0"/>
                      <w:marBottom w:val="0"/>
                      <w:divBdr>
                        <w:top w:val="none" w:sz="0" w:space="0" w:color="auto"/>
                        <w:left w:val="none" w:sz="0" w:space="0" w:color="auto"/>
                        <w:bottom w:val="none" w:sz="0" w:space="0" w:color="auto"/>
                        <w:right w:val="none" w:sz="0" w:space="0" w:color="auto"/>
                      </w:divBdr>
                    </w:div>
                  </w:divsChild>
                </w:div>
                <w:div w:id="1354456619">
                  <w:marLeft w:val="0"/>
                  <w:marRight w:val="0"/>
                  <w:marTop w:val="0"/>
                  <w:marBottom w:val="0"/>
                  <w:divBdr>
                    <w:top w:val="none" w:sz="0" w:space="0" w:color="auto"/>
                    <w:left w:val="none" w:sz="0" w:space="0" w:color="auto"/>
                    <w:bottom w:val="none" w:sz="0" w:space="0" w:color="auto"/>
                    <w:right w:val="none" w:sz="0" w:space="0" w:color="auto"/>
                  </w:divBdr>
                  <w:divsChild>
                    <w:div w:id="1326199910">
                      <w:marLeft w:val="0"/>
                      <w:marRight w:val="0"/>
                      <w:marTop w:val="0"/>
                      <w:marBottom w:val="0"/>
                      <w:divBdr>
                        <w:top w:val="none" w:sz="0" w:space="0" w:color="auto"/>
                        <w:left w:val="none" w:sz="0" w:space="0" w:color="auto"/>
                        <w:bottom w:val="none" w:sz="0" w:space="0" w:color="auto"/>
                        <w:right w:val="none" w:sz="0" w:space="0" w:color="auto"/>
                      </w:divBdr>
                    </w:div>
                  </w:divsChild>
                </w:div>
                <w:div w:id="1369144090">
                  <w:marLeft w:val="0"/>
                  <w:marRight w:val="0"/>
                  <w:marTop w:val="0"/>
                  <w:marBottom w:val="0"/>
                  <w:divBdr>
                    <w:top w:val="none" w:sz="0" w:space="0" w:color="auto"/>
                    <w:left w:val="none" w:sz="0" w:space="0" w:color="auto"/>
                    <w:bottom w:val="none" w:sz="0" w:space="0" w:color="auto"/>
                    <w:right w:val="none" w:sz="0" w:space="0" w:color="auto"/>
                  </w:divBdr>
                  <w:divsChild>
                    <w:div w:id="1797869512">
                      <w:marLeft w:val="0"/>
                      <w:marRight w:val="0"/>
                      <w:marTop w:val="0"/>
                      <w:marBottom w:val="0"/>
                      <w:divBdr>
                        <w:top w:val="none" w:sz="0" w:space="0" w:color="auto"/>
                        <w:left w:val="none" w:sz="0" w:space="0" w:color="auto"/>
                        <w:bottom w:val="none" w:sz="0" w:space="0" w:color="auto"/>
                        <w:right w:val="none" w:sz="0" w:space="0" w:color="auto"/>
                      </w:divBdr>
                    </w:div>
                  </w:divsChild>
                </w:div>
                <w:div w:id="1467510726">
                  <w:marLeft w:val="0"/>
                  <w:marRight w:val="0"/>
                  <w:marTop w:val="0"/>
                  <w:marBottom w:val="0"/>
                  <w:divBdr>
                    <w:top w:val="none" w:sz="0" w:space="0" w:color="auto"/>
                    <w:left w:val="none" w:sz="0" w:space="0" w:color="auto"/>
                    <w:bottom w:val="none" w:sz="0" w:space="0" w:color="auto"/>
                    <w:right w:val="none" w:sz="0" w:space="0" w:color="auto"/>
                  </w:divBdr>
                  <w:divsChild>
                    <w:div w:id="1947345264">
                      <w:marLeft w:val="0"/>
                      <w:marRight w:val="0"/>
                      <w:marTop w:val="0"/>
                      <w:marBottom w:val="0"/>
                      <w:divBdr>
                        <w:top w:val="none" w:sz="0" w:space="0" w:color="auto"/>
                        <w:left w:val="none" w:sz="0" w:space="0" w:color="auto"/>
                        <w:bottom w:val="none" w:sz="0" w:space="0" w:color="auto"/>
                        <w:right w:val="none" w:sz="0" w:space="0" w:color="auto"/>
                      </w:divBdr>
                    </w:div>
                  </w:divsChild>
                </w:div>
                <w:div w:id="1476992782">
                  <w:marLeft w:val="0"/>
                  <w:marRight w:val="0"/>
                  <w:marTop w:val="0"/>
                  <w:marBottom w:val="0"/>
                  <w:divBdr>
                    <w:top w:val="none" w:sz="0" w:space="0" w:color="auto"/>
                    <w:left w:val="none" w:sz="0" w:space="0" w:color="auto"/>
                    <w:bottom w:val="none" w:sz="0" w:space="0" w:color="auto"/>
                    <w:right w:val="none" w:sz="0" w:space="0" w:color="auto"/>
                  </w:divBdr>
                  <w:divsChild>
                    <w:div w:id="1387030331">
                      <w:marLeft w:val="0"/>
                      <w:marRight w:val="0"/>
                      <w:marTop w:val="0"/>
                      <w:marBottom w:val="0"/>
                      <w:divBdr>
                        <w:top w:val="none" w:sz="0" w:space="0" w:color="auto"/>
                        <w:left w:val="none" w:sz="0" w:space="0" w:color="auto"/>
                        <w:bottom w:val="none" w:sz="0" w:space="0" w:color="auto"/>
                        <w:right w:val="none" w:sz="0" w:space="0" w:color="auto"/>
                      </w:divBdr>
                    </w:div>
                  </w:divsChild>
                </w:div>
                <w:div w:id="1510948652">
                  <w:marLeft w:val="0"/>
                  <w:marRight w:val="0"/>
                  <w:marTop w:val="0"/>
                  <w:marBottom w:val="0"/>
                  <w:divBdr>
                    <w:top w:val="none" w:sz="0" w:space="0" w:color="auto"/>
                    <w:left w:val="none" w:sz="0" w:space="0" w:color="auto"/>
                    <w:bottom w:val="none" w:sz="0" w:space="0" w:color="auto"/>
                    <w:right w:val="none" w:sz="0" w:space="0" w:color="auto"/>
                  </w:divBdr>
                  <w:divsChild>
                    <w:div w:id="1315261037">
                      <w:marLeft w:val="0"/>
                      <w:marRight w:val="0"/>
                      <w:marTop w:val="0"/>
                      <w:marBottom w:val="0"/>
                      <w:divBdr>
                        <w:top w:val="none" w:sz="0" w:space="0" w:color="auto"/>
                        <w:left w:val="none" w:sz="0" w:space="0" w:color="auto"/>
                        <w:bottom w:val="none" w:sz="0" w:space="0" w:color="auto"/>
                        <w:right w:val="none" w:sz="0" w:space="0" w:color="auto"/>
                      </w:divBdr>
                    </w:div>
                  </w:divsChild>
                </w:div>
                <w:div w:id="1537695020">
                  <w:marLeft w:val="0"/>
                  <w:marRight w:val="0"/>
                  <w:marTop w:val="0"/>
                  <w:marBottom w:val="0"/>
                  <w:divBdr>
                    <w:top w:val="none" w:sz="0" w:space="0" w:color="auto"/>
                    <w:left w:val="none" w:sz="0" w:space="0" w:color="auto"/>
                    <w:bottom w:val="none" w:sz="0" w:space="0" w:color="auto"/>
                    <w:right w:val="none" w:sz="0" w:space="0" w:color="auto"/>
                  </w:divBdr>
                  <w:divsChild>
                    <w:div w:id="1234119388">
                      <w:marLeft w:val="0"/>
                      <w:marRight w:val="0"/>
                      <w:marTop w:val="0"/>
                      <w:marBottom w:val="0"/>
                      <w:divBdr>
                        <w:top w:val="none" w:sz="0" w:space="0" w:color="auto"/>
                        <w:left w:val="none" w:sz="0" w:space="0" w:color="auto"/>
                        <w:bottom w:val="none" w:sz="0" w:space="0" w:color="auto"/>
                        <w:right w:val="none" w:sz="0" w:space="0" w:color="auto"/>
                      </w:divBdr>
                    </w:div>
                  </w:divsChild>
                </w:div>
                <w:div w:id="1596354402">
                  <w:marLeft w:val="0"/>
                  <w:marRight w:val="0"/>
                  <w:marTop w:val="0"/>
                  <w:marBottom w:val="0"/>
                  <w:divBdr>
                    <w:top w:val="none" w:sz="0" w:space="0" w:color="auto"/>
                    <w:left w:val="none" w:sz="0" w:space="0" w:color="auto"/>
                    <w:bottom w:val="none" w:sz="0" w:space="0" w:color="auto"/>
                    <w:right w:val="none" w:sz="0" w:space="0" w:color="auto"/>
                  </w:divBdr>
                  <w:divsChild>
                    <w:div w:id="588539473">
                      <w:marLeft w:val="0"/>
                      <w:marRight w:val="0"/>
                      <w:marTop w:val="0"/>
                      <w:marBottom w:val="0"/>
                      <w:divBdr>
                        <w:top w:val="none" w:sz="0" w:space="0" w:color="auto"/>
                        <w:left w:val="none" w:sz="0" w:space="0" w:color="auto"/>
                        <w:bottom w:val="none" w:sz="0" w:space="0" w:color="auto"/>
                        <w:right w:val="none" w:sz="0" w:space="0" w:color="auto"/>
                      </w:divBdr>
                    </w:div>
                  </w:divsChild>
                </w:div>
                <w:div w:id="1708409191">
                  <w:marLeft w:val="0"/>
                  <w:marRight w:val="0"/>
                  <w:marTop w:val="0"/>
                  <w:marBottom w:val="0"/>
                  <w:divBdr>
                    <w:top w:val="none" w:sz="0" w:space="0" w:color="auto"/>
                    <w:left w:val="none" w:sz="0" w:space="0" w:color="auto"/>
                    <w:bottom w:val="none" w:sz="0" w:space="0" w:color="auto"/>
                    <w:right w:val="none" w:sz="0" w:space="0" w:color="auto"/>
                  </w:divBdr>
                  <w:divsChild>
                    <w:div w:id="8590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50668">
      <w:bodyDiv w:val="1"/>
      <w:marLeft w:val="0"/>
      <w:marRight w:val="0"/>
      <w:marTop w:val="0"/>
      <w:marBottom w:val="0"/>
      <w:divBdr>
        <w:top w:val="none" w:sz="0" w:space="0" w:color="auto"/>
        <w:left w:val="none" w:sz="0" w:space="0" w:color="auto"/>
        <w:bottom w:val="none" w:sz="0" w:space="0" w:color="auto"/>
        <w:right w:val="none" w:sz="0" w:space="0" w:color="auto"/>
      </w:divBdr>
      <w:divsChild>
        <w:div w:id="89857756">
          <w:marLeft w:val="0"/>
          <w:marRight w:val="0"/>
          <w:marTop w:val="0"/>
          <w:marBottom w:val="0"/>
          <w:divBdr>
            <w:top w:val="none" w:sz="0" w:space="0" w:color="auto"/>
            <w:left w:val="none" w:sz="0" w:space="0" w:color="auto"/>
            <w:bottom w:val="none" w:sz="0" w:space="0" w:color="auto"/>
            <w:right w:val="none" w:sz="0" w:space="0" w:color="auto"/>
          </w:divBdr>
          <w:divsChild>
            <w:div w:id="2094425926">
              <w:marLeft w:val="0"/>
              <w:marRight w:val="0"/>
              <w:marTop w:val="0"/>
              <w:marBottom w:val="0"/>
              <w:divBdr>
                <w:top w:val="none" w:sz="0" w:space="0" w:color="auto"/>
                <w:left w:val="none" w:sz="0" w:space="0" w:color="auto"/>
                <w:bottom w:val="none" w:sz="0" w:space="0" w:color="auto"/>
                <w:right w:val="none" w:sz="0" w:space="0" w:color="auto"/>
              </w:divBdr>
            </w:div>
          </w:divsChild>
        </w:div>
        <w:div w:id="178548237">
          <w:marLeft w:val="0"/>
          <w:marRight w:val="0"/>
          <w:marTop w:val="0"/>
          <w:marBottom w:val="0"/>
          <w:divBdr>
            <w:top w:val="none" w:sz="0" w:space="0" w:color="auto"/>
            <w:left w:val="none" w:sz="0" w:space="0" w:color="auto"/>
            <w:bottom w:val="none" w:sz="0" w:space="0" w:color="auto"/>
            <w:right w:val="none" w:sz="0" w:space="0" w:color="auto"/>
          </w:divBdr>
          <w:divsChild>
            <w:div w:id="1285388166">
              <w:marLeft w:val="0"/>
              <w:marRight w:val="0"/>
              <w:marTop w:val="0"/>
              <w:marBottom w:val="0"/>
              <w:divBdr>
                <w:top w:val="none" w:sz="0" w:space="0" w:color="auto"/>
                <w:left w:val="none" w:sz="0" w:space="0" w:color="auto"/>
                <w:bottom w:val="none" w:sz="0" w:space="0" w:color="auto"/>
                <w:right w:val="none" w:sz="0" w:space="0" w:color="auto"/>
              </w:divBdr>
            </w:div>
          </w:divsChild>
        </w:div>
        <w:div w:id="246959291">
          <w:marLeft w:val="0"/>
          <w:marRight w:val="0"/>
          <w:marTop w:val="0"/>
          <w:marBottom w:val="0"/>
          <w:divBdr>
            <w:top w:val="none" w:sz="0" w:space="0" w:color="auto"/>
            <w:left w:val="none" w:sz="0" w:space="0" w:color="auto"/>
            <w:bottom w:val="none" w:sz="0" w:space="0" w:color="auto"/>
            <w:right w:val="none" w:sz="0" w:space="0" w:color="auto"/>
          </w:divBdr>
          <w:divsChild>
            <w:div w:id="956177947">
              <w:marLeft w:val="0"/>
              <w:marRight w:val="0"/>
              <w:marTop w:val="0"/>
              <w:marBottom w:val="0"/>
              <w:divBdr>
                <w:top w:val="none" w:sz="0" w:space="0" w:color="auto"/>
                <w:left w:val="none" w:sz="0" w:space="0" w:color="auto"/>
                <w:bottom w:val="none" w:sz="0" w:space="0" w:color="auto"/>
                <w:right w:val="none" w:sz="0" w:space="0" w:color="auto"/>
              </w:divBdr>
            </w:div>
          </w:divsChild>
        </w:div>
        <w:div w:id="592125986">
          <w:marLeft w:val="0"/>
          <w:marRight w:val="0"/>
          <w:marTop w:val="0"/>
          <w:marBottom w:val="0"/>
          <w:divBdr>
            <w:top w:val="none" w:sz="0" w:space="0" w:color="auto"/>
            <w:left w:val="none" w:sz="0" w:space="0" w:color="auto"/>
            <w:bottom w:val="none" w:sz="0" w:space="0" w:color="auto"/>
            <w:right w:val="none" w:sz="0" w:space="0" w:color="auto"/>
          </w:divBdr>
          <w:divsChild>
            <w:div w:id="1484739010">
              <w:marLeft w:val="0"/>
              <w:marRight w:val="0"/>
              <w:marTop w:val="0"/>
              <w:marBottom w:val="0"/>
              <w:divBdr>
                <w:top w:val="none" w:sz="0" w:space="0" w:color="auto"/>
                <w:left w:val="none" w:sz="0" w:space="0" w:color="auto"/>
                <w:bottom w:val="none" w:sz="0" w:space="0" w:color="auto"/>
                <w:right w:val="none" w:sz="0" w:space="0" w:color="auto"/>
              </w:divBdr>
            </w:div>
          </w:divsChild>
        </w:div>
        <w:div w:id="668873011">
          <w:marLeft w:val="0"/>
          <w:marRight w:val="0"/>
          <w:marTop w:val="0"/>
          <w:marBottom w:val="0"/>
          <w:divBdr>
            <w:top w:val="none" w:sz="0" w:space="0" w:color="auto"/>
            <w:left w:val="none" w:sz="0" w:space="0" w:color="auto"/>
            <w:bottom w:val="none" w:sz="0" w:space="0" w:color="auto"/>
            <w:right w:val="none" w:sz="0" w:space="0" w:color="auto"/>
          </w:divBdr>
          <w:divsChild>
            <w:div w:id="24183556">
              <w:marLeft w:val="0"/>
              <w:marRight w:val="0"/>
              <w:marTop w:val="0"/>
              <w:marBottom w:val="0"/>
              <w:divBdr>
                <w:top w:val="none" w:sz="0" w:space="0" w:color="auto"/>
                <w:left w:val="none" w:sz="0" w:space="0" w:color="auto"/>
                <w:bottom w:val="none" w:sz="0" w:space="0" w:color="auto"/>
                <w:right w:val="none" w:sz="0" w:space="0" w:color="auto"/>
              </w:divBdr>
            </w:div>
          </w:divsChild>
        </w:div>
        <w:div w:id="784469970">
          <w:marLeft w:val="0"/>
          <w:marRight w:val="0"/>
          <w:marTop w:val="0"/>
          <w:marBottom w:val="0"/>
          <w:divBdr>
            <w:top w:val="none" w:sz="0" w:space="0" w:color="auto"/>
            <w:left w:val="none" w:sz="0" w:space="0" w:color="auto"/>
            <w:bottom w:val="none" w:sz="0" w:space="0" w:color="auto"/>
            <w:right w:val="none" w:sz="0" w:space="0" w:color="auto"/>
          </w:divBdr>
          <w:divsChild>
            <w:div w:id="1366523607">
              <w:marLeft w:val="0"/>
              <w:marRight w:val="0"/>
              <w:marTop w:val="0"/>
              <w:marBottom w:val="0"/>
              <w:divBdr>
                <w:top w:val="none" w:sz="0" w:space="0" w:color="auto"/>
                <w:left w:val="none" w:sz="0" w:space="0" w:color="auto"/>
                <w:bottom w:val="none" w:sz="0" w:space="0" w:color="auto"/>
                <w:right w:val="none" w:sz="0" w:space="0" w:color="auto"/>
              </w:divBdr>
            </w:div>
          </w:divsChild>
        </w:div>
        <w:div w:id="972517627">
          <w:marLeft w:val="0"/>
          <w:marRight w:val="0"/>
          <w:marTop w:val="0"/>
          <w:marBottom w:val="0"/>
          <w:divBdr>
            <w:top w:val="none" w:sz="0" w:space="0" w:color="auto"/>
            <w:left w:val="none" w:sz="0" w:space="0" w:color="auto"/>
            <w:bottom w:val="none" w:sz="0" w:space="0" w:color="auto"/>
            <w:right w:val="none" w:sz="0" w:space="0" w:color="auto"/>
          </w:divBdr>
          <w:divsChild>
            <w:div w:id="1631863384">
              <w:marLeft w:val="0"/>
              <w:marRight w:val="0"/>
              <w:marTop w:val="0"/>
              <w:marBottom w:val="0"/>
              <w:divBdr>
                <w:top w:val="none" w:sz="0" w:space="0" w:color="auto"/>
                <w:left w:val="none" w:sz="0" w:space="0" w:color="auto"/>
                <w:bottom w:val="none" w:sz="0" w:space="0" w:color="auto"/>
                <w:right w:val="none" w:sz="0" w:space="0" w:color="auto"/>
              </w:divBdr>
            </w:div>
          </w:divsChild>
        </w:div>
        <w:div w:id="1011908022">
          <w:marLeft w:val="0"/>
          <w:marRight w:val="0"/>
          <w:marTop w:val="0"/>
          <w:marBottom w:val="0"/>
          <w:divBdr>
            <w:top w:val="none" w:sz="0" w:space="0" w:color="auto"/>
            <w:left w:val="none" w:sz="0" w:space="0" w:color="auto"/>
            <w:bottom w:val="none" w:sz="0" w:space="0" w:color="auto"/>
            <w:right w:val="none" w:sz="0" w:space="0" w:color="auto"/>
          </w:divBdr>
          <w:divsChild>
            <w:div w:id="953361375">
              <w:marLeft w:val="0"/>
              <w:marRight w:val="0"/>
              <w:marTop w:val="0"/>
              <w:marBottom w:val="0"/>
              <w:divBdr>
                <w:top w:val="none" w:sz="0" w:space="0" w:color="auto"/>
                <w:left w:val="none" w:sz="0" w:space="0" w:color="auto"/>
                <w:bottom w:val="none" w:sz="0" w:space="0" w:color="auto"/>
                <w:right w:val="none" w:sz="0" w:space="0" w:color="auto"/>
              </w:divBdr>
            </w:div>
          </w:divsChild>
        </w:div>
        <w:div w:id="1026911163">
          <w:marLeft w:val="0"/>
          <w:marRight w:val="0"/>
          <w:marTop w:val="0"/>
          <w:marBottom w:val="0"/>
          <w:divBdr>
            <w:top w:val="none" w:sz="0" w:space="0" w:color="auto"/>
            <w:left w:val="none" w:sz="0" w:space="0" w:color="auto"/>
            <w:bottom w:val="none" w:sz="0" w:space="0" w:color="auto"/>
            <w:right w:val="none" w:sz="0" w:space="0" w:color="auto"/>
          </w:divBdr>
          <w:divsChild>
            <w:div w:id="310183674">
              <w:marLeft w:val="0"/>
              <w:marRight w:val="0"/>
              <w:marTop w:val="0"/>
              <w:marBottom w:val="0"/>
              <w:divBdr>
                <w:top w:val="none" w:sz="0" w:space="0" w:color="auto"/>
                <w:left w:val="none" w:sz="0" w:space="0" w:color="auto"/>
                <w:bottom w:val="none" w:sz="0" w:space="0" w:color="auto"/>
                <w:right w:val="none" w:sz="0" w:space="0" w:color="auto"/>
              </w:divBdr>
            </w:div>
          </w:divsChild>
        </w:div>
        <w:div w:id="1102189442">
          <w:marLeft w:val="0"/>
          <w:marRight w:val="0"/>
          <w:marTop w:val="0"/>
          <w:marBottom w:val="0"/>
          <w:divBdr>
            <w:top w:val="none" w:sz="0" w:space="0" w:color="auto"/>
            <w:left w:val="none" w:sz="0" w:space="0" w:color="auto"/>
            <w:bottom w:val="none" w:sz="0" w:space="0" w:color="auto"/>
            <w:right w:val="none" w:sz="0" w:space="0" w:color="auto"/>
          </w:divBdr>
          <w:divsChild>
            <w:div w:id="181238120">
              <w:marLeft w:val="0"/>
              <w:marRight w:val="0"/>
              <w:marTop w:val="0"/>
              <w:marBottom w:val="0"/>
              <w:divBdr>
                <w:top w:val="none" w:sz="0" w:space="0" w:color="auto"/>
                <w:left w:val="none" w:sz="0" w:space="0" w:color="auto"/>
                <w:bottom w:val="none" w:sz="0" w:space="0" w:color="auto"/>
                <w:right w:val="none" w:sz="0" w:space="0" w:color="auto"/>
              </w:divBdr>
            </w:div>
          </w:divsChild>
        </w:div>
        <w:div w:id="1289820077">
          <w:marLeft w:val="0"/>
          <w:marRight w:val="0"/>
          <w:marTop w:val="0"/>
          <w:marBottom w:val="0"/>
          <w:divBdr>
            <w:top w:val="none" w:sz="0" w:space="0" w:color="auto"/>
            <w:left w:val="none" w:sz="0" w:space="0" w:color="auto"/>
            <w:bottom w:val="none" w:sz="0" w:space="0" w:color="auto"/>
            <w:right w:val="none" w:sz="0" w:space="0" w:color="auto"/>
          </w:divBdr>
          <w:divsChild>
            <w:div w:id="399450380">
              <w:marLeft w:val="0"/>
              <w:marRight w:val="0"/>
              <w:marTop w:val="0"/>
              <w:marBottom w:val="0"/>
              <w:divBdr>
                <w:top w:val="none" w:sz="0" w:space="0" w:color="auto"/>
                <w:left w:val="none" w:sz="0" w:space="0" w:color="auto"/>
                <w:bottom w:val="none" w:sz="0" w:space="0" w:color="auto"/>
                <w:right w:val="none" w:sz="0" w:space="0" w:color="auto"/>
              </w:divBdr>
            </w:div>
          </w:divsChild>
        </w:div>
        <w:div w:id="1538203051">
          <w:marLeft w:val="0"/>
          <w:marRight w:val="0"/>
          <w:marTop w:val="0"/>
          <w:marBottom w:val="0"/>
          <w:divBdr>
            <w:top w:val="none" w:sz="0" w:space="0" w:color="auto"/>
            <w:left w:val="none" w:sz="0" w:space="0" w:color="auto"/>
            <w:bottom w:val="none" w:sz="0" w:space="0" w:color="auto"/>
            <w:right w:val="none" w:sz="0" w:space="0" w:color="auto"/>
          </w:divBdr>
          <w:divsChild>
            <w:div w:id="480462428">
              <w:marLeft w:val="0"/>
              <w:marRight w:val="0"/>
              <w:marTop w:val="0"/>
              <w:marBottom w:val="0"/>
              <w:divBdr>
                <w:top w:val="none" w:sz="0" w:space="0" w:color="auto"/>
                <w:left w:val="none" w:sz="0" w:space="0" w:color="auto"/>
                <w:bottom w:val="none" w:sz="0" w:space="0" w:color="auto"/>
                <w:right w:val="none" w:sz="0" w:space="0" w:color="auto"/>
              </w:divBdr>
            </w:div>
          </w:divsChild>
        </w:div>
        <w:div w:id="1787657186">
          <w:marLeft w:val="0"/>
          <w:marRight w:val="0"/>
          <w:marTop w:val="0"/>
          <w:marBottom w:val="0"/>
          <w:divBdr>
            <w:top w:val="none" w:sz="0" w:space="0" w:color="auto"/>
            <w:left w:val="none" w:sz="0" w:space="0" w:color="auto"/>
            <w:bottom w:val="none" w:sz="0" w:space="0" w:color="auto"/>
            <w:right w:val="none" w:sz="0" w:space="0" w:color="auto"/>
          </w:divBdr>
          <w:divsChild>
            <w:div w:id="2072656152">
              <w:marLeft w:val="0"/>
              <w:marRight w:val="0"/>
              <w:marTop w:val="0"/>
              <w:marBottom w:val="0"/>
              <w:divBdr>
                <w:top w:val="none" w:sz="0" w:space="0" w:color="auto"/>
                <w:left w:val="none" w:sz="0" w:space="0" w:color="auto"/>
                <w:bottom w:val="none" w:sz="0" w:space="0" w:color="auto"/>
                <w:right w:val="none" w:sz="0" w:space="0" w:color="auto"/>
              </w:divBdr>
            </w:div>
          </w:divsChild>
        </w:div>
        <w:div w:id="1976833259">
          <w:marLeft w:val="0"/>
          <w:marRight w:val="0"/>
          <w:marTop w:val="0"/>
          <w:marBottom w:val="0"/>
          <w:divBdr>
            <w:top w:val="none" w:sz="0" w:space="0" w:color="auto"/>
            <w:left w:val="none" w:sz="0" w:space="0" w:color="auto"/>
            <w:bottom w:val="none" w:sz="0" w:space="0" w:color="auto"/>
            <w:right w:val="none" w:sz="0" w:space="0" w:color="auto"/>
          </w:divBdr>
          <w:divsChild>
            <w:div w:id="196967349">
              <w:marLeft w:val="0"/>
              <w:marRight w:val="0"/>
              <w:marTop w:val="0"/>
              <w:marBottom w:val="0"/>
              <w:divBdr>
                <w:top w:val="none" w:sz="0" w:space="0" w:color="auto"/>
                <w:left w:val="none" w:sz="0" w:space="0" w:color="auto"/>
                <w:bottom w:val="none" w:sz="0" w:space="0" w:color="auto"/>
                <w:right w:val="none" w:sz="0" w:space="0" w:color="auto"/>
              </w:divBdr>
            </w:div>
            <w:div w:id="980690664">
              <w:marLeft w:val="0"/>
              <w:marRight w:val="0"/>
              <w:marTop w:val="0"/>
              <w:marBottom w:val="0"/>
              <w:divBdr>
                <w:top w:val="none" w:sz="0" w:space="0" w:color="auto"/>
                <w:left w:val="none" w:sz="0" w:space="0" w:color="auto"/>
                <w:bottom w:val="none" w:sz="0" w:space="0" w:color="auto"/>
                <w:right w:val="none" w:sz="0" w:space="0" w:color="auto"/>
              </w:divBdr>
            </w:div>
            <w:div w:id="1228103967">
              <w:marLeft w:val="0"/>
              <w:marRight w:val="0"/>
              <w:marTop w:val="0"/>
              <w:marBottom w:val="0"/>
              <w:divBdr>
                <w:top w:val="none" w:sz="0" w:space="0" w:color="auto"/>
                <w:left w:val="none" w:sz="0" w:space="0" w:color="auto"/>
                <w:bottom w:val="none" w:sz="0" w:space="0" w:color="auto"/>
                <w:right w:val="none" w:sz="0" w:space="0" w:color="auto"/>
              </w:divBdr>
            </w:div>
            <w:div w:id="1439986323">
              <w:marLeft w:val="0"/>
              <w:marRight w:val="0"/>
              <w:marTop w:val="0"/>
              <w:marBottom w:val="0"/>
              <w:divBdr>
                <w:top w:val="none" w:sz="0" w:space="0" w:color="auto"/>
                <w:left w:val="none" w:sz="0" w:space="0" w:color="auto"/>
                <w:bottom w:val="none" w:sz="0" w:space="0" w:color="auto"/>
                <w:right w:val="none" w:sz="0" w:space="0" w:color="auto"/>
              </w:divBdr>
            </w:div>
            <w:div w:id="1852378598">
              <w:marLeft w:val="0"/>
              <w:marRight w:val="0"/>
              <w:marTop w:val="0"/>
              <w:marBottom w:val="0"/>
              <w:divBdr>
                <w:top w:val="none" w:sz="0" w:space="0" w:color="auto"/>
                <w:left w:val="none" w:sz="0" w:space="0" w:color="auto"/>
                <w:bottom w:val="none" w:sz="0" w:space="0" w:color="auto"/>
                <w:right w:val="none" w:sz="0" w:space="0" w:color="auto"/>
              </w:divBdr>
            </w:div>
          </w:divsChild>
        </w:div>
        <w:div w:id="2037273691">
          <w:marLeft w:val="0"/>
          <w:marRight w:val="0"/>
          <w:marTop w:val="0"/>
          <w:marBottom w:val="0"/>
          <w:divBdr>
            <w:top w:val="none" w:sz="0" w:space="0" w:color="auto"/>
            <w:left w:val="none" w:sz="0" w:space="0" w:color="auto"/>
            <w:bottom w:val="none" w:sz="0" w:space="0" w:color="auto"/>
            <w:right w:val="none" w:sz="0" w:space="0" w:color="auto"/>
          </w:divBdr>
          <w:divsChild>
            <w:div w:id="697511629">
              <w:marLeft w:val="0"/>
              <w:marRight w:val="0"/>
              <w:marTop w:val="0"/>
              <w:marBottom w:val="0"/>
              <w:divBdr>
                <w:top w:val="none" w:sz="0" w:space="0" w:color="auto"/>
                <w:left w:val="none" w:sz="0" w:space="0" w:color="auto"/>
                <w:bottom w:val="none" w:sz="0" w:space="0" w:color="auto"/>
                <w:right w:val="none" w:sz="0" w:space="0" w:color="auto"/>
              </w:divBdr>
            </w:div>
          </w:divsChild>
        </w:div>
        <w:div w:id="2145540593">
          <w:marLeft w:val="0"/>
          <w:marRight w:val="0"/>
          <w:marTop w:val="0"/>
          <w:marBottom w:val="0"/>
          <w:divBdr>
            <w:top w:val="none" w:sz="0" w:space="0" w:color="auto"/>
            <w:left w:val="none" w:sz="0" w:space="0" w:color="auto"/>
            <w:bottom w:val="none" w:sz="0" w:space="0" w:color="auto"/>
            <w:right w:val="none" w:sz="0" w:space="0" w:color="auto"/>
          </w:divBdr>
          <w:divsChild>
            <w:div w:id="15420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3741f30e5d0744f4" Type="http://schemas.microsoft.com/office/2019/09/relationships/intelligence" Target="intelligenc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ebren%20Kraak\Documents\Aangepaste%20Office-sjablonen\Real%20template.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BFEE5047DA8F48949B4553347FD842" ma:contentTypeVersion="10" ma:contentTypeDescription="Een nieuw document maken." ma:contentTypeScope="" ma:versionID="e194e515074d60dc75c792a8c4fcf070">
  <xsd:schema xmlns:xsd="http://www.w3.org/2001/XMLSchema" xmlns:xs="http://www.w3.org/2001/XMLSchema" xmlns:p="http://schemas.microsoft.com/office/2006/metadata/properties" xmlns:ns2="6e653f0f-d7b4-455a-959d-088098f00a78" targetNamespace="http://schemas.microsoft.com/office/2006/metadata/properties" ma:root="true" ma:fieldsID="6b99145f4d590d60f4c37195ca716895" ns2:_="">
    <xsd:import namespace="6e653f0f-d7b4-455a-959d-088098f00a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53f0f-d7b4-455a-959d-088098f00a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E3EE22-AF4C-4661-86B3-35C113D5F6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653f0f-d7b4-455a-959d-088098f00a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D50C6F-5DFE-4E17-B1D6-872554424320}">
  <ds:schemaRefs>
    <ds:schemaRef ds:uri="http://schemas.openxmlformats.org/officeDocument/2006/bibliography"/>
  </ds:schemaRefs>
</ds:datastoreItem>
</file>

<file path=customXml/itemProps3.xml><?xml version="1.0" encoding="utf-8"?>
<ds:datastoreItem xmlns:ds="http://schemas.openxmlformats.org/officeDocument/2006/customXml" ds:itemID="{496D4AB7-DDF8-4954-80FE-B246BA05FC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D9B156-16A8-4867-BA94-E55F23B6D2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Real template.dotx</Template>
  <TotalTime>0</TotalTime>
  <Pages>25</Pages>
  <Words>5081</Words>
  <Characters>27947</Characters>
  <Application>Microsoft Office Word</Application>
  <DocSecurity>0</DocSecurity>
  <Lines>232</Lines>
  <Paragraphs>65</Paragraphs>
  <ScaleCrop>false</ScaleCrop>
  <Company/>
  <LinksUpToDate>false</LinksUpToDate>
  <CharactersWithSpaces>32963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Siebren Kraak</dc:creator>
  <cp:keywords/>
  <dc:description/>
  <cp:lastModifiedBy>Vos,Janno J.J.</cp:lastModifiedBy>
  <cp:revision>469</cp:revision>
  <cp:lastPrinted>2021-06-02T13:52:00Z</cp:lastPrinted>
  <dcterms:created xsi:type="dcterms:W3CDTF">2022-02-09T15:38:00Z</dcterms:created>
  <dcterms:modified xsi:type="dcterms:W3CDTF">2022-05-12T08:51:00Z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0x01010045BFEE5047DA8F48949B4553347FD842</vt:lpwstr>
  </property>
</Properties>
</file>